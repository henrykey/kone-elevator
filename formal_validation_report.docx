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AB7B" w14:textId="77777777" w:rsidR="00AF5BB0" w:rsidRPr="00DF0237" w:rsidRDefault="00AF5BB0" w:rsidP="00932DCB">
      <w:pPr>
        <w:spacing w:line="240" w:lineRule="auto"/>
        <w:jc w:val="center"/>
        <w:rPr>
          <w:rFonts w:ascii="Calibri Light" w:hAnsi="Calibri Light" w:cs="Calibri Light"/>
          <w:sz w:val="48"/>
        </w:rPr>
      </w:pPr>
    </w:p>
    <w:p w14:paraId="62DBE9AA" w14:textId="77777777" w:rsidR="00AF5BB0" w:rsidRPr="00DF0237" w:rsidRDefault="00AF5BB0" w:rsidP="00932DCB">
      <w:pPr>
        <w:spacing w:line="240" w:lineRule="auto"/>
        <w:jc w:val="center"/>
        <w:rPr>
          <w:rFonts w:ascii="Calibri Light" w:hAnsi="Calibri Light" w:cs="Calibri Light"/>
          <w:sz w:val="48"/>
        </w:rPr>
      </w:pPr>
    </w:p>
    <w:p w14:paraId="7A1F0B18" w14:textId="77777777" w:rsidR="00AF5BB0" w:rsidRPr="00DF0237" w:rsidRDefault="00AF5BB0" w:rsidP="00932DCB">
      <w:pPr>
        <w:spacing w:line="240" w:lineRule="auto"/>
        <w:jc w:val="center"/>
        <w:rPr>
          <w:rFonts w:ascii="Calibri Light" w:hAnsi="Calibri Light" w:cs="Calibri Light"/>
          <w:sz w:val="48"/>
        </w:rPr>
      </w:pPr>
    </w:p>
    <w:p w14:paraId="68A511B9" w14:textId="77777777" w:rsidR="00AF5BB0" w:rsidRPr="00DF0237" w:rsidRDefault="00AF5BB0" w:rsidP="00932DCB">
      <w:pPr>
        <w:spacing w:line="240" w:lineRule="auto"/>
        <w:jc w:val="center"/>
        <w:rPr>
          <w:rFonts w:ascii="Calibri Light" w:hAnsi="Calibri Light" w:cs="Calibri Light"/>
          <w:sz w:val="48"/>
        </w:rPr>
      </w:pPr>
    </w:p>
    <w:p w14:paraId="35D671BF" w14:textId="77777777" w:rsidR="00AF5BB0" w:rsidRPr="00DF0237" w:rsidRDefault="00AF5BB0" w:rsidP="00932DCB">
      <w:pPr>
        <w:spacing w:line="240" w:lineRule="auto"/>
        <w:jc w:val="center"/>
        <w:rPr>
          <w:rFonts w:ascii="Calibri Light" w:hAnsi="Calibri Light" w:cs="Calibri Light"/>
          <w:sz w:val="48"/>
        </w:rPr>
      </w:pPr>
    </w:p>
    <w:p w14:paraId="05A91F1A" w14:textId="77777777" w:rsidR="00AF5BB0" w:rsidRPr="00DF0237" w:rsidRDefault="00AF5BB0" w:rsidP="00932DCB">
      <w:pPr>
        <w:spacing w:line="240" w:lineRule="auto"/>
        <w:jc w:val="center"/>
        <w:rPr>
          <w:rFonts w:ascii="Calibri Light" w:hAnsi="Calibri Light" w:cs="Calibri Light"/>
          <w:sz w:val="48"/>
        </w:rPr>
      </w:pPr>
    </w:p>
    <w:p w14:paraId="54F54418" w14:textId="77777777" w:rsidR="00AF5BB0" w:rsidRPr="00DF0237" w:rsidRDefault="00AF5BB0" w:rsidP="00932DCB">
      <w:pPr>
        <w:spacing w:line="240" w:lineRule="auto"/>
        <w:jc w:val="center"/>
        <w:rPr>
          <w:rFonts w:ascii="Calibri Light" w:hAnsi="Calibri Light" w:cs="Calibri Light"/>
          <w:sz w:val="48"/>
        </w:rPr>
      </w:pPr>
    </w:p>
    <w:p w14:paraId="68EA1E49" w14:textId="77777777" w:rsidR="00AF5BB0" w:rsidRPr="00DF0237" w:rsidRDefault="00AF5BB0" w:rsidP="00932DCB">
      <w:pPr>
        <w:spacing w:line="240" w:lineRule="auto"/>
        <w:jc w:val="center"/>
        <w:rPr>
          <w:rFonts w:ascii="Calibri Light" w:hAnsi="Calibri Light" w:cs="Calibri Light"/>
          <w:sz w:val="48"/>
        </w:rPr>
      </w:pPr>
    </w:p>
    <w:p w14:paraId="0B22CAEE" w14:textId="77777777" w:rsidR="00581FFC" w:rsidRDefault="00581FFC" w:rsidP="00932DCB">
      <w:pPr>
        <w:spacing w:line="240" w:lineRule="auto"/>
        <w:jc w:val="center"/>
        <w:rPr>
          <w:rFonts w:ascii="Calibri Light" w:hAnsi="Calibri Light" w:cs="Calibri Light"/>
          <w:sz w:val="48"/>
        </w:rPr>
      </w:pPr>
      <w:r>
        <w:rPr>
          <w:rFonts w:ascii="Calibri Light" w:hAnsi="Calibri Light" w:cs="Calibri Light"/>
          <w:sz w:val="48"/>
        </w:rPr>
        <w:t xml:space="preserve">SR-API </w:t>
      </w:r>
    </w:p>
    <w:p w14:paraId="56F07BB6" w14:textId="50CFBF09" w:rsidR="00AF5BB0" w:rsidRPr="00DF0237" w:rsidRDefault="00581FFC" w:rsidP="00932DCB">
      <w:pPr>
        <w:spacing w:line="240" w:lineRule="auto"/>
        <w:jc w:val="center"/>
        <w:rPr>
          <w:rFonts w:ascii="Calibri Light" w:hAnsi="Calibri Light" w:cs="Calibri Light"/>
          <w:sz w:val="48"/>
        </w:rPr>
      </w:pPr>
      <w:r>
        <w:rPr>
          <w:rFonts w:ascii="Calibri Light" w:hAnsi="Calibri Light" w:cs="Calibri Light"/>
          <w:sz w:val="48"/>
        </w:rPr>
        <w:t>(</w:t>
      </w:r>
      <w:r w:rsidR="00AF5BB0" w:rsidRPr="00DF0237">
        <w:rPr>
          <w:rFonts w:ascii="Calibri Light" w:hAnsi="Calibri Light" w:cs="Calibri Light"/>
          <w:sz w:val="48"/>
        </w:rPr>
        <w:t xml:space="preserve">Service Robot </w:t>
      </w:r>
      <w:r w:rsidR="00C33C21" w:rsidRPr="00DF0237">
        <w:rPr>
          <w:rFonts w:ascii="Calibri Light" w:hAnsi="Calibri Light" w:cs="Calibri Light"/>
          <w:sz w:val="48"/>
        </w:rPr>
        <w:t>API</w:t>
      </w:r>
      <w:r>
        <w:rPr>
          <w:rFonts w:ascii="Calibri Light" w:hAnsi="Calibri Light" w:cs="Calibri Light"/>
          <w:sz w:val="48"/>
        </w:rPr>
        <w:t>)</w:t>
      </w:r>
      <w:r w:rsidR="00AF5BB0" w:rsidRPr="00DF0237">
        <w:rPr>
          <w:rFonts w:ascii="Calibri Light" w:hAnsi="Calibri Light" w:cs="Calibri Light"/>
          <w:sz w:val="48"/>
        </w:rPr>
        <w:t xml:space="preserve"> </w:t>
      </w:r>
    </w:p>
    <w:p w14:paraId="62C6C7D6" w14:textId="30291D65" w:rsidR="00AF5BB0" w:rsidRPr="00DF0237" w:rsidRDefault="00052F8A" w:rsidP="00932DCB">
      <w:pPr>
        <w:spacing w:line="240" w:lineRule="auto"/>
        <w:jc w:val="center"/>
        <w:rPr>
          <w:rFonts w:ascii="Calibri Light" w:hAnsi="Calibri Light" w:cs="Calibri Light"/>
          <w:sz w:val="48"/>
        </w:rPr>
      </w:pPr>
      <w:r>
        <w:rPr>
          <w:rFonts w:ascii="Calibri Light" w:hAnsi="Calibri Light" w:cs="Calibri Light"/>
          <w:sz w:val="48"/>
        </w:rPr>
        <w:t>S</w:t>
      </w:r>
      <w:r w:rsidR="00173FA3" w:rsidRPr="00DF0237">
        <w:rPr>
          <w:rFonts w:ascii="Calibri Light" w:hAnsi="Calibri Light" w:cs="Calibri Light"/>
          <w:sz w:val="48"/>
        </w:rPr>
        <w:t xml:space="preserve">olution </w:t>
      </w:r>
      <w:r>
        <w:rPr>
          <w:rFonts w:ascii="Calibri Light" w:hAnsi="Calibri Light" w:cs="Calibri Light"/>
          <w:sz w:val="48"/>
        </w:rPr>
        <w:t>V</w:t>
      </w:r>
      <w:r w:rsidR="00AF5BB0" w:rsidRPr="00DF0237">
        <w:rPr>
          <w:rFonts w:ascii="Calibri Light" w:hAnsi="Calibri Light" w:cs="Calibri Light"/>
          <w:sz w:val="48"/>
        </w:rPr>
        <w:t xml:space="preserve">alidation </w:t>
      </w:r>
      <w:r>
        <w:rPr>
          <w:rFonts w:ascii="Calibri Light" w:hAnsi="Calibri Light" w:cs="Calibri Light"/>
          <w:sz w:val="48"/>
        </w:rPr>
        <w:t>T</w:t>
      </w:r>
      <w:r w:rsidR="00AF5BB0" w:rsidRPr="00DF0237">
        <w:rPr>
          <w:rFonts w:ascii="Calibri Light" w:hAnsi="Calibri Light" w:cs="Calibri Light"/>
          <w:sz w:val="48"/>
        </w:rPr>
        <w:t xml:space="preserve">est </w:t>
      </w:r>
      <w:r>
        <w:rPr>
          <w:rFonts w:ascii="Calibri Light" w:hAnsi="Calibri Light" w:cs="Calibri Light"/>
          <w:sz w:val="48"/>
        </w:rPr>
        <w:t>G</w:t>
      </w:r>
      <w:r w:rsidR="00AF5BB0" w:rsidRPr="00DF0237">
        <w:rPr>
          <w:rFonts w:ascii="Calibri Light" w:hAnsi="Calibri Light" w:cs="Calibri Light"/>
          <w:sz w:val="48"/>
        </w:rPr>
        <w:t>uide</w:t>
      </w:r>
    </w:p>
    <w:p w14:paraId="77A0C175" w14:textId="4BDAC7DB" w:rsidR="00FA0F55" w:rsidRPr="00DF0237" w:rsidRDefault="00FA0F55" w:rsidP="00932DCB">
      <w:pPr>
        <w:spacing w:line="240" w:lineRule="auto"/>
        <w:rPr>
          <w:rFonts w:ascii="Calibri Light" w:hAnsi="Calibri Light" w:cs="Calibri Light"/>
        </w:rPr>
      </w:pPr>
    </w:p>
    <w:p w14:paraId="2331F0C8" w14:textId="4DEEE26D" w:rsidR="00AF5BB0" w:rsidRPr="00DF0237" w:rsidRDefault="00AF5BB0" w:rsidP="00932DCB">
      <w:pPr>
        <w:spacing w:line="240" w:lineRule="auto"/>
        <w:rPr>
          <w:rFonts w:ascii="Calibri Light" w:hAnsi="Calibri Light" w:cs="Calibri Light"/>
        </w:rPr>
      </w:pPr>
    </w:p>
    <w:p w14:paraId="6CE53AA6"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headerReference w:type="default" r:id="rId11"/>
          <w:footerReference w:type="default" r:id="rId12"/>
          <w:headerReference w:type="first" r:id="rId13"/>
          <w:footerReference w:type="first" r:id="rId14"/>
          <w:pgSz w:w="11906" w:h="16838" w:code="9"/>
          <w:pgMar w:top="1134" w:right="1134" w:bottom="1701" w:left="1134" w:header="1134" w:footer="851" w:gutter="0"/>
          <w:cols w:space="708"/>
          <w:docGrid w:linePitch="360"/>
        </w:sectPr>
      </w:pPr>
    </w:p>
    <w:p w14:paraId="4CEE5F73" w14:textId="66FB6C91" w:rsidR="00AF5BB0" w:rsidRPr="008F3E6E" w:rsidRDefault="00AF5BB0" w:rsidP="00932DCB">
      <w:pPr>
        <w:pStyle w:val="Header"/>
        <w:spacing w:line="240" w:lineRule="auto"/>
      </w:pPr>
      <w:r w:rsidRPr="00DF0237">
        <w:lastRenderedPageBreak/>
        <w:t>Table of content</w:t>
      </w:r>
    </w:p>
    <w:p w14:paraId="547A5EEE" w14:textId="5C413D94" w:rsidR="00AC3318" w:rsidRDefault="00AF5BB0">
      <w:pPr>
        <w:pStyle w:val="TOC1"/>
        <w:tabs>
          <w:tab w:val="left" w:pos="440"/>
        </w:tabs>
        <w:rPr>
          <w:rFonts w:asciiTheme="minorHAnsi" w:eastAsiaTheme="minorEastAsia" w:hAnsiTheme="minorHAnsi" w:cstheme="minorBidi"/>
          <w:b w:val="0"/>
          <w:caps w:val="0"/>
          <w:noProof/>
          <w:sz w:val="22"/>
          <w:szCs w:val="22"/>
          <w:lang w:val="fi-FI" w:eastAsia="fi-FI"/>
        </w:rPr>
      </w:pPr>
      <w:r w:rsidRPr="00DF0237">
        <w:rPr>
          <w:rFonts w:ascii="Calibri Light" w:hAnsi="Calibri Light" w:cs="Calibri Light"/>
        </w:rPr>
        <w:fldChar w:fldCharType="begin"/>
      </w:r>
      <w:r w:rsidRPr="00DF0237">
        <w:rPr>
          <w:rFonts w:ascii="Calibri Light" w:hAnsi="Calibri Light" w:cs="Calibri Light"/>
        </w:rPr>
        <w:instrText xml:space="preserve"> TOC \o "1-3" \h \z </w:instrText>
      </w:r>
      <w:r w:rsidRPr="00DF0237">
        <w:rPr>
          <w:rFonts w:ascii="Calibri Light" w:hAnsi="Calibri Light" w:cs="Calibri Light"/>
        </w:rPr>
        <w:fldChar w:fldCharType="separate"/>
      </w:r>
      <w:hyperlink w:anchor="_Toc112173016" w:history="1">
        <w:r w:rsidR="00AC3318" w:rsidRPr="00CA15C6">
          <w:rPr>
            <w:rStyle w:val="Hyperlink"/>
            <w:rFonts w:ascii="Calibri Light" w:eastAsiaTheme="majorEastAsia" w:hAnsi="Calibri Light" w:cs="Calibri Light"/>
            <w:noProof/>
          </w:rPr>
          <w:t>1.</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Document History</w:t>
        </w:r>
        <w:r w:rsidR="00AC3318">
          <w:rPr>
            <w:noProof/>
            <w:webHidden/>
          </w:rPr>
          <w:tab/>
        </w:r>
        <w:r w:rsidR="00AC3318">
          <w:rPr>
            <w:noProof/>
            <w:webHidden/>
          </w:rPr>
          <w:fldChar w:fldCharType="begin"/>
        </w:r>
        <w:r w:rsidR="00AC3318">
          <w:rPr>
            <w:noProof/>
            <w:webHidden/>
          </w:rPr>
          <w:instrText xml:space="preserve"> PAGEREF _Toc112173016 \h </w:instrText>
        </w:r>
        <w:r w:rsidR="00AC3318">
          <w:rPr>
            <w:noProof/>
            <w:webHidden/>
          </w:rPr>
        </w:r>
        <w:r w:rsidR="00AC3318">
          <w:rPr>
            <w:noProof/>
            <w:webHidden/>
          </w:rPr>
          <w:fldChar w:fldCharType="separate"/>
        </w:r>
        <w:r w:rsidR="00AC3318">
          <w:rPr>
            <w:noProof/>
            <w:webHidden/>
          </w:rPr>
          <w:t>3</w:t>
        </w:r>
        <w:r w:rsidR="00AC3318">
          <w:rPr>
            <w:noProof/>
            <w:webHidden/>
          </w:rPr>
          <w:fldChar w:fldCharType="end"/>
        </w:r>
      </w:hyperlink>
    </w:p>
    <w:p w14:paraId="7598B47D" w14:textId="7FF4CD63"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17" w:history="1">
        <w:r w:rsidR="00AC3318" w:rsidRPr="00CA15C6">
          <w:rPr>
            <w:rStyle w:val="Hyperlink"/>
            <w:rFonts w:ascii="Calibri Light" w:eastAsiaTheme="majorEastAsia" w:hAnsi="Calibri Light" w:cs="Calibri Light"/>
            <w:noProof/>
          </w:rPr>
          <w:t>2.</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Document Purpose</w:t>
        </w:r>
        <w:r w:rsidR="00AC3318">
          <w:rPr>
            <w:noProof/>
            <w:webHidden/>
          </w:rPr>
          <w:tab/>
        </w:r>
        <w:r w:rsidR="00AC3318">
          <w:rPr>
            <w:noProof/>
            <w:webHidden/>
          </w:rPr>
          <w:fldChar w:fldCharType="begin"/>
        </w:r>
        <w:r w:rsidR="00AC3318">
          <w:rPr>
            <w:noProof/>
            <w:webHidden/>
          </w:rPr>
          <w:instrText xml:space="preserve"> PAGEREF _Toc112173017 \h </w:instrText>
        </w:r>
        <w:r w:rsidR="00AC3318">
          <w:rPr>
            <w:noProof/>
            <w:webHidden/>
          </w:rPr>
        </w:r>
        <w:r w:rsidR="00AC3318">
          <w:rPr>
            <w:noProof/>
            <w:webHidden/>
          </w:rPr>
          <w:fldChar w:fldCharType="separate"/>
        </w:r>
        <w:r w:rsidR="00AC3318">
          <w:rPr>
            <w:noProof/>
            <w:webHidden/>
          </w:rPr>
          <w:t>3</w:t>
        </w:r>
        <w:r w:rsidR="00AC3318">
          <w:rPr>
            <w:noProof/>
            <w:webHidden/>
          </w:rPr>
          <w:fldChar w:fldCharType="end"/>
        </w:r>
      </w:hyperlink>
    </w:p>
    <w:p w14:paraId="7E510C0D" w14:textId="40043837"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18" w:history="1">
        <w:r w:rsidR="00AC3318" w:rsidRPr="00CA15C6">
          <w:rPr>
            <w:rStyle w:val="Hyperlink"/>
            <w:rFonts w:ascii="Calibri Light" w:eastAsiaTheme="majorEastAsia" w:hAnsi="Calibri Light" w:cs="Calibri Light"/>
            <w:noProof/>
          </w:rPr>
          <w:t>3.</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Abbreviations</w:t>
        </w:r>
        <w:r w:rsidR="00AC3318">
          <w:rPr>
            <w:noProof/>
            <w:webHidden/>
          </w:rPr>
          <w:tab/>
        </w:r>
        <w:r w:rsidR="00AC3318">
          <w:rPr>
            <w:noProof/>
            <w:webHidden/>
          </w:rPr>
          <w:fldChar w:fldCharType="begin"/>
        </w:r>
        <w:r w:rsidR="00AC3318">
          <w:rPr>
            <w:noProof/>
            <w:webHidden/>
          </w:rPr>
          <w:instrText xml:space="preserve"> PAGEREF _Toc112173018 \h </w:instrText>
        </w:r>
        <w:r w:rsidR="00AC3318">
          <w:rPr>
            <w:noProof/>
            <w:webHidden/>
          </w:rPr>
        </w:r>
        <w:r w:rsidR="00AC3318">
          <w:rPr>
            <w:noProof/>
            <w:webHidden/>
          </w:rPr>
          <w:fldChar w:fldCharType="separate"/>
        </w:r>
        <w:r w:rsidR="00AC3318">
          <w:rPr>
            <w:noProof/>
            <w:webHidden/>
          </w:rPr>
          <w:t>3</w:t>
        </w:r>
        <w:r w:rsidR="00AC3318">
          <w:rPr>
            <w:noProof/>
            <w:webHidden/>
          </w:rPr>
          <w:fldChar w:fldCharType="end"/>
        </w:r>
      </w:hyperlink>
    </w:p>
    <w:p w14:paraId="06485D9D" w14:textId="4DD654A9"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19" w:history="1">
        <w:r w:rsidR="00AC3318" w:rsidRPr="00CA15C6">
          <w:rPr>
            <w:rStyle w:val="Hyperlink"/>
            <w:rFonts w:ascii="Calibri Light" w:eastAsiaTheme="majorEastAsia" w:hAnsi="Calibri Light" w:cs="Calibri Light"/>
            <w:noProof/>
          </w:rPr>
          <w:t>4.</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Tested solution</w:t>
        </w:r>
        <w:r w:rsidR="00AC3318">
          <w:rPr>
            <w:noProof/>
            <w:webHidden/>
          </w:rPr>
          <w:tab/>
        </w:r>
        <w:r w:rsidR="00AC3318">
          <w:rPr>
            <w:noProof/>
            <w:webHidden/>
          </w:rPr>
          <w:fldChar w:fldCharType="begin"/>
        </w:r>
        <w:r w:rsidR="00AC3318">
          <w:rPr>
            <w:noProof/>
            <w:webHidden/>
          </w:rPr>
          <w:instrText xml:space="preserve"> PAGEREF _Toc112173019 \h </w:instrText>
        </w:r>
        <w:r w:rsidR="00AC3318">
          <w:rPr>
            <w:noProof/>
            <w:webHidden/>
          </w:rPr>
        </w:r>
        <w:r w:rsidR="00AC3318">
          <w:rPr>
            <w:noProof/>
            <w:webHidden/>
          </w:rPr>
          <w:fldChar w:fldCharType="separate"/>
        </w:r>
        <w:r w:rsidR="00AC3318">
          <w:rPr>
            <w:noProof/>
            <w:webHidden/>
          </w:rPr>
          <w:t>4</w:t>
        </w:r>
        <w:r w:rsidR="00AC3318">
          <w:rPr>
            <w:noProof/>
            <w:webHidden/>
          </w:rPr>
          <w:fldChar w:fldCharType="end"/>
        </w:r>
      </w:hyperlink>
    </w:p>
    <w:p w14:paraId="213C1280" w14:textId="79ED1D71"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0" w:history="1">
        <w:r w:rsidR="00AC3318" w:rsidRPr="00CA15C6">
          <w:rPr>
            <w:rStyle w:val="Hyperlink"/>
            <w:rFonts w:ascii="Calibri Light" w:eastAsiaTheme="majorEastAsia" w:hAnsi="Calibri Light" w:cs="Calibri Light"/>
            <w:noProof/>
          </w:rPr>
          <w:t>4.1.</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Date</w:t>
        </w:r>
        <w:r w:rsidR="00AC3318">
          <w:rPr>
            <w:noProof/>
            <w:webHidden/>
          </w:rPr>
          <w:tab/>
        </w:r>
        <w:r w:rsidR="00AC3318">
          <w:rPr>
            <w:noProof/>
            <w:webHidden/>
          </w:rPr>
          <w:fldChar w:fldCharType="begin"/>
        </w:r>
        <w:r w:rsidR="00AC3318">
          <w:rPr>
            <w:noProof/>
            <w:webHidden/>
          </w:rPr>
          <w:instrText xml:space="preserve"> PAGEREF _Toc112173020 \h </w:instrText>
        </w:r>
        <w:r w:rsidR="00AC3318">
          <w:rPr>
            <w:noProof/>
            <w:webHidden/>
          </w:rPr>
        </w:r>
        <w:r w:rsidR="00AC3318">
          <w:rPr>
            <w:noProof/>
            <w:webHidden/>
          </w:rPr>
          <w:fldChar w:fldCharType="separate"/>
        </w:r>
        <w:r w:rsidR="00AC3318">
          <w:rPr>
            <w:noProof/>
            <w:webHidden/>
          </w:rPr>
          <w:t>4</w:t>
        </w:r>
        <w:r w:rsidR="00AC3318">
          <w:rPr>
            <w:noProof/>
            <w:webHidden/>
          </w:rPr>
          <w:fldChar w:fldCharType="end"/>
        </w:r>
      </w:hyperlink>
    </w:p>
    <w:p w14:paraId="189E7066" w14:textId="704ACDD5"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1" w:history="1">
        <w:r w:rsidR="00AC3318" w:rsidRPr="00CA15C6">
          <w:rPr>
            <w:rStyle w:val="Hyperlink"/>
            <w:rFonts w:ascii="Calibri Light" w:eastAsiaTheme="majorEastAsia" w:hAnsi="Calibri Light" w:cs="Calibri Light"/>
            <w:noProof/>
          </w:rPr>
          <w:t>4.2.</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Solution Provider</w:t>
        </w:r>
        <w:r w:rsidR="00AC3318">
          <w:rPr>
            <w:noProof/>
            <w:webHidden/>
          </w:rPr>
          <w:tab/>
        </w:r>
        <w:r w:rsidR="00AC3318">
          <w:rPr>
            <w:noProof/>
            <w:webHidden/>
          </w:rPr>
          <w:fldChar w:fldCharType="begin"/>
        </w:r>
        <w:r w:rsidR="00AC3318">
          <w:rPr>
            <w:noProof/>
            <w:webHidden/>
          </w:rPr>
          <w:instrText xml:space="preserve"> PAGEREF _Toc112173021 \h </w:instrText>
        </w:r>
        <w:r w:rsidR="00AC3318">
          <w:rPr>
            <w:noProof/>
            <w:webHidden/>
          </w:rPr>
        </w:r>
        <w:r w:rsidR="00AC3318">
          <w:rPr>
            <w:noProof/>
            <w:webHidden/>
          </w:rPr>
          <w:fldChar w:fldCharType="separate"/>
        </w:r>
        <w:r w:rsidR="00AC3318">
          <w:rPr>
            <w:noProof/>
            <w:webHidden/>
          </w:rPr>
          <w:t>4</w:t>
        </w:r>
        <w:r w:rsidR="00AC3318">
          <w:rPr>
            <w:noProof/>
            <w:webHidden/>
          </w:rPr>
          <w:fldChar w:fldCharType="end"/>
        </w:r>
      </w:hyperlink>
    </w:p>
    <w:p w14:paraId="114ABFDD" w14:textId="1A8008E4"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2" w:history="1">
        <w:r w:rsidR="00AC3318" w:rsidRPr="00CA15C6">
          <w:rPr>
            <w:rStyle w:val="Hyperlink"/>
            <w:rFonts w:ascii="Calibri Light" w:eastAsiaTheme="majorEastAsia" w:hAnsi="Calibri Light" w:cs="Calibri Light"/>
            <w:noProof/>
          </w:rPr>
          <w:t>4.3.</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Tested solution</w:t>
        </w:r>
        <w:r w:rsidR="00AC3318">
          <w:rPr>
            <w:noProof/>
            <w:webHidden/>
          </w:rPr>
          <w:tab/>
        </w:r>
        <w:r w:rsidR="00AC3318">
          <w:rPr>
            <w:noProof/>
            <w:webHidden/>
          </w:rPr>
          <w:fldChar w:fldCharType="begin"/>
        </w:r>
        <w:r w:rsidR="00AC3318">
          <w:rPr>
            <w:noProof/>
            <w:webHidden/>
          </w:rPr>
          <w:instrText xml:space="preserve"> PAGEREF _Toc112173022 \h </w:instrText>
        </w:r>
        <w:r w:rsidR="00AC3318">
          <w:rPr>
            <w:noProof/>
            <w:webHidden/>
          </w:rPr>
        </w:r>
        <w:r w:rsidR="00AC3318">
          <w:rPr>
            <w:noProof/>
            <w:webHidden/>
          </w:rPr>
          <w:fldChar w:fldCharType="separate"/>
        </w:r>
        <w:r w:rsidR="00AC3318">
          <w:rPr>
            <w:noProof/>
            <w:webHidden/>
          </w:rPr>
          <w:t>4</w:t>
        </w:r>
        <w:r w:rsidR="00AC3318">
          <w:rPr>
            <w:noProof/>
            <w:webHidden/>
          </w:rPr>
          <w:fldChar w:fldCharType="end"/>
        </w:r>
      </w:hyperlink>
    </w:p>
    <w:p w14:paraId="7BAF4DB5" w14:textId="5A5E1442"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23" w:history="1">
        <w:r w:rsidR="00AC3318" w:rsidRPr="00CA15C6">
          <w:rPr>
            <w:rStyle w:val="Hyperlink"/>
            <w:rFonts w:ascii="Calibri Light" w:eastAsiaTheme="majorEastAsia" w:hAnsi="Calibri Light" w:cs="Calibri Light"/>
            <w:noProof/>
          </w:rPr>
          <w:t>5.</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Recommended Solution Design Flow</w:t>
        </w:r>
        <w:r w:rsidR="00AC3318">
          <w:rPr>
            <w:noProof/>
            <w:webHidden/>
          </w:rPr>
          <w:tab/>
        </w:r>
        <w:r w:rsidR="00AC3318">
          <w:rPr>
            <w:noProof/>
            <w:webHidden/>
          </w:rPr>
          <w:fldChar w:fldCharType="begin"/>
        </w:r>
        <w:r w:rsidR="00AC3318">
          <w:rPr>
            <w:noProof/>
            <w:webHidden/>
          </w:rPr>
          <w:instrText xml:space="preserve"> PAGEREF _Toc112173023 \h </w:instrText>
        </w:r>
        <w:r w:rsidR="00AC3318">
          <w:rPr>
            <w:noProof/>
            <w:webHidden/>
          </w:rPr>
        </w:r>
        <w:r w:rsidR="00AC3318">
          <w:rPr>
            <w:noProof/>
            <w:webHidden/>
          </w:rPr>
          <w:fldChar w:fldCharType="separate"/>
        </w:r>
        <w:r w:rsidR="00AC3318">
          <w:rPr>
            <w:noProof/>
            <w:webHidden/>
          </w:rPr>
          <w:t>5</w:t>
        </w:r>
        <w:r w:rsidR="00AC3318">
          <w:rPr>
            <w:noProof/>
            <w:webHidden/>
          </w:rPr>
          <w:fldChar w:fldCharType="end"/>
        </w:r>
      </w:hyperlink>
    </w:p>
    <w:p w14:paraId="0F452373" w14:textId="7F10E64D"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24" w:history="1">
        <w:r w:rsidR="00AC3318" w:rsidRPr="00CA15C6">
          <w:rPr>
            <w:rStyle w:val="Hyperlink"/>
            <w:rFonts w:ascii="Calibri Light" w:eastAsiaTheme="majorEastAsia" w:hAnsi="Calibri Light" w:cs="Calibri Light"/>
            <w:noProof/>
          </w:rPr>
          <w:t>6.</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Service Robot API Solution Validation Test Guide</w:t>
        </w:r>
        <w:r w:rsidR="00AC3318">
          <w:rPr>
            <w:noProof/>
            <w:webHidden/>
          </w:rPr>
          <w:tab/>
        </w:r>
        <w:r w:rsidR="00AC3318">
          <w:rPr>
            <w:noProof/>
            <w:webHidden/>
          </w:rPr>
          <w:fldChar w:fldCharType="begin"/>
        </w:r>
        <w:r w:rsidR="00AC3318">
          <w:rPr>
            <w:noProof/>
            <w:webHidden/>
          </w:rPr>
          <w:instrText xml:space="preserve"> PAGEREF _Toc112173024 \h </w:instrText>
        </w:r>
        <w:r w:rsidR="00AC3318">
          <w:rPr>
            <w:noProof/>
            <w:webHidden/>
          </w:rPr>
        </w:r>
        <w:r w:rsidR="00AC3318">
          <w:rPr>
            <w:noProof/>
            <w:webHidden/>
          </w:rPr>
          <w:fldChar w:fldCharType="separate"/>
        </w:r>
        <w:r w:rsidR="00AC3318">
          <w:rPr>
            <w:noProof/>
            <w:webHidden/>
          </w:rPr>
          <w:t>6</w:t>
        </w:r>
        <w:r w:rsidR="00AC3318">
          <w:rPr>
            <w:noProof/>
            <w:webHidden/>
          </w:rPr>
          <w:fldChar w:fldCharType="end"/>
        </w:r>
      </w:hyperlink>
    </w:p>
    <w:p w14:paraId="6A6DAEA5" w14:textId="4BCB98D2"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5" w:history="1">
        <w:r w:rsidR="00AC3318" w:rsidRPr="00CA15C6">
          <w:rPr>
            <w:rStyle w:val="Hyperlink"/>
            <w:rFonts w:ascii="Calibri Light" w:eastAsiaTheme="majorEastAsia" w:hAnsi="Calibri Light" w:cs="Calibri Light"/>
            <w:noProof/>
          </w:rPr>
          <w:t>6.1.</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Setup</w:t>
        </w:r>
        <w:r w:rsidR="00AC3318">
          <w:rPr>
            <w:noProof/>
            <w:webHidden/>
          </w:rPr>
          <w:tab/>
        </w:r>
        <w:r w:rsidR="00AC3318">
          <w:rPr>
            <w:noProof/>
            <w:webHidden/>
          </w:rPr>
          <w:fldChar w:fldCharType="begin"/>
        </w:r>
        <w:r w:rsidR="00AC3318">
          <w:rPr>
            <w:noProof/>
            <w:webHidden/>
          </w:rPr>
          <w:instrText xml:space="preserve"> PAGEREF _Toc112173025 \h </w:instrText>
        </w:r>
        <w:r w:rsidR="00AC3318">
          <w:rPr>
            <w:noProof/>
            <w:webHidden/>
          </w:rPr>
        </w:r>
        <w:r w:rsidR="00AC3318">
          <w:rPr>
            <w:noProof/>
            <w:webHidden/>
          </w:rPr>
          <w:fldChar w:fldCharType="separate"/>
        </w:r>
        <w:r w:rsidR="00AC3318">
          <w:rPr>
            <w:noProof/>
            <w:webHidden/>
          </w:rPr>
          <w:t>6</w:t>
        </w:r>
        <w:r w:rsidR="00AC3318">
          <w:rPr>
            <w:noProof/>
            <w:webHidden/>
          </w:rPr>
          <w:fldChar w:fldCharType="end"/>
        </w:r>
      </w:hyperlink>
    </w:p>
    <w:p w14:paraId="0CD1CECE" w14:textId="5EA605F4"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6" w:history="1">
        <w:r w:rsidR="00AC3318" w:rsidRPr="00CA15C6">
          <w:rPr>
            <w:rStyle w:val="Hyperlink"/>
            <w:rFonts w:ascii="Calibri Light" w:eastAsiaTheme="majorEastAsia" w:hAnsi="Calibri Light" w:cs="Calibri Light"/>
            <w:noProof/>
          </w:rPr>
          <w:t>6.2.</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Elevator mode check</w:t>
        </w:r>
        <w:r w:rsidR="00AC3318">
          <w:rPr>
            <w:noProof/>
            <w:webHidden/>
          </w:rPr>
          <w:tab/>
        </w:r>
        <w:r w:rsidR="00AC3318">
          <w:rPr>
            <w:noProof/>
            <w:webHidden/>
          </w:rPr>
          <w:fldChar w:fldCharType="begin"/>
        </w:r>
        <w:r w:rsidR="00AC3318">
          <w:rPr>
            <w:noProof/>
            <w:webHidden/>
          </w:rPr>
          <w:instrText xml:space="preserve"> PAGEREF _Toc112173026 \h </w:instrText>
        </w:r>
        <w:r w:rsidR="00AC3318">
          <w:rPr>
            <w:noProof/>
            <w:webHidden/>
          </w:rPr>
        </w:r>
        <w:r w:rsidR="00AC3318">
          <w:rPr>
            <w:noProof/>
            <w:webHidden/>
          </w:rPr>
          <w:fldChar w:fldCharType="separate"/>
        </w:r>
        <w:r w:rsidR="00AC3318">
          <w:rPr>
            <w:noProof/>
            <w:webHidden/>
          </w:rPr>
          <w:t>6</w:t>
        </w:r>
        <w:r w:rsidR="00AC3318">
          <w:rPr>
            <w:noProof/>
            <w:webHidden/>
          </w:rPr>
          <w:fldChar w:fldCharType="end"/>
        </w:r>
      </w:hyperlink>
    </w:p>
    <w:p w14:paraId="67F766A9" w14:textId="3ABAC2E5"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7" w:history="1">
        <w:r w:rsidR="00AC3318" w:rsidRPr="00CA15C6">
          <w:rPr>
            <w:rStyle w:val="Hyperlink"/>
            <w:rFonts w:ascii="Calibri Light" w:eastAsiaTheme="majorEastAsia" w:hAnsi="Calibri Light" w:cs="Calibri Light"/>
            <w:noProof/>
          </w:rPr>
          <w:t>6.3.</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Elevator Call Giving</w:t>
        </w:r>
        <w:r w:rsidR="00AC3318">
          <w:rPr>
            <w:noProof/>
            <w:webHidden/>
          </w:rPr>
          <w:tab/>
        </w:r>
        <w:r w:rsidR="00AC3318">
          <w:rPr>
            <w:noProof/>
            <w:webHidden/>
          </w:rPr>
          <w:fldChar w:fldCharType="begin"/>
        </w:r>
        <w:r w:rsidR="00AC3318">
          <w:rPr>
            <w:noProof/>
            <w:webHidden/>
          </w:rPr>
          <w:instrText xml:space="preserve"> PAGEREF _Toc112173027 \h </w:instrText>
        </w:r>
        <w:r w:rsidR="00AC3318">
          <w:rPr>
            <w:noProof/>
            <w:webHidden/>
          </w:rPr>
        </w:r>
        <w:r w:rsidR="00AC3318">
          <w:rPr>
            <w:noProof/>
            <w:webHidden/>
          </w:rPr>
          <w:fldChar w:fldCharType="separate"/>
        </w:r>
        <w:r w:rsidR="00AC3318">
          <w:rPr>
            <w:noProof/>
            <w:webHidden/>
          </w:rPr>
          <w:t>7</w:t>
        </w:r>
        <w:r w:rsidR="00AC3318">
          <w:rPr>
            <w:noProof/>
            <w:webHidden/>
          </w:rPr>
          <w:fldChar w:fldCharType="end"/>
        </w:r>
      </w:hyperlink>
    </w:p>
    <w:p w14:paraId="192A5995" w14:textId="748A0DE0"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8" w:history="1">
        <w:r w:rsidR="00AC3318" w:rsidRPr="00CA15C6">
          <w:rPr>
            <w:rStyle w:val="Hyperlink"/>
            <w:rFonts w:ascii="Calibri Light" w:eastAsiaTheme="majorEastAsia" w:hAnsi="Calibri Light" w:cs="Calibri Light"/>
            <w:noProof/>
          </w:rPr>
          <w:t>6.4.</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Multiple groups and call giving</w:t>
        </w:r>
        <w:r w:rsidR="00AC3318">
          <w:rPr>
            <w:noProof/>
            <w:webHidden/>
          </w:rPr>
          <w:tab/>
        </w:r>
        <w:r w:rsidR="00AC3318">
          <w:rPr>
            <w:noProof/>
            <w:webHidden/>
          </w:rPr>
          <w:fldChar w:fldCharType="begin"/>
        </w:r>
        <w:r w:rsidR="00AC3318">
          <w:rPr>
            <w:noProof/>
            <w:webHidden/>
          </w:rPr>
          <w:instrText xml:space="preserve"> PAGEREF _Toc112173028 \h </w:instrText>
        </w:r>
        <w:r w:rsidR="00AC3318">
          <w:rPr>
            <w:noProof/>
            <w:webHidden/>
          </w:rPr>
        </w:r>
        <w:r w:rsidR="00AC3318">
          <w:rPr>
            <w:noProof/>
            <w:webHidden/>
          </w:rPr>
          <w:fldChar w:fldCharType="separate"/>
        </w:r>
        <w:r w:rsidR="00AC3318">
          <w:rPr>
            <w:noProof/>
            <w:webHidden/>
          </w:rPr>
          <w:t>10</w:t>
        </w:r>
        <w:r w:rsidR="00AC3318">
          <w:rPr>
            <w:noProof/>
            <w:webHidden/>
          </w:rPr>
          <w:fldChar w:fldCharType="end"/>
        </w:r>
      </w:hyperlink>
    </w:p>
    <w:p w14:paraId="08BB6A18" w14:textId="4E4114AA"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9" w:history="1">
        <w:r w:rsidR="00AC3318" w:rsidRPr="00CA15C6">
          <w:rPr>
            <w:rStyle w:val="Hyperlink"/>
            <w:rFonts w:ascii="Calibri Light" w:eastAsiaTheme="majorEastAsia" w:hAnsi="Calibri Light" w:cs="Calibri Light"/>
            <w:noProof/>
          </w:rPr>
          <w:t>6.5.</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Integration with access control and call giving</w:t>
        </w:r>
        <w:r w:rsidR="00AC3318">
          <w:rPr>
            <w:noProof/>
            <w:webHidden/>
          </w:rPr>
          <w:tab/>
        </w:r>
        <w:r w:rsidR="00AC3318">
          <w:rPr>
            <w:noProof/>
            <w:webHidden/>
          </w:rPr>
          <w:fldChar w:fldCharType="begin"/>
        </w:r>
        <w:r w:rsidR="00AC3318">
          <w:rPr>
            <w:noProof/>
            <w:webHidden/>
          </w:rPr>
          <w:instrText xml:space="preserve"> PAGEREF _Toc112173029 \h </w:instrText>
        </w:r>
        <w:r w:rsidR="00AC3318">
          <w:rPr>
            <w:noProof/>
            <w:webHidden/>
          </w:rPr>
        </w:r>
        <w:r w:rsidR="00AC3318">
          <w:rPr>
            <w:noProof/>
            <w:webHidden/>
          </w:rPr>
          <w:fldChar w:fldCharType="separate"/>
        </w:r>
        <w:r w:rsidR="00AC3318">
          <w:rPr>
            <w:noProof/>
            <w:webHidden/>
          </w:rPr>
          <w:t>11</w:t>
        </w:r>
        <w:r w:rsidR="00AC3318">
          <w:rPr>
            <w:noProof/>
            <w:webHidden/>
          </w:rPr>
          <w:fldChar w:fldCharType="end"/>
        </w:r>
      </w:hyperlink>
    </w:p>
    <w:p w14:paraId="18E1E0B4" w14:textId="7F9C68C5"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0" w:history="1">
        <w:r w:rsidR="00AC3318" w:rsidRPr="00CA15C6">
          <w:rPr>
            <w:rStyle w:val="Hyperlink"/>
            <w:rFonts w:ascii="Calibri Light" w:eastAsiaTheme="majorEastAsia" w:hAnsi="Calibri Light" w:cs="Calibri Light"/>
            <w:noProof/>
          </w:rPr>
          <w:t>6.6.</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Location control and call giving</w:t>
        </w:r>
        <w:r w:rsidR="00AC3318">
          <w:rPr>
            <w:noProof/>
            <w:webHidden/>
          </w:rPr>
          <w:tab/>
        </w:r>
        <w:r w:rsidR="00AC3318">
          <w:rPr>
            <w:noProof/>
            <w:webHidden/>
          </w:rPr>
          <w:fldChar w:fldCharType="begin"/>
        </w:r>
        <w:r w:rsidR="00AC3318">
          <w:rPr>
            <w:noProof/>
            <w:webHidden/>
          </w:rPr>
          <w:instrText xml:space="preserve"> PAGEREF _Toc112173030 \h </w:instrText>
        </w:r>
        <w:r w:rsidR="00AC3318">
          <w:rPr>
            <w:noProof/>
            <w:webHidden/>
          </w:rPr>
        </w:r>
        <w:r w:rsidR="00AC3318">
          <w:rPr>
            <w:noProof/>
            <w:webHidden/>
          </w:rPr>
          <w:fldChar w:fldCharType="separate"/>
        </w:r>
        <w:r w:rsidR="00AC3318">
          <w:rPr>
            <w:noProof/>
            <w:webHidden/>
          </w:rPr>
          <w:t>12</w:t>
        </w:r>
        <w:r w:rsidR="00AC3318">
          <w:rPr>
            <w:noProof/>
            <w:webHidden/>
          </w:rPr>
          <w:fldChar w:fldCharType="end"/>
        </w:r>
      </w:hyperlink>
    </w:p>
    <w:p w14:paraId="2C7625E5" w14:textId="417D610A"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1" w:history="1">
        <w:r w:rsidR="00AC3318" w:rsidRPr="00CA15C6">
          <w:rPr>
            <w:rStyle w:val="Hyperlink"/>
            <w:rFonts w:ascii="Calibri Light" w:eastAsiaTheme="majorEastAsia" w:hAnsi="Calibri Light" w:cs="Calibri Light"/>
            <w:noProof/>
          </w:rPr>
          <w:t>6.7.</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Elevator locks and call giving.</w:t>
        </w:r>
        <w:r w:rsidR="00AC3318">
          <w:rPr>
            <w:noProof/>
            <w:webHidden/>
          </w:rPr>
          <w:tab/>
        </w:r>
        <w:r w:rsidR="00AC3318">
          <w:rPr>
            <w:noProof/>
            <w:webHidden/>
          </w:rPr>
          <w:fldChar w:fldCharType="begin"/>
        </w:r>
        <w:r w:rsidR="00AC3318">
          <w:rPr>
            <w:noProof/>
            <w:webHidden/>
          </w:rPr>
          <w:instrText xml:space="preserve"> PAGEREF _Toc112173031 \h </w:instrText>
        </w:r>
        <w:r w:rsidR="00AC3318">
          <w:rPr>
            <w:noProof/>
            <w:webHidden/>
          </w:rPr>
        </w:r>
        <w:r w:rsidR="00AC3318">
          <w:rPr>
            <w:noProof/>
            <w:webHidden/>
          </w:rPr>
          <w:fldChar w:fldCharType="separate"/>
        </w:r>
        <w:r w:rsidR="00AC3318">
          <w:rPr>
            <w:noProof/>
            <w:webHidden/>
          </w:rPr>
          <w:t>14</w:t>
        </w:r>
        <w:r w:rsidR="00AC3318">
          <w:rPr>
            <w:noProof/>
            <w:webHidden/>
          </w:rPr>
          <w:fldChar w:fldCharType="end"/>
        </w:r>
      </w:hyperlink>
    </w:p>
    <w:p w14:paraId="4B988720" w14:textId="3E36772A"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2" w:history="1">
        <w:r w:rsidR="00AC3318" w:rsidRPr="00CA15C6">
          <w:rPr>
            <w:rStyle w:val="Hyperlink"/>
            <w:rFonts w:ascii="Calibri Light" w:eastAsiaTheme="majorEastAsia" w:hAnsi="Calibri Light" w:cs="Calibri Light"/>
            <w:noProof/>
          </w:rPr>
          <w:t>6.8.</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Device disabling and call giving.</w:t>
        </w:r>
        <w:r w:rsidR="00AC3318">
          <w:rPr>
            <w:noProof/>
            <w:webHidden/>
          </w:rPr>
          <w:tab/>
        </w:r>
        <w:r w:rsidR="00AC3318">
          <w:rPr>
            <w:noProof/>
            <w:webHidden/>
          </w:rPr>
          <w:fldChar w:fldCharType="begin"/>
        </w:r>
        <w:r w:rsidR="00AC3318">
          <w:rPr>
            <w:noProof/>
            <w:webHidden/>
          </w:rPr>
          <w:instrText xml:space="preserve"> PAGEREF _Toc112173032 \h </w:instrText>
        </w:r>
        <w:r w:rsidR="00AC3318">
          <w:rPr>
            <w:noProof/>
            <w:webHidden/>
          </w:rPr>
        </w:r>
        <w:r w:rsidR="00AC3318">
          <w:rPr>
            <w:noProof/>
            <w:webHidden/>
          </w:rPr>
          <w:fldChar w:fldCharType="separate"/>
        </w:r>
        <w:r w:rsidR="00AC3318">
          <w:rPr>
            <w:noProof/>
            <w:webHidden/>
          </w:rPr>
          <w:t>14</w:t>
        </w:r>
        <w:r w:rsidR="00AC3318">
          <w:rPr>
            <w:noProof/>
            <w:webHidden/>
          </w:rPr>
          <w:fldChar w:fldCharType="end"/>
        </w:r>
      </w:hyperlink>
    </w:p>
    <w:p w14:paraId="3584B4A9" w14:textId="67A1F6E6"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3" w:history="1">
        <w:r w:rsidR="00AC3318" w:rsidRPr="00CA15C6">
          <w:rPr>
            <w:rStyle w:val="Hyperlink"/>
            <w:rFonts w:ascii="Calibri Light" w:eastAsiaTheme="majorEastAsia" w:hAnsi="Calibri Light" w:cs="Calibri Light"/>
            <w:noProof/>
          </w:rPr>
          <w:t>6.9.</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Other system functionality checks</w:t>
        </w:r>
        <w:r w:rsidR="00AC3318">
          <w:rPr>
            <w:noProof/>
            <w:webHidden/>
          </w:rPr>
          <w:tab/>
        </w:r>
        <w:r w:rsidR="00AC3318">
          <w:rPr>
            <w:noProof/>
            <w:webHidden/>
          </w:rPr>
          <w:fldChar w:fldCharType="begin"/>
        </w:r>
        <w:r w:rsidR="00AC3318">
          <w:rPr>
            <w:noProof/>
            <w:webHidden/>
          </w:rPr>
          <w:instrText xml:space="preserve"> PAGEREF _Toc112173033 \h </w:instrText>
        </w:r>
        <w:r w:rsidR="00AC3318">
          <w:rPr>
            <w:noProof/>
            <w:webHidden/>
          </w:rPr>
        </w:r>
        <w:r w:rsidR="00AC3318">
          <w:rPr>
            <w:noProof/>
            <w:webHidden/>
          </w:rPr>
          <w:fldChar w:fldCharType="separate"/>
        </w:r>
        <w:r w:rsidR="00AC3318">
          <w:rPr>
            <w:noProof/>
            <w:webHidden/>
          </w:rPr>
          <w:t>15</w:t>
        </w:r>
        <w:r w:rsidR="00AC3318">
          <w:rPr>
            <w:noProof/>
            <w:webHidden/>
          </w:rPr>
          <w:fldChar w:fldCharType="end"/>
        </w:r>
      </w:hyperlink>
    </w:p>
    <w:p w14:paraId="3F138FA9" w14:textId="35DDFF41"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34" w:history="1">
        <w:r w:rsidR="00AC3318" w:rsidRPr="00CA15C6">
          <w:rPr>
            <w:rStyle w:val="Hyperlink"/>
            <w:rFonts w:eastAsiaTheme="majorEastAsia"/>
            <w:noProof/>
          </w:rPr>
          <w:t>7</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eastAsiaTheme="majorEastAsia"/>
            <w:noProof/>
          </w:rPr>
          <w:t>Solution under test details</w:t>
        </w:r>
        <w:r w:rsidR="00AC3318">
          <w:rPr>
            <w:noProof/>
            <w:webHidden/>
          </w:rPr>
          <w:tab/>
        </w:r>
        <w:r w:rsidR="00AC3318">
          <w:rPr>
            <w:noProof/>
            <w:webHidden/>
          </w:rPr>
          <w:fldChar w:fldCharType="begin"/>
        </w:r>
        <w:r w:rsidR="00AC3318">
          <w:rPr>
            <w:noProof/>
            <w:webHidden/>
          </w:rPr>
          <w:instrText xml:space="preserve"> PAGEREF _Toc112173034 \h </w:instrText>
        </w:r>
        <w:r w:rsidR="00AC3318">
          <w:rPr>
            <w:noProof/>
            <w:webHidden/>
          </w:rPr>
        </w:r>
        <w:r w:rsidR="00AC3318">
          <w:rPr>
            <w:noProof/>
            <w:webHidden/>
          </w:rPr>
          <w:fldChar w:fldCharType="separate"/>
        </w:r>
        <w:r w:rsidR="00AC3318">
          <w:rPr>
            <w:noProof/>
            <w:webHidden/>
          </w:rPr>
          <w:t>17</w:t>
        </w:r>
        <w:r w:rsidR="00AC3318">
          <w:rPr>
            <w:noProof/>
            <w:webHidden/>
          </w:rPr>
          <w:fldChar w:fldCharType="end"/>
        </w:r>
      </w:hyperlink>
    </w:p>
    <w:p w14:paraId="6C7B1F2F" w14:textId="56658649"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5" w:history="1">
        <w:r w:rsidR="00AC3318" w:rsidRPr="00CA15C6">
          <w:rPr>
            <w:rStyle w:val="Hyperlink"/>
            <w:rFonts w:eastAsiaTheme="majorEastAsia"/>
            <w:noProof/>
          </w:rPr>
          <w:t>7.1</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eastAsiaTheme="majorEastAsia"/>
            <w:noProof/>
          </w:rPr>
          <w:t>Solution description:-</w:t>
        </w:r>
        <w:r w:rsidR="00AC3318">
          <w:rPr>
            <w:noProof/>
            <w:webHidden/>
          </w:rPr>
          <w:tab/>
        </w:r>
        <w:r w:rsidR="00AC3318">
          <w:rPr>
            <w:noProof/>
            <w:webHidden/>
          </w:rPr>
          <w:fldChar w:fldCharType="begin"/>
        </w:r>
        <w:r w:rsidR="00AC3318">
          <w:rPr>
            <w:noProof/>
            <w:webHidden/>
          </w:rPr>
          <w:instrText xml:space="preserve"> PAGEREF _Toc112173035 \h </w:instrText>
        </w:r>
        <w:r w:rsidR="00AC3318">
          <w:rPr>
            <w:noProof/>
            <w:webHidden/>
          </w:rPr>
        </w:r>
        <w:r w:rsidR="00AC3318">
          <w:rPr>
            <w:noProof/>
            <w:webHidden/>
          </w:rPr>
          <w:fldChar w:fldCharType="separate"/>
        </w:r>
        <w:r w:rsidR="00AC3318">
          <w:rPr>
            <w:noProof/>
            <w:webHidden/>
          </w:rPr>
          <w:t>17</w:t>
        </w:r>
        <w:r w:rsidR="00AC3318">
          <w:rPr>
            <w:noProof/>
            <w:webHidden/>
          </w:rPr>
          <w:fldChar w:fldCharType="end"/>
        </w:r>
      </w:hyperlink>
    </w:p>
    <w:p w14:paraId="4A683147" w14:textId="1F2714ED"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6" w:history="1">
        <w:r w:rsidR="00AC3318" w:rsidRPr="00CA15C6">
          <w:rPr>
            <w:rStyle w:val="Hyperlink"/>
            <w:rFonts w:eastAsiaTheme="majorEastAsia"/>
            <w:noProof/>
          </w:rPr>
          <w:t>7.2</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eastAsiaTheme="majorEastAsia"/>
            <w:noProof/>
          </w:rPr>
          <w:t>Use case:-</w:t>
        </w:r>
        <w:r w:rsidR="00AC3318">
          <w:rPr>
            <w:noProof/>
            <w:webHidden/>
          </w:rPr>
          <w:tab/>
        </w:r>
        <w:r w:rsidR="00AC3318">
          <w:rPr>
            <w:noProof/>
            <w:webHidden/>
          </w:rPr>
          <w:fldChar w:fldCharType="begin"/>
        </w:r>
        <w:r w:rsidR="00AC3318">
          <w:rPr>
            <w:noProof/>
            <w:webHidden/>
          </w:rPr>
          <w:instrText xml:space="preserve"> PAGEREF _Toc112173036 \h </w:instrText>
        </w:r>
        <w:r w:rsidR="00AC3318">
          <w:rPr>
            <w:noProof/>
            <w:webHidden/>
          </w:rPr>
        </w:r>
        <w:r w:rsidR="00AC3318">
          <w:rPr>
            <w:noProof/>
            <w:webHidden/>
          </w:rPr>
          <w:fldChar w:fldCharType="separate"/>
        </w:r>
        <w:r w:rsidR="00AC3318">
          <w:rPr>
            <w:noProof/>
            <w:webHidden/>
          </w:rPr>
          <w:t>17</w:t>
        </w:r>
        <w:r w:rsidR="00AC3318">
          <w:rPr>
            <w:noProof/>
            <w:webHidden/>
          </w:rPr>
          <w:fldChar w:fldCharType="end"/>
        </w:r>
      </w:hyperlink>
    </w:p>
    <w:p w14:paraId="1A375D84" w14:textId="643DC0E4"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7" w:history="1">
        <w:r w:rsidR="00AC3318" w:rsidRPr="00CA15C6">
          <w:rPr>
            <w:rStyle w:val="Hyperlink"/>
            <w:rFonts w:eastAsiaTheme="majorEastAsia"/>
            <w:noProof/>
          </w:rPr>
          <w:t>7.3</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eastAsiaTheme="majorEastAsia"/>
            <w:noProof/>
          </w:rPr>
          <w:t>Sequence diagram:-</w:t>
        </w:r>
        <w:r w:rsidR="00AC3318">
          <w:rPr>
            <w:noProof/>
            <w:webHidden/>
          </w:rPr>
          <w:tab/>
        </w:r>
        <w:r w:rsidR="00AC3318">
          <w:rPr>
            <w:noProof/>
            <w:webHidden/>
          </w:rPr>
          <w:fldChar w:fldCharType="begin"/>
        </w:r>
        <w:r w:rsidR="00AC3318">
          <w:rPr>
            <w:noProof/>
            <w:webHidden/>
          </w:rPr>
          <w:instrText xml:space="preserve"> PAGEREF _Toc112173037 \h </w:instrText>
        </w:r>
        <w:r w:rsidR="00AC3318">
          <w:rPr>
            <w:noProof/>
            <w:webHidden/>
          </w:rPr>
        </w:r>
        <w:r w:rsidR="00AC3318">
          <w:rPr>
            <w:noProof/>
            <w:webHidden/>
          </w:rPr>
          <w:fldChar w:fldCharType="separate"/>
        </w:r>
        <w:r w:rsidR="00AC3318">
          <w:rPr>
            <w:noProof/>
            <w:webHidden/>
          </w:rPr>
          <w:t>17</w:t>
        </w:r>
        <w:r w:rsidR="00AC3318">
          <w:rPr>
            <w:noProof/>
            <w:webHidden/>
          </w:rPr>
          <w:fldChar w:fldCharType="end"/>
        </w:r>
      </w:hyperlink>
    </w:p>
    <w:p w14:paraId="590B59EF" w14:textId="2E01941C"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38" w:history="1">
        <w:r w:rsidR="00AC3318" w:rsidRPr="00CA15C6">
          <w:rPr>
            <w:rStyle w:val="Hyperlink"/>
            <w:rFonts w:ascii="Calibri Light" w:eastAsiaTheme="majorEastAsia" w:hAnsi="Calibri Light" w:cs="Calibri Light"/>
            <w:noProof/>
          </w:rPr>
          <w:t>8</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Appendix</w:t>
        </w:r>
        <w:r w:rsidR="00AC3318">
          <w:rPr>
            <w:noProof/>
            <w:webHidden/>
          </w:rPr>
          <w:tab/>
        </w:r>
        <w:r w:rsidR="00AC3318">
          <w:rPr>
            <w:noProof/>
            <w:webHidden/>
          </w:rPr>
          <w:fldChar w:fldCharType="begin"/>
        </w:r>
        <w:r w:rsidR="00AC3318">
          <w:rPr>
            <w:noProof/>
            <w:webHidden/>
          </w:rPr>
          <w:instrText xml:space="preserve"> PAGEREF _Toc112173038 \h </w:instrText>
        </w:r>
        <w:r w:rsidR="00AC3318">
          <w:rPr>
            <w:noProof/>
            <w:webHidden/>
          </w:rPr>
        </w:r>
        <w:r w:rsidR="00AC3318">
          <w:rPr>
            <w:noProof/>
            <w:webHidden/>
          </w:rPr>
          <w:fldChar w:fldCharType="separate"/>
        </w:r>
        <w:r w:rsidR="00AC3318">
          <w:rPr>
            <w:noProof/>
            <w:webHidden/>
          </w:rPr>
          <w:t>18</w:t>
        </w:r>
        <w:r w:rsidR="00AC3318">
          <w:rPr>
            <w:noProof/>
            <w:webHidden/>
          </w:rPr>
          <w:fldChar w:fldCharType="end"/>
        </w:r>
      </w:hyperlink>
    </w:p>
    <w:p w14:paraId="2385FC85" w14:textId="512CE838"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9" w:history="1">
        <w:r w:rsidR="00AC3318" w:rsidRPr="00CA15C6">
          <w:rPr>
            <w:rStyle w:val="Hyperlink"/>
            <w:rFonts w:eastAsiaTheme="majorEastAsia"/>
            <w:noProof/>
          </w:rPr>
          <w:t>8.1</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eastAsiaTheme="majorEastAsia"/>
            <w:noProof/>
          </w:rPr>
          <w:t>Grading (KONE use only)</w:t>
        </w:r>
        <w:r w:rsidR="00AC3318">
          <w:rPr>
            <w:noProof/>
            <w:webHidden/>
          </w:rPr>
          <w:tab/>
        </w:r>
        <w:r w:rsidR="00AC3318">
          <w:rPr>
            <w:noProof/>
            <w:webHidden/>
          </w:rPr>
          <w:fldChar w:fldCharType="begin"/>
        </w:r>
        <w:r w:rsidR="00AC3318">
          <w:rPr>
            <w:noProof/>
            <w:webHidden/>
          </w:rPr>
          <w:instrText xml:space="preserve"> PAGEREF _Toc112173039 \h </w:instrText>
        </w:r>
        <w:r w:rsidR="00AC3318">
          <w:rPr>
            <w:noProof/>
            <w:webHidden/>
          </w:rPr>
        </w:r>
        <w:r w:rsidR="00AC3318">
          <w:rPr>
            <w:noProof/>
            <w:webHidden/>
          </w:rPr>
          <w:fldChar w:fldCharType="separate"/>
        </w:r>
        <w:r w:rsidR="00AC3318">
          <w:rPr>
            <w:noProof/>
            <w:webHidden/>
          </w:rPr>
          <w:t>18</w:t>
        </w:r>
        <w:r w:rsidR="00AC3318">
          <w:rPr>
            <w:noProof/>
            <w:webHidden/>
          </w:rPr>
          <w:fldChar w:fldCharType="end"/>
        </w:r>
      </w:hyperlink>
    </w:p>
    <w:p w14:paraId="663533DC" w14:textId="63B88C77"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40" w:history="1">
        <w:r w:rsidR="00AC3318" w:rsidRPr="00CA15C6">
          <w:rPr>
            <w:rStyle w:val="Hyperlink"/>
            <w:rFonts w:eastAsiaTheme="majorEastAsia"/>
            <w:noProof/>
          </w:rPr>
          <w:t>8.2</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eastAsiaTheme="majorEastAsia"/>
            <w:noProof/>
          </w:rPr>
          <w:t>Attribute use case</w:t>
        </w:r>
        <w:r w:rsidR="00AC3318">
          <w:rPr>
            <w:noProof/>
            <w:webHidden/>
          </w:rPr>
          <w:tab/>
        </w:r>
        <w:r w:rsidR="00AC3318">
          <w:rPr>
            <w:noProof/>
            <w:webHidden/>
          </w:rPr>
          <w:fldChar w:fldCharType="begin"/>
        </w:r>
        <w:r w:rsidR="00AC3318">
          <w:rPr>
            <w:noProof/>
            <w:webHidden/>
          </w:rPr>
          <w:instrText xml:space="preserve"> PAGEREF _Toc112173040 \h </w:instrText>
        </w:r>
        <w:r w:rsidR="00AC3318">
          <w:rPr>
            <w:noProof/>
            <w:webHidden/>
          </w:rPr>
        </w:r>
        <w:r w:rsidR="00AC3318">
          <w:rPr>
            <w:noProof/>
            <w:webHidden/>
          </w:rPr>
          <w:fldChar w:fldCharType="separate"/>
        </w:r>
        <w:r w:rsidR="00AC3318">
          <w:rPr>
            <w:noProof/>
            <w:webHidden/>
          </w:rPr>
          <w:t>18</w:t>
        </w:r>
        <w:r w:rsidR="00AC3318">
          <w:rPr>
            <w:noProof/>
            <w:webHidden/>
          </w:rPr>
          <w:fldChar w:fldCharType="end"/>
        </w:r>
      </w:hyperlink>
    </w:p>
    <w:p w14:paraId="60714B29" w14:textId="22136BF2"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fldChar w:fldCharType="end"/>
      </w:r>
    </w:p>
    <w:p w14:paraId="554595F1" w14:textId="6996116B" w:rsidR="00AF5BB0" w:rsidRPr="00DF0237" w:rsidRDefault="00AF5BB0" w:rsidP="00932DCB">
      <w:pPr>
        <w:spacing w:line="240" w:lineRule="auto"/>
        <w:rPr>
          <w:rFonts w:ascii="Calibri Light" w:hAnsi="Calibri Light" w:cs="Calibri Light"/>
        </w:rPr>
      </w:pPr>
    </w:p>
    <w:p w14:paraId="3D273207" w14:textId="23B70F8F" w:rsidR="00AF5BB0" w:rsidRPr="00DF0237" w:rsidRDefault="00AF5BB0" w:rsidP="00932DCB">
      <w:pPr>
        <w:spacing w:line="240" w:lineRule="auto"/>
        <w:rPr>
          <w:rFonts w:ascii="Calibri Light" w:hAnsi="Calibri Light" w:cs="Calibri Light"/>
        </w:rPr>
      </w:pPr>
    </w:p>
    <w:p w14:paraId="75B6A340"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pgSz w:w="11906" w:h="16838" w:code="9"/>
          <w:pgMar w:top="1134" w:right="1134" w:bottom="1701" w:left="1134" w:header="1134" w:footer="851" w:gutter="0"/>
          <w:cols w:space="708"/>
          <w:docGrid w:linePitch="360"/>
        </w:sectPr>
      </w:pPr>
    </w:p>
    <w:p w14:paraId="6480EF7F" w14:textId="0471EBB8" w:rsidR="00AF5BB0" w:rsidRPr="00DF0237" w:rsidRDefault="00AF5BB0" w:rsidP="00932DCB">
      <w:pPr>
        <w:pStyle w:val="Heading1"/>
        <w:numPr>
          <w:ilvl w:val="0"/>
          <w:numId w:val="2"/>
        </w:numPr>
        <w:spacing w:line="240" w:lineRule="auto"/>
        <w:rPr>
          <w:rFonts w:ascii="Calibri Light" w:hAnsi="Calibri Light" w:cs="Calibri Light"/>
        </w:rPr>
      </w:pPr>
      <w:bookmarkStart w:id="0" w:name="_Toc112173016"/>
      <w:r w:rsidRPr="00DF0237">
        <w:rPr>
          <w:rFonts w:ascii="Calibri Light" w:hAnsi="Calibri Light" w:cs="Calibri Light"/>
        </w:rPr>
        <w:lastRenderedPageBreak/>
        <w:t xml:space="preserve">Document </w:t>
      </w:r>
      <w:r w:rsidR="00E2246B">
        <w:rPr>
          <w:rFonts w:ascii="Calibri Light" w:hAnsi="Calibri Light" w:cs="Calibri Light"/>
        </w:rPr>
        <w:t>H</w:t>
      </w:r>
      <w:r w:rsidRPr="00DF0237">
        <w:rPr>
          <w:rFonts w:ascii="Calibri Light" w:hAnsi="Calibri Light" w:cs="Calibri Light"/>
        </w:rPr>
        <w:t>istory</w:t>
      </w:r>
      <w:bookmarkEnd w:id="0"/>
    </w:p>
    <w:p w14:paraId="4170B62D" w14:textId="77777777" w:rsidR="00AF5BB0" w:rsidRPr="00DF0237" w:rsidRDefault="00AF5BB0" w:rsidP="00932DCB">
      <w:pPr>
        <w:spacing w:line="240" w:lineRule="auto"/>
        <w:rPr>
          <w:rFonts w:ascii="Calibri Light" w:hAnsi="Calibri Light" w:cs="Calibri Ligh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3798"/>
        <w:gridCol w:w="2977"/>
      </w:tblGrid>
      <w:tr w:rsidR="00AF5BB0" w:rsidRPr="00DF0237" w14:paraId="5C761AB4" w14:textId="77777777" w:rsidTr="00E478C7">
        <w:tc>
          <w:tcPr>
            <w:tcW w:w="1980" w:type="dxa"/>
            <w:shd w:val="clear" w:color="auto" w:fill="E6E6E6"/>
          </w:tcPr>
          <w:p w14:paraId="1C09AA6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Date</w:t>
            </w:r>
          </w:p>
        </w:tc>
        <w:tc>
          <w:tcPr>
            <w:tcW w:w="3798" w:type="dxa"/>
            <w:shd w:val="clear" w:color="auto" w:fill="E6E6E6"/>
          </w:tcPr>
          <w:p w14:paraId="39DBD56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Description</w:t>
            </w:r>
          </w:p>
        </w:tc>
        <w:tc>
          <w:tcPr>
            <w:tcW w:w="2977" w:type="dxa"/>
            <w:shd w:val="clear" w:color="auto" w:fill="E6E6E6"/>
          </w:tcPr>
          <w:p w14:paraId="419717B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Author</w:t>
            </w:r>
          </w:p>
        </w:tc>
      </w:tr>
      <w:tr w:rsidR="00AF5BB0" w:rsidRPr="00DF0237" w14:paraId="6557E26A" w14:textId="77777777" w:rsidTr="00E478C7">
        <w:tc>
          <w:tcPr>
            <w:tcW w:w="1980" w:type="dxa"/>
          </w:tcPr>
          <w:p w14:paraId="39EB46F4" w14:textId="3E954F85" w:rsidR="00AF5BB0" w:rsidRPr="00DF0237" w:rsidRDefault="00B56272" w:rsidP="00932DCB">
            <w:pPr>
              <w:spacing w:line="240" w:lineRule="auto"/>
              <w:rPr>
                <w:rFonts w:ascii="Calibri Light" w:hAnsi="Calibri Light" w:cs="Calibri Light"/>
              </w:rPr>
            </w:pPr>
            <w:r w:rsidRPr="00DF0237">
              <w:rPr>
                <w:rFonts w:ascii="Calibri Light" w:hAnsi="Calibri Light" w:cs="Calibri Light"/>
              </w:rPr>
              <w:t xml:space="preserve">Feb 15, </w:t>
            </w:r>
            <w:r w:rsidR="00AF5BB0" w:rsidRPr="00DF0237">
              <w:rPr>
                <w:rFonts w:ascii="Calibri Light" w:hAnsi="Calibri Light" w:cs="Calibri Light"/>
              </w:rPr>
              <w:t>2021</w:t>
            </w:r>
          </w:p>
        </w:tc>
        <w:tc>
          <w:tcPr>
            <w:tcW w:w="3798" w:type="dxa"/>
          </w:tcPr>
          <w:p w14:paraId="120DD722"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KONE Service Robot API 1.0.0</w:t>
            </w:r>
          </w:p>
        </w:tc>
        <w:tc>
          <w:tcPr>
            <w:tcW w:w="2977" w:type="dxa"/>
          </w:tcPr>
          <w:p w14:paraId="3802FAA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KONE API Support</w:t>
            </w:r>
          </w:p>
        </w:tc>
      </w:tr>
      <w:tr w:rsidR="00DC79E8" w:rsidRPr="00DF0237" w14:paraId="41C7F379" w14:textId="77777777" w:rsidTr="00E478C7">
        <w:tc>
          <w:tcPr>
            <w:tcW w:w="1980" w:type="dxa"/>
          </w:tcPr>
          <w:p w14:paraId="1C5C5EB8" w14:textId="64865C23" w:rsidR="00DC79E8" w:rsidRPr="00DF0237" w:rsidRDefault="00E478C7" w:rsidP="00932DCB">
            <w:pPr>
              <w:spacing w:line="240" w:lineRule="auto"/>
              <w:rPr>
                <w:rFonts w:ascii="Calibri Light" w:hAnsi="Calibri Light" w:cs="Calibri Light"/>
              </w:rPr>
            </w:pPr>
            <w:r w:rsidRPr="00DF0237">
              <w:rPr>
                <w:rFonts w:ascii="Calibri Light" w:hAnsi="Calibri Light" w:cs="Calibri Light"/>
              </w:rPr>
              <w:t>Nov</w:t>
            </w:r>
            <w:r w:rsidR="00DC79E8" w:rsidRPr="00DF0237">
              <w:rPr>
                <w:rFonts w:ascii="Calibri Light" w:hAnsi="Calibri Light" w:cs="Calibri Light"/>
              </w:rPr>
              <w:t xml:space="preserve"> 08, 2021</w:t>
            </w:r>
          </w:p>
        </w:tc>
        <w:tc>
          <w:tcPr>
            <w:tcW w:w="3798" w:type="dxa"/>
          </w:tcPr>
          <w:p w14:paraId="1EAA837A" w14:textId="290443F8" w:rsidR="00DC79E8" w:rsidRPr="00DF0237" w:rsidRDefault="00E478C7" w:rsidP="00932DCB">
            <w:pPr>
              <w:spacing w:line="240" w:lineRule="auto"/>
              <w:rPr>
                <w:rFonts w:ascii="Calibri Light" w:hAnsi="Calibri Light" w:cs="Calibri Light"/>
              </w:rPr>
            </w:pPr>
            <w:r w:rsidRPr="00DF0237">
              <w:rPr>
                <w:rFonts w:ascii="Calibri Light" w:hAnsi="Calibri Light" w:cs="Calibri Light"/>
              </w:rPr>
              <w:t>updated</w:t>
            </w:r>
            <w:r w:rsidR="00F05272" w:rsidRPr="00DF0237">
              <w:rPr>
                <w:rFonts w:ascii="Calibri Light" w:hAnsi="Calibri Light" w:cs="Calibri Light"/>
              </w:rPr>
              <w:t xml:space="preserve"> with new developer experience</w:t>
            </w:r>
          </w:p>
        </w:tc>
        <w:tc>
          <w:tcPr>
            <w:tcW w:w="2977" w:type="dxa"/>
          </w:tcPr>
          <w:p w14:paraId="0E828F81" w14:textId="5D288511" w:rsidR="00DC79E8" w:rsidRPr="00DF0237" w:rsidRDefault="00D5150B" w:rsidP="00932DCB">
            <w:pPr>
              <w:spacing w:line="240" w:lineRule="auto"/>
              <w:rPr>
                <w:rFonts w:ascii="Calibri Light" w:hAnsi="Calibri Light" w:cs="Calibri Light"/>
              </w:rPr>
            </w:pPr>
            <w:r w:rsidRPr="00DF0237">
              <w:rPr>
                <w:rFonts w:ascii="Calibri Light" w:hAnsi="Calibri Light" w:cs="Calibri Light"/>
              </w:rPr>
              <w:t>KONE API Support</w:t>
            </w:r>
          </w:p>
        </w:tc>
      </w:tr>
      <w:tr w:rsidR="000E28A3" w:rsidRPr="00710E89" w14:paraId="16FECB1D" w14:textId="77777777" w:rsidTr="00E478C7">
        <w:tc>
          <w:tcPr>
            <w:tcW w:w="1980" w:type="dxa"/>
          </w:tcPr>
          <w:p w14:paraId="79062B39" w14:textId="01C4D4BC" w:rsidR="000E28A3" w:rsidRPr="00710E89" w:rsidRDefault="000E28A3" w:rsidP="00932DCB">
            <w:pPr>
              <w:spacing w:line="240" w:lineRule="auto"/>
              <w:rPr>
                <w:rFonts w:ascii="Calibri Light" w:hAnsi="Calibri Light" w:cs="Calibri Light"/>
              </w:rPr>
            </w:pPr>
            <w:r w:rsidRPr="00710E89">
              <w:rPr>
                <w:rFonts w:ascii="Calibri Light" w:hAnsi="Calibri Light" w:cs="Calibri Light"/>
              </w:rPr>
              <w:t>August 05 2022</w:t>
            </w:r>
          </w:p>
        </w:tc>
        <w:tc>
          <w:tcPr>
            <w:tcW w:w="3798" w:type="dxa"/>
          </w:tcPr>
          <w:p w14:paraId="7CB5220A" w14:textId="7721E21F" w:rsidR="000E28A3" w:rsidRPr="00710E89" w:rsidRDefault="000E28A3" w:rsidP="00932DCB">
            <w:pPr>
              <w:spacing w:line="240" w:lineRule="auto"/>
              <w:rPr>
                <w:rFonts w:ascii="Calibri Light" w:hAnsi="Calibri Light" w:cs="Calibri Light"/>
              </w:rPr>
            </w:pPr>
            <w:r w:rsidRPr="00710E89">
              <w:rPr>
                <w:rFonts w:ascii="Calibri Light" w:hAnsi="Calibri Light" w:cs="Calibri Light"/>
              </w:rPr>
              <w:t>KONE Elevator Call API 2.0</w:t>
            </w:r>
          </w:p>
        </w:tc>
        <w:tc>
          <w:tcPr>
            <w:tcW w:w="2977" w:type="dxa"/>
          </w:tcPr>
          <w:p w14:paraId="4BE7CF0C" w14:textId="69ECB772" w:rsidR="000E28A3" w:rsidRPr="00710E89" w:rsidRDefault="000E28A3" w:rsidP="00932DCB">
            <w:pPr>
              <w:spacing w:line="240" w:lineRule="auto"/>
              <w:rPr>
                <w:rFonts w:ascii="Calibri Light" w:hAnsi="Calibri Light" w:cs="Calibri Light"/>
              </w:rPr>
            </w:pPr>
            <w:r w:rsidRPr="00710E89">
              <w:rPr>
                <w:rFonts w:ascii="Calibri Light" w:hAnsi="Calibri Light" w:cs="Calibri Light"/>
              </w:rPr>
              <w:t>KONE API Support</w:t>
            </w:r>
          </w:p>
        </w:tc>
      </w:tr>
      <w:tr w:rsidR="007723D9" w:rsidRPr="00710E89" w14:paraId="41304CFB" w14:textId="77777777" w:rsidTr="00E478C7">
        <w:tc>
          <w:tcPr>
            <w:tcW w:w="1980" w:type="dxa"/>
          </w:tcPr>
          <w:p w14:paraId="2498D815" w14:textId="5D6BE8C5" w:rsidR="007723D9" w:rsidRPr="007723D9" w:rsidRDefault="007723D9" w:rsidP="007723D9">
            <w:pPr>
              <w:spacing w:line="240" w:lineRule="auto"/>
              <w:rPr>
                <w:rFonts w:ascii="Calibri Light" w:hAnsi="Calibri Light" w:cs="Calibri Light"/>
              </w:rPr>
            </w:pPr>
            <w:r w:rsidRPr="007723D9">
              <w:rPr>
                <w:rFonts w:ascii="Calibri Light" w:hAnsi="Calibri Light" w:cs="Calibri Light"/>
              </w:rPr>
              <w:t>July 28 2023</w:t>
            </w:r>
          </w:p>
        </w:tc>
        <w:tc>
          <w:tcPr>
            <w:tcW w:w="3798" w:type="dxa"/>
          </w:tcPr>
          <w:p w14:paraId="16A651DB" w14:textId="0FCDC54E" w:rsidR="007723D9" w:rsidRPr="007723D9" w:rsidRDefault="007723D9" w:rsidP="007723D9">
            <w:pPr>
              <w:spacing w:line="240" w:lineRule="auto"/>
              <w:rPr>
                <w:rFonts w:ascii="Calibri Light" w:hAnsi="Calibri Light" w:cs="Calibri Light"/>
              </w:rPr>
            </w:pPr>
            <w:r w:rsidRPr="007723D9">
              <w:rPr>
                <w:rFonts w:ascii="Calibri Light" w:hAnsi="Calibri Light" w:cs="Calibri Light"/>
              </w:rPr>
              <w:t>Test cases improvements</w:t>
            </w:r>
          </w:p>
        </w:tc>
        <w:tc>
          <w:tcPr>
            <w:tcW w:w="2977" w:type="dxa"/>
          </w:tcPr>
          <w:p w14:paraId="059F0931" w14:textId="6416FEDA" w:rsidR="007723D9" w:rsidRPr="007723D9" w:rsidRDefault="007723D9" w:rsidP="007723D9">
            <w:pPr>
              <w:spacing w:line="240" w:lineRule="auto"/>
              <w:rPr>
                <w:rFonts w:ascii="Calibri Light" w:hAnsi="Calibri Light" w:cs="Calibri Light"/>
              </w:rPr>
            </w:pPr>
            <w:r w:rsidRPr="007723D9">
              <w:rPr>
                <w:rFonts w:ascii="Calibri Light" w:hAnsi="Calibri Light" w:cs="Calibri Light"/>
              </w:rPr>
              <w:t>KONE API Support</w:t>
            </w:r>
          </w:p>
        </w:tc>
      </w:tr>
    </w:tbl>
    <w:p w14:paraId="7795EA5A" w14:textId="77777777" w:rsidR="00AF5BB0" w:rsidRPr="00DF0237" w:rsidRDefault="00AF5BB0" w:rsidP="00932DCB">
      <w:pPr>
        <w:spacing w:line="240" w:lineRule="auto"/>
        <w:rPr>
          <w:rFonts w:ascii="Calibri Light" w:hAnsi="Calibri Light" w:cs="Calibri Light"/>
        </w:rPr>
      </w:pPr>
    </w:p>
    <w:p w14:paraId="4D4C6379" w14:textId="622E5404" w:rsidR="00AF5BB0" w:rsidRPr="00DF0237" w:rsidRDefault="00AF5BB0" w:rsidP="00932DCB">
      <w:pPr>
        <w:pStyle w:val="Heading1"/>
        <w:numPr>
          <w:ilvl w:val="0"/>
          <w:numId w:val="2"/>
        </w:numPr>
        <w:spacing w:line="240" w:lineRule="auto"/>
        <w:rPr>
          <w:rFonts w:ascii="Calibri Light" w:hAnsi="Calibri Light" w:cs="Calibri Light"/>
        </w:rPr>
      </w:pPr>
      <w:bookmarkStart w:id="1" w:name="_Toc112173017"/>
      <w:r w:rsidRPr="00DF0237">
        <w:rPr>
          <w:rFonts w:ascii="Calibri Light" w:hAnsi="Calibri Light" w:cs="Calibri Light"/>
        </w:rPr>
        <w:t xml:space="preserve">Document </w:t>
      </w:r>
      <w:r w:rsidR="00E2246B">
        <w:rPr>
          <w:rFonts w:ascii="Calibri Light" w:hAnsi="Calibri Light" w:cs="Calibri Light"/>
        </w:rPr>
        <w:t>P</w:t>
      </w:r>
      <w:r w:rsidRPr="00DF0237">
        <w:rPr>
          <w:rFonts w:ascii="Calibri Light" w:hAnsi="Calibri Light" w:cs="Calibri Light"/>
        </w:rPr>
        <w:t>urpose</w:t>
      </w:r>
      <w:bookmarkEnd w:id="1"/>
    </w:p>
    <w:p w14:paraId="0690FEA3" w14:textId="77777777" w:rsidR="00AF5BB0" w:rsidRPr="00DF0237" w:rsidRDefault="00AF5BB0" w:rsidP="00932DCB">
      <w:pPr>
        <w:spacing w:line="240" w:lineRule="auto"/>
        <w:rPr>
          <w:rFonts w:ascii="Calibri Light" w:hAnsi="Calibri Light" w:cs="Calibri Light"/>
        </w:rPr>
      </w:pPr>
    </w:p>
    <w:p w14:paraId="5748DF66" w14:textId="7659E4C8" w:rsidR="002C5F20" w:rsidRPr="00DF0237" w:rsidRDefault="002C5F20" w:rsidP="00932DCB">
      <w:pPr>
        <w:spacing w:line="240" w:lineRule="auto"/>
        <w:rPr>
          <w:rFonts w:ascii="Calibri Light" w:hAnsi="Calibri Light" w:cs="Calibri Light"/>
        </w:rPr>
      </w:pPr>
      <w:r w:rsidRPr="00DF0237">
        <w:rPr>
          <w:rFonts w:ascii="Calibri Light" w:hAnsi="Calibri Light" w:cs="Calibri Light"/>
        </w:rPr>
        <w:t>Ensuring the quality and security of a solution is every developer’s responsibility. This document gives guidance on evaluating the readiness of those solutions that use Service Robot API. Practical examples of the expected testing support</w:t>
      </w:r>
      <w:r w:rsidR="001635D6" w:rsidRPr="00DF0237">
        <w:rPr>
          <w:rFonts w:ascii="Calibri Light" w:hAnsi="Calibri Light" w:cs="Calibri Light"/>
        </w:rPr>
        <w:t xml:space="preserve"> you</w:t>
      </w:r>
      <w:r w:rsidRPr="00DF0237">
        <w:rPr>
          <w:rFonts w:ascii="Calibri Light" w:hAnsi="Calibri Light" w:cs="Calibri Light"/>
        </w:rPr>
        <w:t xml:space="preserve"> in the validation. You can also use this guide as a template for documenting test results. </w:t>
      </w:r>
    </w:p>
    <w:p w14:paraId="09A09933" w14:textId="77777777" w:rsidR="002C5F20" w:rsidRPr="00DF0237" w:rsidRDefault="002C5F20" w:rsidP="00932DCB">
      <w:pPr>
        <w:spacing w:line="240" w:lineRule="auto"/>
        <w:rPr>
          <w:rFonts w:ascii="Calibri Light" w:hAnsi="Calibri Light" w:cs="Calibri Light"/>
        </w:rPr>
      </w:pPr>
    </w:p>
    <w:p w14:paraId="19815DF3" w14:textId="69FF2E6A" w:rsidR="002C5F20" w:rsidRPr="00DF0237" w:rsidRDefault="002C5F20" w:rsidP="00932DCB">
      <w:pPr>
        <w:spacing w:line="240" w:lineRule="auto"/>
        <w:rPr>
          <w:rFonts w:ascii="Calibri Light" w:hAnsi="Calibri Light" w:cs="Calibri Light"/>
        </w:rPr>
      </w:pPr>
      <w:r w:rsidRPr="00DF0237">
        <w:rPr>
          <w:rFonts w:ascii="Calibri Light" w:hAnsi="Calibri Light" w:cs="Calibri Light"/>
        </w:rPr>
        <w:t>The test environment used in these test scenarios has been designed to resemble an elevator setup in a building.</w:t>
      </w:r>
      <w:r w:rsidR="001635D6" w:rsidRPr="00DF0237">
        <w:rPr>
          <w:rFonts w:ascii="Calibri Light" w:hAnsi="Calibri Light" w:cs="Calibri Light"/>
        </w:rPr>
        <w:t xml:space="preserve"> Solution validation is needed before connecting a solution to KONE equipment.</w:t>
      </w:r>
    </w:p>
    <w:p w14:paraId="6BEED99F" w14:textId="04A1031B" w:rsidR="00AF5BB0" w:rsidRPr="00DF0237" w:rsidRDefault="00AF5BB0" w:rsidP="00932DCB">
      <w:pPr>
        <w:spacing w:line="240" w:lineRule="auto"/>
        <w:rPr>
          <w:rFonts w:ascii="Calibri Light" w:hAnsi="Calibri Light" w:cs="Calibri Light"/>
        </w:rPr>
      </w:pPr>
      <w:bookmarkStart w:id="2" w:name="_Toc428184422"/>
    </w:p>
    <w:p w14:paraId="72B42FE1" w14:textId="77777777" w:rsidR="00AF5BB0" w:rsidRPr="00DF0237" w:rsidRDefault="00AF5BB0" w:rsidP="00932DCB">
      <w:pPr>
        <w:pStyle w:val="Heading1"/>
        <w:numPr>
          <w:ilvl w:val="0"/>
          <w:numId w:val="2"/>
        </w:numPr>
        <w:spacing w:line="240" w:lineRule="auto"/>
        <w:rPr>
          <w:rFonts w:ascii="Calibri Light" w:hAnsi="Calibri Light" w:cs="Calibri Light"/>
        </w:rPr>
      </w:pPr>
      <w:bookmarkStart w:id="3" w:name="_Toc112173018"/>
      <w:bookmarkEnd w:id="2"/>
      <w:r w:rsidRPr="00DF0237">
        <w:rPr>
          <w:rFonts w:ascii="Calibri Light" w:hAnsi="Calibri Light" w:cs="Calibri Light"/>
        </w:rPr>
        <w:t>Abbreviations</w:t>
      </w:r>
      <w:bookmarkEnd w:id="3"/>
    </w:p>
    <w:p w14:paraId="059DBAFC" w14:textId="77777777" w:rsidR="00AF5BB0" w:rsidRPr="00DF0237" w:rsidRDefault="00AF5BB0" w:rsidP="00932DCB">
      <w:pPr>
        <w:spacing w:line="240" w:lineRule="auto"/>
        <w:rPr>
          <w:rFonts w:ascii="Calibri Light" w:hAnsi="Calibri Light" w:cs="Calibri Light"/>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7654"/>
      </w:tblGrid>
      <w:tr w:rsidR="00AF5BB0" w:rsidRPr="00DF0237" w14:paraId="677F92E6" w14:textId="77777777" w:rsidTr="004F0F67">
        <w:tc>
          <w:tcPr>
            <w:tcW w:w="2127" w:type="dxa"/>
            <w:shd w:val="clear" w:color="auto" w:fill="E6E6E6"/>
          </w:tcPr>
          <w:p w14:paraId="0F1B0CEC" w14:textId="35B30B2F" w:rsidR="00AF5BB0" w:rsidRPr="00DF0237" w:rsidRDefault="00AF5BB0" w:rsidP="00932DCB">
            <w:pPr>
              <w:spacing w:line="240" w:lineRule="auto"/>
              <w:rPr>
                <w:rFonts w:ascii="Calibri Light" w:hAnsi="Calibri Light" w:cs="Calibri Light"/>
                <w:b/>
                <w:bCs/>
              </w:rPr>
            </w:pPr>
            <w:r w:rsidRPr="00DF0237">
              <w:rPr>
                <w:rFonts w:ascii="Calibri Light" w:hAnsi="Calibri Light" w:cs="Calibri Light"/>
                <w:b/>
                <w:bCs/>
              </w:rPr>
              <w:t>Abbr</w:t>
            </w:r>
            <w:r w:rsidR="001635D6" w:rsidRPr="00DF0237">
              <w:rPr>
                <w:rFonts w:ascii="Calibri Light" w:hAnsi="Calibri Light" w:cs="Calibri Light"/>
                <w:b/>
                <w:bCs/>
              </w:rPr>
              <w:t>eviation</w:t>
            </w:r>
          </w:p>
        </w:tc>
        <w:tc>
          <w:tcPr>
            <w:tcW w:w="7654" w:type="dxa"/>
            <w:shd w:val="clear" w:color="auto" w:fill="E6E6E6"/>
          </w:tcPr>
          <w:p w14:paraId="1BCB7621" w14:textId="77777777" w:rsidR="00AF5BB0" w:rsidRPr="00DF0237" w:rsidRDefault="00AF5BB0" w:rsidP="00932DCB">
            <w:pPr>
              <w:spacing w:line="240" w:lineRule="auto"/>
              <w:rPr>
                <w:rFonts w:ascii="Calibri Light" w:hAnsi="Calibri Light" w:cs="Calibri Light"/>
                <w:b/>
                <w:bCs/>
              </w:rPr>
            </w:pPr>
            <w:r w:rsidRPr="00DF0237">
              <w:rPr>
                <w:rFonts w:ascii="Calibri Light" w:hAnsi="Calibri Light" w:cs="Calibri Light"/>
                <w:b/>
                <w:bCs/>
              </w:rPr>
              <w:t>Description</w:t>
            </w:r>
          </w:p>
        </w:tc>
      </w:tr>
      <w:tr w:rsidR="000A3545" w:rsidRPr="00DF0237" w14:paraId="03B5089D" w14:textId="77777777" w:rsidTr="004F0F67">
        <w:tc>
          <w:tcPr>
            <w:tcW w:w="2127" w:type="dxa"/>
          </w:tcPr>
          <w:p w14:paraId="628ADFF0" w14:textId="2C63CC7A"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ACS</w:t>
            </w:r>
          </w:p>
        </w:tc>
        <w:tc>
          <w:tcPr>
            <w:tcW w:w="7654" w:type="dxa"/>
          </w:tcPr>
          <w:p w14:paraId="04BDE2DE" w14:textId="7B9BC0CB"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Access control server</w:t>
            </w:r>
          </w:p>
        </w:tc>
      </w:tr>
      <w:tr w:rsidR="00AF5BB0" w:rsidRPr="00DF0237" w14:paraId="0D9D2EB0" w14:textId="77777777" w:rsidTr="004F0F67">
        <w:tc>
          <w:tcPr>
            <w:tcW w:w="2127" w:type="dxa"/>
          </w:tcPr>
          <w:p w14:paraId="1520D1DE"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COP</w:t>
            </w:r>
          </w:p>
        </w:tc>
        <w:tc>
          <w:tcPr>
            <w:tcW w:w="7654" w:type="dxa"/>
          </w:tcPr>
          <w:p w14:paraId="271FE4E7" w14:textId="7F3CA8A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Car </w:t>
            </w:r>
            <w:r w:rsidR="00195C95" w:rsidRPr="00DF0237">
              <w:rPr>
                <w:rFonts w:ascii="Calibri Light" w:hAnsi="Calibri Light" w:cs="Calibri Light"/>
              </w:rPr>
              <w:t>o</w:t>
            </w:r>
            <w:r w:rsidRPr="00DF0237">
              <w:rPr>
                <w:rFonts w:ascii="Calibri Light" w:hAnsi="Calibri Light" w:cs="Calibri Light"/>
              </w:rPr>
              <w:t xml:space="preserve">peration </w:t>
            </w:r>
            <w:r w:rsidR="00195C95" w:rsidRPr="00DF0237">
              <w:rPr>
                <w:rFonts w:ascii="Calibri Light" w:hAnsi="Calibri Light" w:cs="Calibri Light"/>
              </w:rPr>
              <w:t>p</w:t>
            </w:r>
            <w:r w:rsidRPr="00DF0237">
              <w:rPr>
                <w:rFonts w:ascii="Calibri Light" w:hAnsi="Calibri Light" w:cs="Calibri Light"/>
              </w:rPr>
              <w:t>anel</w:t>
            </w:r>
          </w:p>
        </w:tc>
      </w:tr>
      <w:tr w:rsidR="000A3545" w:rsidRPr="00DF0237" w14:paraId="36A41A20" w14:textId="77777777" w:rsidTr="004F0F67">
        <w:tc>
          <w:tcPr>
            <w:tcW w:w="2127" w:type="dxa"/>
          </w:tcPr>
          <w:p w14:paraId="76184A59" w14:textId="201EBBE3"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DCS</w:t>
            </w:r>
          </w:p>
        </w:tc>
        <w:tc>
          <w:tcPr>
            <w:tcW w:w="7654" w:type="dxa"/>
          </w:tcPr>
          <w:p w14:paraId="1CE92102" w14:textId="4C8682E2"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Destination Control System</w:t>
            </w:r>
          </w:p>
        </w:tc>
      </w:tr>
      <w:tr w:rsidR="000A3545" w:rsidRPr="00DF0237" w14:paraId="509B7973" w14:textId="77777777" w:rsidTr="004F0F67">
        <w:tc>
          <w:tcPr>
            <w:tcW w:w="2127" w:type="dxa"/>
          </w:tcPr>
          <w:p w14:paraId="49E0168B" w14:textId="1870288A"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DOP</w:t>
            </w:r>
          </w:p>
        </w:tc>
        <w:tc>
          <w:tcPr>
            <w:tcW w:w="7654" w:type="dxa"/>
          </w:tcPr>
          <w:p w14:paraId="34CDA764" w14:textId="3532591B"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Destination operation panel</w:t>
            </w:r>
          </w:p>
        </w:tc>
      </w:tr>
      <w:tr w:rsidR="000A3545" w:rsidRPr="00DF0237" w14:paraId="06ABB7B8" w14:textId="77777777" w:rsidTr="004F0F67">
        <w:tc>
          <w:tcPr>
            <w:tcW w:w="2127" w:type="dxa"/>
          </w:tcPr>
          <w:p w14:paraId="6214D553" w14:textId="7CB984AB"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ETA</w:t>
            </w:r>
          </w:p>
        </w:tc>
        <w:tc>
          <w:tcPr>
            <w:tcW w:w="7654" w:type="dxa"/>
          </w:tcPr>
          <w:p w14:paraId="5448C49E" w14:textId="1E6883EB"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Estimated time of arrival. Time it will take for a robot to get to the elevator.</w:t>
            </w:r>
          </w:p>
        </w:tc>
      </w:tr>
      <w:tr w:rsidR="000A3545" w:rsidRPr="00DF0237" w14:paraId="3613D243" w14:textId="77777777" w:rsidTr="004F0F67">
        <w:tc>
          <w:tcPr>
            <w:tcW w:w="2127" w:type="dxa"/>
          </w:tcPr>
          <w:p w14:paraId="04B3CAEA" w14:textId="147983D5"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LCS</w:t>
            </w:r>
          </w:p>
        </w:tc>
        <w:tc>
          <w:tcPr>
            <w:tcW w:w="7654" w:type="dxa"/>
          </w:tcPr>
          <w:p w14:paraId="007C27E9" w14:textId="7B5B4217"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Landing call station</w:t>
            </w:r>
          </w:p>
        </w:tc>
      </w:tr>
      <w:tr w:rsidR="000A3545" w:rsidRPr="00DF0237" w14:paraId="380886DF" w14:textId="77777777" w:rsidTr="004F0F67">
        <w:tc>
          <w:tcPr>
            <w:tcW w:w="2127" w:type="dxa"/>
          </w:tcPr>
          <w:p w14:paraId="79529020" w14:textId="4B48AE68"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SR-API</w:t>
            </w:r>
          </w:p>
        </w:tc>
        <w:tc>
          <w:tcPr>
            <w:tcW w:w="7654" w:type="dxa"/>
          </w:tcPr>
          <w:p w14:paraId="6F7008A5" w14:textId="7888154D"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Service Robot Application Programming Interface</w:t>
            </w:r>
          </w:p>
        </w:tc>
      </w:tr>
    </w:tbl>
    <w:p w14:paraId="40DCB2B2" w14:textId="32106ABE" w:rsidR="00AF5BB0" w:rsidRPr="00DF0237" w:rsidRDefault="00AF5BB0" w:rsidP="00932DCB">
      <w:pPr>
        <w:spacing w:line="240" w:lineRule="auto"/>
        <w:rPr>
          <w:rFonts w:ascii="Calibri Light" w:hAnsi="Calibri Light" w:cs="Calibri Light"/>
        </w:rPr>
      </w:pPr>
    </w:p>
    <w:p w14:paraId="3ADBC787" w14:textId="1C824AFB" w:rsidR="00AF5BB0" w:rsidRPr="00DF0237" w:rsidRDefault="00AF5BB0" w:rsidP="00932DCB">
      <w:pPr>
        <w:spacing w:line="240" w:lineRule="auto"/>
        <w:rPr>
          <w:rFonts w:ascii="Calibri Light" w:hAnsi="Calibri Light" w:cs="Calibri Light"/>
        </w:rPr>
      </w:pPr>
    </w:p>
    <w:p w14:paraId="5DA6D283" w14:textId="77777777" w:rsidR="00E630BF" w:rsidRPr="00DF0237" w:rsidRDefault="00E630BF" w:rsidP="00932DCB">
      <w:pPr>
        <w:pStyle w:val="Heading1"/>
        <w:numPr>
          <w:ilvl w:val="0"/>
          <w:numId w:val="2"/>
        </w:numPr>
        <w:spacing w:line="240" w:lineRule="auto"/>
        <w:rPr>
          <w:rFonts w:ascii="Calibri Light" w:hAnsi="Calibri Light" w:cs="Calibri Light"/>
        </w:rPr>
        <w:sectPr w:rsidR="00E630BF" w:rsidRPr="00DF0237" w:rsidSect="00FA0F55">
          <w:pgSz w:w="11906" w:h="16838" w:code="9"/>
          <w:pgMar w:top="1134" w:right="1134" w:bottom="1701" w:left="1134" w:header="1134" w:footer="851" w:gutter="0"/>
          <w:cols w:space="708"/>
          <w:docGrid w:linePitch="360"/>
        </w:sectPr>
      </w:pPr>
    </w:p>
    <w:p w14:paraId="3DDC47D3" w14:textId="64F4B096" w:rsidR="00AF5BB0" w:rsidRPr="00DF0237" w:rsidRDefault="00AF5BB0" w:rsidP="00932DCB">
      <w:pPr>
        <w:pStyle w:val="Heading1"/>
        <w:numPr>
          <w:ilvl w:val="0"/>
          <w:numId w:val="2"/>
        </w:numPr>
        <w:spacing w:line="240" w:lineRule="auto"/>
        <w:rPr>
          <w:rFonts w:ascii="Calibri Light" w:hAnsi="Calibri Light" w:cs="Calibri Light"/>
        </w:rPr>
      </w:pPr>
      <w:bookmarkStart w:id="4" w:name="_Toc112173019"/>
      <w:r w:rsidRPr="00DF0237">
        <w:rPr>
          <w:rFonts w:ascii="Calibri Light" w:hAnsi="Calibri Light" w:cs="Calibri Light"/>
        </w:rPr>
        <w:lastRenderedPageBreak/>
        <w:t>Test</w:t>
      </w:r>
      <w:r w:rsidR="004F08BE" w:rsidRPr="00DF0237">
        <w:rPr>
          <w:rFonts w:ascii="Calibri Light" w:hAnsi="Calibri Light" w:cs="Calibri Light"/>
        </w:rPr>
        <w:t xml:space="preserve">ed </w:t>
      </w:r>
      <w:r w:rsidR="001635D6" w:rsidRPr="00DF0237">
        <w:rPr>
          <w:rFonts w:ascii="Calibri Light" w:hAnsi="Calibri Light" w:cs="Calibri Light"/>
        </w:rPr>
        <w:t>s</w:t>
      </w:r>
      <w:r w:rsidR="004F08BE" w:rsidRPr="00DF0237">
        <w:rPr>
          <w:rFonts w:ascii="Calibri Light" w:hAnsi="Calibri Light" w:cs="Calibri Light"/>
        </w:rPr>
        <w:t>olution</w:t>
      </w:r>
      <w:bookmarkEnd w:id="4"/>
    </w:p>
    <w:p w14:paraId="46BC4271" w14:textId="564FD4E6" w:rsidR="00AF5BB0" w:rsidRPr="00DF0237" w:rsidRDefault="00AF5BB0" w:rsidP="00932DCB">
      <w:pPr>
        <w:pStyle w:val="Heading2"/>
        <w:numPr>
          <w:ilvl w:val="1"/>
          <w:numId w:val="2"/>
        </w:numPr>
        <w:spacing w:line="240" w:lineRule="auto"/>
        <w:rPr>
          <w:rFonts w:ascii="Calibri Light" w:hAnsi="Calibri Light" w:cs="Calibri Light"/>
        </w:rPr>
      </w:pPr>
      <w:bookmarkStart w:id="5" w:name="_Toc112173020"/>
      <w:r w:rsidRPr="00DF0237">
        <w:rPr>
          <w:rFonts w:ascii="Calibri Light" w:hAnsi="Calibri Light" w:cs="Calibri Light"/>
        </w:rPr>
        <w:t>Date</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407"/>
      </w:tblGrid>
      <w:tr w:rsidR="00AF5BB0" w:rsidRPr="00DF0237" w14:paraId="41235366" w14:textId="77777777" w:rsidTr="00A266C5">
        <w:trPr>
          <w:trHeight w:val="449"/>
        </w:trPr>
        <w:tc>
          <w:tcPr>
            <w:tcW w:w="2660" w:type="dxa"/>
            <w:shd w:val="clear" w:color="auto" w:fill="auto"/>
          </w:tcPr>
          <w:p w14:paraId="26A1C656" w14:textId="4335E39D" w:rsidR="00AF5BB0" w:rsidRPr="00DF0237" w:rsidRDefault="00AF5BB0" w:rsidP="00932DCB">
            <w:pPr>
              <w:spacing w:line="240" w:lineRule="auto"/>
              <w:rPr>
                <w:rFonts w:ascii="Calibri Light" w:hAnsi="Calibri Light" w:cs="Calibri Light"/>
                <w:noProof/>
              </w:rPr>
            </w:pPr>
            <w:r w:rsidRPr="00DF0237">
              <w:rPr>
                <w:rFonts w:ascii="Calibri Light" w:hAnsi="Calibri Light" w:cs="Calibri Light"/>
                <w:noProof/>
              </w:rPr>
              <w:t xml:space="preserve">Test </w:t>
            </w:r>
            <w:r w:rsidR="00004C5F">
              <w:rPr>
                <w:rFonts w:ascii="Calibri Light" w:hAnsi="Calibri Light" w:cs="Calibri Light"/>
                <w:noProof/>
              </w:rPr>
              <w:t>D</w:t>
            </w:r>
            <w:r w:rsidRPr="00DF0237">
              <w:rPr>
                <w:rFonts w:ascii="Calibri Light" w:hAnsi="Calibri Light" w:cs="Calibri Light"/>
                <w:noProof/>
              </w:rPr>
              <w:t>ate (dd.mm.yy</w:t>
            </w:r>
            <w:r w:rsidR="00004C5F">
              <w:rPr>
                <w:rFonts w:ascii="Calibri Light" w:hAnsi="Calibri Light" w:cs="Calibri Light"/>
                <w:noProof/>
              </w:rPr>
              <w:t>y</w:t>
            </w:r>
            <w:r w:rsidRPr="00DF0237">
              <w:rPr>
                <w:rFonts w:ascii="Calibri Light" w:hAnsi="Calibri Light" w:cs="Calibri Light"/>
                <w:noProof/>
              </w:rPr>
              <w:t>y):</w:t>
            </w:r>
          </w:p>
        </w:tc>
        <w:tc>
          <w:tcPr>
            <w:tcW w:w="6407" w:type="dxa"/>
            <w:shd w:val="clear" w:color="auto" w:fill="auto"/>
          </w:tcPr>
          <w:p w14:paraId="27429A39" w14:textId="77777777" w:rsidR="00AF5BB0" w:rsidRPr="00DF0237" w:rsidRDefault="00AF5BB0" w:rsidP="00932DCB">
            <w:pPr>
              <w:spacing w:line="240" w:lineRule="auto"/>
              <w:rPr>
                <w:rFonts w:ascii="Calibri Light" w:hAnsi="Calibri Light" w:cs="Calibri Light"/>
                <w:noProof/>
              </w:rPr>
            </w:pPr>
          </w:p>
        </w:tc>
      </w:tr>
    </w:tbl>
    <w:p w14:paraId="485F7D63" w14:textId="5E9B5CC2" w:rsidR="00AF5BB0" w:rsidRPr="00DF0237" w:rsidRDefault="00AF5BB0" w:rsidP="00932DCB">
      <w:pPr>
        <w:pStyle w:val="Heading2"/>
        <w:numPr>
          <w:ilvl w:val="1"/>
          <w:numId w:val="2"/>
        </w:numPr>
        <w:spacing w:line="240" w:lineRule="auto"/>
        <w:rPr>
          <w:rFonts w:ascii="Calibri Light" w:hAnsi="Calibri Light" w:cs="Calibri Light"/>
        </w:rPr>
      </w:pPr>
      <w:bookmarkStart w:id="6" w:name="_Toc112173021"/>
      <w:r w:rsidRPr="00DF0237">
        <w:rPr>
          <w:rFonts w:ascii="Calibri Light" w:hAnsi="Calibri Light" w:cs="Calibri Light"/>
        </w:rPr>
        <w:t xml:space="preserve">Solution </w:t>
      </w:r>
      <w:r w:rsidR="002803E5">
        <w:rPr>
          <w:rFonts w:ascii="Calibri Light" w:hAnsi="Calibri Light" w:cs="Calibri Light"/>
        </w:rPr>
        <w:t>P</w:t>
      </w:r>
      <w:r w:rsidRPr="00DF0237">
        <w:rPr>
          <w:rFonts w:ascii="Calibri Light" w:hAnsi="Calibri Light" w:cs="Calibri Light"/>
        </w:rPr>
        <w:t>rovider</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379"/>
      </w:tblGrid>
      <w:tr w:rsidR="00AF5BB0" w:rsidRPr="00DF0237" w14:paraId="6F7D4A5E" w14:textId="77777777" w:rsidTr="004F0F67">
        <w:trPr>
          <w:trHeight w:val="447"/>
        </w:trPr>
        <w:tc>
          <w:tcPr>
            <w:tcW w:w="2660" w:type="dxa"/>
            <w:shd w:val="clear" w:color="auto" w:fill="auto"/>
          </w:tcPr>
          <w:p w14:paraId="207562D8" w14:textId="330DEC3B"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Company </w:t>
            </w:r>
            <w:r w:rsidR="00E630BF" w:rsidRPr="00DF0237">
              <w:rPr>
                <w:rFonts w:ascii="Calibri Light" w:hAnsi="Calibri Light" w:cs="Calibri Light"/>
              </w:rPr>
              <w:t>name</w:t>
            </w:r>
          </w:p>
        </w:tc>
        <w:tc>
          <w:tcPr>
            <w:tcW w:w="6379" w:type="dxa"/>
            <w:shd w:val="clear" w:color="auto" w:fill="auto"/>
          </w:tcPr>
          <w:p w14:paraId="525DB1DD" w14:textId="77777777" w:rsidR="00AF5BB0" w:rsidRPr="00DF0237" w:rsidRDefault="00AF5BB0" w:rsidP="00932DCB">
            <w:pPr>
              <w:spacing w:line="240" w:lineRule="auto"/>
              <w:rPr>
                <w:rFonts w:ascii="Calibri Light" w:hAnsi="Calibri Light" w:cs="Calibri Light"/>
              </w:rPr>
            </w:pPr>
          </w:p>
        </w:tc>
      </w:tr>
      <w:tr w:rsidR="00F16770" w:rsidRPr="00DF0237" w14:paraId="32E31233" w14:textId="77777777" w:rsidTr="004F0F67">
        <w:trPr>
          <w:trHeight w:val="447"/>
        </w:trPr>
        <w:tc>
          <w:tcPr>
            <w:tcW w:w="2660" w:type="dxa"/>
            <w:shd w:val="clear" w:color="auto" w:fill="auto"/>
          </w:tcPr>
          <w:p w14:paraId="4EC21DE2" w14:textId="05D40D46" w:rsidR="00F16770" w:rsidRPr="00DF0237" w:rsidRDefault="00F16770" w:rsidP="00932DCB">
            <w:pPr>
              <w:spacing w:line="240" w:lineRule="auto"/>
              <w:rPr>
                <w:rFonts w:ascii="Calibri Light" w:hAnsi="Calibri Light" w:cs="Calibri Light"/>
              </w:rPr>
            </w:pPr>
            <w:r w:rsidRPr="00DF0237">
              <w:rPr>
                <w:rFonts w:ascii="Calibri Light" w:hAnsi="Calibri Light" w:cs="Calibri Light"/>
              </w:rPr>
              <w:t>Company address</w:t>
            </w:r>
          </w:p>
        </w:tc>
        <w:tc>
          <w:tcPr>
            <w:tcW w:w="6379" w:type="dxa"/>
            <w:shd w:val="clear" w:color="auto" w:fill="auto"/>
          </w:tcPr>
          <w:p w14:paraId="08013F39" w14:textId="77777777" w:rsidR="00F16770" w:rsidRPr="00DF0237" w:rsidRDefault="00F16770" w:rsidP="00932DCB">
            <w:pPr>
              <w:spacing w:line="240" w:lineRule="auto"/>
              <w:rPr>
                <w:rFonts w:ascii="Calibri Light" w:hAnsi="Calibri Light" w:cs="Calibri Light"/>
              </w:rPr>
            </w:pPr>
          </w:p>
        </w:tc>
      </w:tr>
      <w:tr w:rsidR="00AF5BB0" w:rsidRPr="00DF0237" w14:paraId="41DE836B" w14:textId="77777777" w:rsidTr="00F16770">
        <w:trPr>
          <w:trHeight w:val="432"/>
        </w:trPr>
        <w:tc>
          <w:tcPr>
            <w:tcW w:w="2660" w:type="dxa"/>
            <w:shd w:val="clear" w:color="auto" w:fill="auto"/>
          </w:tcPr>
          <w:p w14:paraId="349AE53F" w14:textId="33B95D40"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Contact person</w:t>
            </w:r>
            <w:r w:rsidR="004F08BE" w:rsidRPr="00DF0237">
              <w:rPr>
                <w:rFonts w:ascii="Calibri Light" w:hAnsi="Calibri Light" w:cs="Calibri Light"/>
              </w:rPr>
              <w:t xml:space="preserve"> name</w:t>
            </w:r>
          </w:p>
        </w:tc>
        <w:tc>
          <w:tcPr>
            <w:tcW w:w="6379" w:type="dxa"/>
            <w:shd w:val="clear" w:color="auto" w:fill="auto"/>
          </w:tcPr>
          <w:p w14:paraId="35596759" w14:textId="77777777" w:rsidR="00AF5BB0" w:rsidRPr="00DF0237" w:rsidRDefault="00AF5BB0" w:rsidP="00932DCB">
            <w:pPr>
              <w:spacing w:line="240" w:lineRule="auto"/>
              <w:rPr>
                <w:rFonts w:ascii="Calibri Light" w:hAnsi="Calibri Light" w:cs="Calibri Light"/>
              </w:rPr>
            </w:pPr>
          </w:p>
        </w:tc>
      </w:tr>
      <w:tr w:rsidR="00AF5BB0" w:rsidRPr="00DF0237" w14:paraId="6885532E" w14:textId="77777777" w:rsidTr="00F16770">
        <w:trPr>
          <w:trHeight w:val="410"/>
        </w:trPr>
        <w:tc>
          <w:tcPr>
            <w:tcW w:w="2660" w:type="dxa"/>
            <w:shd w:val="clear" w:color="auto" w:fill="auto"/>
          </w:tcPr>
          <w:p w14:paraId="106481A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Email</w:t>
            </w:r>
          </w:p>
        </w:tc>
        <w:tc>
          <w:tcPr>
            <w:tcW w:w="6379" w:type="dxa"/>
            <w:shd w:val="clear" w:color="auto" w:fill="auto"/>
          </w:tcPr>
          <w:p w14:paraId="7ACEBF14" w14:textId="77777777" w:rsidR="00AF5BB0" w:rsidRPr="00DF0237" w:rsidRDefault="00AF5BB0" w:rsidP="00932DCB">
            <w:pPr>
              <w:spacing w:line="240" w:lineRule="auto"/>
              <w:rPr>
                <w:rFonts w:ascii="Calibri Light" w:hAnsi="Calibri Light" w:cs="Calibri Light"/>
              </w:rPr>
            </w:pPr>
          </w:p>
        </w:tc>
      </w:tr>
      <w:tr w:rsidR="00AF5BB0" w:rsidRPr="00DF0237" w14:paraId="2C146879" w14:textId="77777777" w:rsidTr="00F16770">
        <w:trPr>
          <w:trHeight w:val="429"/>
        </w:trPr>
        <w:tc>
          <w:tcPr>
            <w:tcW w:w="2660" w:type="dxa"/>
            <w:shd w:val="clear" w:color="auto" w:fill="auto"/>
          </w:tcPr>
          <w:p w14:paraId="5DD501B9" w14:textId="28FEB22C"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Tel</w:t>
            </w:r>
            <w:r w:rsidR="00195C95" w:rsidRPr="00DF0237">
              <w:rPr>
                <w:rFonts w:ascii="Calibri Light" w:hAnsi="Calibri Light" w:cs="Calibri Light"/>
              </w:rPr>
              <w:t>ephone number</w:t>
            </w:r>
          </w:p>
        </w:tc>
        <w:tc>
          <w:tcPr>
            <w:tcW w:w="6379" w:type="dxa"/>
            <w:shd w:val="clear" w:color="auto" w:fill="auto"/>
          </w:tcPr>
          <w:p w14:paraId="4FAFF344" w14:textId="77777777" w:rsidR="00AF5BB0" w:rsidRPr="00DF0237" w:rsidRDefault="00AF5BB0" w:rsidP="00932DCB">
            <w:pPr>
              <w:spacing w:line="240" w:lineRule="auto"/>
              <w:rPr>
                <w:rFonts w:ascii="Calibri Light" w:hAnsi="Calibri Light" w:cs="Calibri Light"/>
                <w:sz w:val="28"/>
                <w:szCs w:val="28"/>
              </w:rPr>
            </w:pPr>
          </w:p>
        </w:tc>
      </w:tr>
      <w:tr w:rsidR="00AF5BB0" w:rsidRPr="00DF0237" w14:paraId="3D10495D" w14:textId="77777777" w:rsidTr="00F16770">
        <w:trPr>
          <w:trHeight w:val="407"/>
        </w:trPr>
        <w:tc>
          <w:tcPr>
            <w:tcW w:w="2660" w:type="dxa"/>
            <w:shd w:val="clear" w:color="auto" w:fill="auto"/>
          </w:tcPr>
          <w:p w14:paraId="25F8AB99" w14:textId="2318573D"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Test</w:t>
            </w:r>
            <w:r w:rsidR="00E630BF" w:rsidRPr="00DF0237">
              <w:rPr>
                <w:rFonts w:ascii="Calibri Light" w:hAnsi="Calibri Light" w:cs="Calibri Light"/>
              </w:rPr>
              <w:t>er</w:t>
            </w:r>
          </w:p>
        </w:tc>
        <w:tc>
          <w:tcPr>
            <w:tcW w:w="6379" w:type="dxa"/>
            <w:shd w:val="clear" w:color="auto" w:fill="auto"/>
          </w:tcPr>
          <w:p w14:paraId="4FDBC48E" w14:textId="77777777" w:rsidR="00AF5BB0" w:rsidRPr="00DF0237" w:rsidRDefault="00AF5BB0" w:rsidP="00932DCB">
            <w:pPr>
              <w:spacing w:line="240" w:lineRule="auto"/>
              <w:rPr>
                <w:rFonts w:ascii="Calibri Light" w:hAnsi="Calibri Light" w:cs="Calibri Light"/>
                <w:sz w:val="28"/>
                <w:szCs w:val="28"/>
              </w:rPr>
            </w:pPr>
          </w:p>
        </w:tc>
      </w:tr>
    </w:tbl>
    <w:p w14:paraId="5B3DCCD4" w14:textId="5C6318A9" w:rsidR="00C67F08" w:rsidRPr="00DF0237" w:rsidRDefault="00AF5BB0" w:rsidP="00932DCB">
      <w:pPr>
        <w:pStyle w:val="Heading2"/>
        <w:numPr>
          <w:ilvl w:val="1"/>
          <w:numId w:val="2"/>
        </w:numPr>
        <w:spacing w:line="240" w:lineRule="auto"/>
        <w:rPr>
          <w:rFonts w:ascii="Calibri Light" w:hAnsi="Calibri Light" w:cs="Calibri Light"/>
          <w:noProof/>
        </w:rPr>
      </w:pPr>
      <w:bookmarkStart w:id="7" w:name="_Toc448307351"/>
      <w:bookmarkStart w:id="8" w:name="_Toc112173022"/>
      <w:bookmarkStart w:id="9" w:name="_Toc520887094"/>
      <w:r w:rsidRPr="00DF0237">
        <w:rPr>
          <w:rFonts w:ascii="Calibri Light" w:hAnsi="Calibri Light" w:cs="Calibri Light"/>
          <w:noProof/>
        </w:rPr>
        <w:t xml:space="preserve">Tested </w:t>
      </w:r>
      <w:bookmarkEnd w:id="7"/>
      <w:r w:rsidR="001635D6" w:rsidRPr="00DF0237">
        <w:rPr>
          <w:rFonts w:ascii="Calibri Light" w:hAnsi="Calibri Light" w:cs="Calibri Light"/>
          <w:noProof/>
        </w:rPr>
        <w:t>s</w:t>
      </w:r>
      <w:r w:rsidRPr="00DF0237">
        <w:rPr>
          <w:rFonts w:ascii="Calibri Light" w:hAnsi="Calibri Light" w:cs="Calibri Light"/>
          <w:noProof/>
        </w:rPr>
        <w:t>olution</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6372"/>
      </w:tblGrid>
      <w:tr w:rsidR="00FF22D3" w:rsidRPr="00DF0237" w14:paraId="3D681719" w14:textId="77777777" w:rsidTr="00A266C5">
        <w:trPr>
          <w:trHeight w:val="439"/>
        </w:trPr>
        <w:tc>
          <w:tcPr>
            <w:tcW w:w="2689" w:type="dxa"/>
            <w:shd w:val="clear" w:color="auto" w:fill="auto"/>
          </w:tcPr>
          <w:p w14:paraId="3C149E16" w14:textId="3289B186" w:rsidR="00FF22D3" w:rsidRPr="00DF0237" w:rsidRDefault="001B01FD" w:rsidP="00932DCB">
            <w:pPr>
              <w:spacing w:line="240" w:lineRule="auto"/>
              <w:rPr>
                <w:rFonts w:ascii="Calibri Light" w:hAnsi="Calibri Light" w:cs="Calibri Light"/>
                <w:noProof/>
              </w:rPr>
            </w:pPr>
            <w:r w:rsidRPr="00DF0237">
              <w:rPr>
                <w:rFonts w:ascii="Calibri Light" w:hAnsi="Calibri Light" w:cs="Calibri Light"/>
                <w:noProof/>
                <w:szCs w:val="20"/>
              </w:rPr>
              <w:t>System name:</w:t>
            </w:r>
          </w:p>
        </w:tc>
        <w:tc>
          <w:tcPr>
            <w:tcW w:w="6372" w:type="dxa"/>
            <w:shd w:val="clear" w:color="auto" w:fill="auto"/>
          </w:tcPr>
          <w:p w14:paraId="18FD02FB" w14:textId="0D89F35E" w:rsidR="00FF22D3" w:rsidRPr="00DF0237" w:rsidRDefault="00FF22D3" w:rsidP="00932DCB">
            <w:pPr>
              <w:spacing w:line="240" w:lineRule="auto"/>
              <w:rPr>
                <w:rFonts w:ascii="Calibri Light" w:hAnsi="Calibri Light" w:cs="Calibri Light"/>
                <w:noProof/>
                <w:szCs w:val="20"/>
              </w:rPr>
            </w:pPr>
          </w:p>
        </w:tc>
      </w:tr>
      <w:tr w:rsidR="00FF22D3" w:rsidRPr="00DF0237" w14:paraId="778DCBDA" w14:textId="77777777" w:rsidTr="00A266C5">
        <w:trPr>
          <w:trHeight w:val="406"/>
        </w:trPr>
        <w:tc>
          <w:tcPr>
            <w:tcW w:w="2689" w:type="dxa"/>
            <w:shd w:val="clear" w:color="auto" w:fill="auto"/>
          </w:tcPr>
          <w:p w14:paraId="07003820" w14:textId="617CF64C" w:rsidR="00FF22D3" w:rsidRPr="00DF0237" w:rsidRDefault="001B01FD" w:rsidP="00932DCB">
            <w:pPr>
              <w:spacing w:line="240" w:lineRule="auto"/>
              <w:rPr>
                <w:rFonts w:ascii="Calibri Light" w:hAnsi="Calibri Light" w:cs="Calibri Light"/>
                <w:noProof/>
              </w:rPr>
            </w:pPr>
            <w:r w:rsidRPr="00DF0237">
              <w:rPr>
                <w:rFonts w:ascii="Calibri Light" w:hAnsi="Calibri Light" w:cs="Calibri Light"/>
                <w:noProof/>
                <w:szCs w:val="20"/>
              </w:rPr>
              <w:t>System version:</w:t>
            </w:r>
          </w:p>
        </w:tc>
        <w:tc>
          <w:tcPr>
            <w:tcW w:w="6372" w:type="dxa"/>
            <w:shd w:val="clear" w:color="auto" w:fill="auto"/>
          </w:tcPr>
          <w:p w14:paraId="2E75C831" w14:textId="374EB4DB" w:rsidR="00FF22D3" w:rsidRPr="00DF0237" w:rsidRDefault="00FF22D3" w:rsidP="00932DCB">
            <w:pPr>
              <w:spacing w:line="240" w:lineRule="auto"/>
              <w:rPr>
                <w:rFonts w:ascii="Calibri Light" w:hAnsi="Calibri Light" w:cs="Calibri Light"/>
                <w:noProof/>
                <w:szCs w:val="20"/>
              </w:rPr>
            </w:pPr>
          </w:p>
        </w:tc>
      </w:tr>
      <w:tr w:rsidR="00FF22D3" w:rsidRPr="00DF0237" w14:paraId="3C0D46E2" w14:textId="77777777" w:rsidTr="00A266C5">
        <w:trPr>
          <w:trHeight w:val="406"/>
        </w:trPr>
        <w:tc>
          <w:tcPr>
            <w:tcW w:w="2689" w:type="dxa"/>
            <w:shd w:val="clear" w:color="auto" w:fill="auto"/>
          </w:tcPr>
          <w:p w14:paraId="2935C632" w14:textId="0BE6165C" w:rsidR="00FF22D3" w:rsidRPr="00DF0237" w:rsidRDefault="001B01FD" w:rsidP="00932DCB">
            <w:pPr>
              <w:spacing w:line="240" w:lineRule="auto"/>
              <w:rPr>
                <w:rFonts w:ascii="Calibri Light" w:hAnsi="Calibri Light" w:cs="Calibri Light"/>
                <w:noProof/>
              </w:rPr>
            </w:pPr>
            <w:r w:rsidRPr="00DF0237">
              <w:rPr>
                <w:rFonts w:ascii="Calibri Light" w:hAnsi="Calibri Light" w:cs="Calibri Light"/>
                <w:noProof/>
                <w:szCs w:val="20"/>
              </w:rPr>
              <w:t>Software name:</w:t>
            </w:r>
          </w:p>
        </w:tc>
        <w:tc>
          <w:tcPr>
            <w:tcW w:w="6372" w:type="dxa"/>
            <w:shd w:val="clear" w:color="auto" w:fill="auto"/>
          </w:tcPr>
          <w:p w14:paraId="0F0132FA" w14:textId="19DB44AB" w:rsidR="00FF22D3" w:rsidRPr="00DF0237" w:rsidRDefault="00FF22D3" w:rsidP="00932DCB">
            <w:pPr>
              <w:spacing w:line="240" w:lineRule="auto"/>
              <w:rPr>
                <w:rFonts w:ascii="Calibri Light" w:hAnsi="Calibri Light" w:cs="Calibri Light"/>
                <w:noProof/>
                <w:szCs w:val="20"/>
              </w:rPr>
            </w:pPr>
          </w:p>
        </w:tc>
      </w:tr>
      <w:tr w:rsidR="00FF22D3" w:rsidRPr="00DF0237" w14:paraId="6126E159" w14:textId="77777777" w:rsidTr="00A266C5">
        <w:trPr>
          <w:trHeight w:val="406"/>
        </w:trPr>
        <w:tc>
          <w:tcPr>
            <w:tcW w:w="2689" w:type="dxa"/>
            <w:shd w:val="clear" w:color="auto" w:fill="auto"/>
          </w:tcPr>
          <w:p w14:paraId="474B5A39" w14:textId="1594CD4E" w:rsidR="00FF22D3" w:rsidRPr="00DF0237" w:rsidRDefault="001B01FD" w:rsidP="00932DCB">
            <w:pPr>
              <w:spacing w:line="240" w:lineRule="auto"/>
              <w:rPr>
                <w:rFonts w:ascii="Calibri Light" w:hAnsi="Calibri Light" w:cs="Calibri Light"/>
                <w:noProof/>
              </w:rPr>
            </w:pPr>
            <w:r w:rsidRPr="00DF0237">
              <w:rPr>
                <w:rFonts w:ascii="Calibri Light" w:hAnsi="Calibri Light" w:cs="Calibri Light"/>
                <w:noProof/>
                <w:szCs w:val="20"/>
              </w:rPr>
              <w:t>Software version:</w:t>
            </w:r>
          </w:p>
        </w:tc>
        <w:tc>
          <w:tcPr>
            <w:tcW w:w="6372" w:type="dxa"/>
            <w:shd w:val="clear" w:color="auto" w:fill="auto"/>
          </w:tcPr>
          <w:p w14:paraId="30D11BDE" w14:textId="406FA189" w:rsidR="00FF22D3" w:rsidRPr="00DF0237" w:rsidRDefault="00FF22D3" w:rsidP="00932DCB">
            <w:pPr>
              <w:spacing w:line="240" w:lineRule="auto"/>
              <w:rPr>
                <w:rFonts w:ascii="Calibri Light" w:hAnsi="Calibri Light" w:cs="Calibri Light"/>
                <w:noProof/>
                <w:szCs w:val="20"/>
              </w:rPr>
            </w:pPr>
          </w:p>
        </w:tc>
      </w:tr>
      <w:tr w:rsidR="00AF5BB0" w:rsidRPr="00DF0237" w14:paraId="106D5582" w14:textId="77777777" w:rsidTr="00A266C5">
        <w:trPr>
          <w:trHeight w:val="406"/>
        </w:trPr>
        <w:tc>
          <w:tcPr>
            <w:tcW w:w="2689" w:type="dxa"/>
            <w:shd w:val="clear" w:color="auto" w:fill="auto"/>
          </w:tcPr>
          <w:p w14:paraId="38AF51EE" w14:textId="77777777" w:rsidR="00AF5BB0" w:rsidRPr="00DF0237" w:rsidRDefault="00AF5BB0" w:rsidP="00932DCB">
            <w:pPr>
              <w:spacing w:line="240" w:lineRule="auto"/>
              <w:rPr>
                <w:rFonts w:ascii="Calibri Light" w:hAnsi="Calibri Light" w:cs="Calibri Light"/>
                <w:noProof/>
              </w:rPr>
            </w:pPr>
            <w:r w:rsidRPr="00DF0237">
              <w:rPr>
                <w:rFonts w:ascii="Calibri Light" w:hAnsi="Calibri Light" w:cs="Calibri Light"/>
                <w:noProof/>
              </w:rPr>
              <w:t>KONE SR-API:</w:t>
            </w:r>
          </w:p>
        </w:tc>
        <w:tc>
          <w:tcPr>
            <w:tcW w:w="6372" w:type="dxa"/>
            <w:shd w:val="clear" w:color="auto" w:fill="auto"/>
          </w:tcPr>
          <w:p w14:paraId="38E6FC64" w14:textId="271EE4E8" w:rsidR="00AF5BB0" w:rsidRPr="00DF0237" w:rsidRDefault="00F16770" w:rsidP="00932DCB">
            <w:pPr>
              <w:spacing w:line="240" w:lineRule="auto"/>
              <w:rPr>
                <w:rFonts w:ascii="Calibri Light" w:hAnsi="Calibri Light" w:cs="Calibri Light"/>
                <w:noProof/>
                <w:szCs w:val="20"/>
              </w:rPr>
            </w:pPr>
            <w:r w:rsidRPr="00DF0237">
              <w:rPr>
                <w:rFonts w:ascii="Calibri Light" w:hAnsi="Calibri Light" w:cs="Calibri Light"/>
                <w:noProof/>
                <w:szCs w:val="20"/>
              </w:rPr>
              <w:t>v</w:t>
            </w:r>
            <w:r w:rsidR="00FD38E5">
              <w:rPr>
                <w:rFonts w:ascii="Calibri Light" w:hAnsi="Calibri Light" w:cs="Calibri Light"/>
                <w:noProof/>
                <w:szCs w:val="20"/>
              </w:rPr>
              <w:t>2</w:t>
            </w:r>
            <w:r w:rsidR="00AF5BB0" w:rsidRPr="00DF0237">
              <w:rPr>
                <w:rFonts w:ascii="Calibri Light" w:hAnsi="Calibri Light" w:cs="Calibri Light"/>
                <w:noProof/>
                <w:szCs w:val="20"/>
              </w:rPr>
              <w:t>.0</w:t>
            </w:r>
          </w:p>
        </w:tc>
      </w:tr>
      <w:tr w:rsidR="00FD38E5" w:rsidRPr="00895D3D" w14:paraId="057974E2" w14:textId="77777777" w:rsidTr="00A266C5">
        <w:trPr>
          <w:trHeight w:val="406"/>
        </w:trPr>
        <w:tc>
          <w:tcPr>
            <w:tcW w:w="2689" w:type="dxa"/>
            <w:shd w:val="clear" w:color="auto" w:fill="auto"/>
          </w:tcPr>
          <w:p w14:paraId="128914B3" w14:textId="41945AF7" w:rsidR="00FD38E5" w:rsidRPr="00895D3D" w:rsidRDefault="00895D3D" w:rsidP="00932DCB">
            <w:pPr>
              <w:spacing w:line="240" w:lineRule="auto"/>
              <w:rPr>
                <w:rFonts w:ascii="Calibri Light" w:hAnsi="Calibri Light" w:cs="Calibri Light"/>
                <w:noProof/>
              </w:rPr>
            </w:pPr>
            <w:r w:rsidRPr="00895D3D">
              <w:rPr>
                <w:rFonts w:ascii="Calibri Light" w:hAnsi="Calibri Light" w:cs="Calibri Light"/>
                <w:noProof/>
              </w:rPr>
              <w:t>KONE test assistant email</w:t>
            </w:r>
          </w:p>
        </w:tc>
        <w:tc>
          <w:tcPr>
            <w:tcW w:w="6372" w:type="dxa"/>
            <w:shd w:val="clear" w:color="auto" w:fill="auto"/>
          </w:tcPr>
          <w:p w14:paraId="2FEBD5E5" w14:textId="77777777" w:rsidR="00FD38E5" w:rsidRPr="00895D3D" w:rsidRDefault="00FD38E5" w:rsidP="00932DCB">
            <w:pPr>
              <w:spacing w:line="240" w:lineRule="auto"/>
              <w:rPr>
                <w:rFonts w:ascii="Calibri Light" w:hAnsi="Calibri Light" w:cs="Calibri Light"/>
                <w:noProof/>
                <w:szCs w:val="20"/>
              </w:rPr>
            </w:pPr>
          </w:p>
        </w:tc>
      </w:tr>
      <w:bookmarkEnd w:id="9"/>
    </w:tbl>
    <w:p w14:paraId="4D8336DB" w14:textId="11EF52BA" w:rsidR="00AF5BB0" w:rsidRPr="00DF0237" w:rsidRDefault="00AF5BB0" w:rsidP="00932DCB">
      <w:pPr>
        <w:spacing w:line="240" w:lineRule="auto"/>
        <w:rPr>
          <w:rFonts w:ascii="Calibri Light" w:hAnsi="Calibri Light" w:cs="Calibri Light"/>
        </w:rPr>
      </w:pPr>
    </w:p>
    <w:p w14:paraId="25455747" w14:textId="703210FD" w:rsidR="00AF5BB0" w:rsidRPr="00DF0237" w:rsidRDefault="00AF5BB0" w:rsidP="00932DCB">
      <w:pPr>
        <w:spacing w:line="240" w:lineRule="auto"/>
        <w:rPr>
          <w:rFonts w:ascii="Calibri Light" w:hAnsi="Calibri Light" w:cs="Calibri Light"/>
        </w:rPr>
      </w:pPr>
    </w:p>
    <w:p w14:paraId="4BC29DB7" w14:textId="04294D3A" w:rsidR="00AF5BB0" w:rsidRPr="00DF0237" w:rsidRDefault="00AF5BB0" w:rsidP="00932DCB">
      <w:pPr>
        <w:spacing w:line="240" w:lineRule="auto"/>
        <w:rPr>
          <w:rFonts w:ascii="Calibri Light" w:hAnsi="Calibri Light" w:cs="Calibri Light"/>
        </w:rPr>
      </w:pPr>
    </w:p>
    <w:p w14:paraId="3F845215" w14:textId="524DC951" w:rsidR="00AF5BB0" w:rsidRPr="00DF0237" w:rsidRDefault="00AF5BB0" w:rsidP="00932DCB">
      <w:pPr>
        <w:spacing w:line="240" w:lineRule="auto"/>
        <w:rPr>
          <w:rFonts w:ascii="Calibri Light" w:hAnsi="Calibri Light" w:cs="Calibri Light"/>
        </w:rPr>
      </w:pPr>
    </w:p>
    <w:p w14:paraId="46858573"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pgSz w:w="11906" w:h="16838" w:code="9"/>
          <w:pgMar w:top="1134" w:right="1134" w:bottom="1701" w:left="1134" w:header="1134" w:footer="851" w:gutter="0"/>
          <w:cols w:space="708"/>
          <w:docGrid w:linePitch="360"/>
        </w:sectPr>
      </w:pPr>
    </w:p>
    <w:p w14:paraId="5E674A89" w14:textId="70EDADA1" w:rsidR="00AF5BB0" w:rsidRPr="00DF0237" w:rsidRDefault="004F0F67" w:rsidP="00932DCB">
      <w:pPr>
        <w:pStyle w:val="Heading1"/>
        <w:numPr>
          <w:ilvl w:val="0"/>
          <w:numId w:val="2"/>
        </w:numPr>
        <w:spacing w:line="240" w:lineRule="auto"/>
        <w:rPr>
          <w:rFonts w:ascii="Calibri Light" w:hAnsi="Calibri Light" w:cs="Calibri Light"/>
        </w:rPr>
      </w:pPr>
      <w:bookmarkStart w:id="10" w:name="_Toc112173023"/>
      <w:r w:rsidRPr="00DF0237">
        <w:rPr>
          <w:rFonts w:ascii="Calibri Light" w:hAnsi="Calibri Light" w:cs="Calibri Light"/>
        </w:rPr>
        <w:lastRenderedPageBreak/>
        <w:t xml:space="preserve">Recommended </w:t>
      </w:r>
      <w:r w:rsidR="00716840">
        <w:rPr>
          <w:rFonts w:ascii="Calibri Light" w:hAnsi="Calibri Light" w:cs="Calibri Light"/>
        </w:rPr>
        <w:t>S</w:t>
      </w:r>
      <w:r w:rsidR="00AF5BB0" w:rsidRPr="00DF0237">
        <w:rPr>
          <w:rFonts w:ascii="Calibri Light" w:hAnsi="Calibri Light" w:cs="Calibri Light"/>
        </w:rPr>
        <w:t xml:space="preserve">olution </w:t>
      </w:r>
      <w:r w:rsidR="00716840">
        <w:rPr>
          <w:rFonts w:ascii="Calibri Light" w:hAnsi="Calibri Light" w:cs="Calibri Light"/>
        </w:rPr>
        <w:t>D</w:t>
      </w:r>
      <w:r w:rsidR="00AF5BB0" w:rsidRPr="00DF0237">
        <w:rPr>
          <w:rFonts w:ascii="Calibri Light" w:hAnsi="Calibri Light" w:cs="Calibri Light"/>
        </w:rPr>
        <w:t xml:space="preserve">esign </w:t>
      </w:r>
      <w:r w:rsidR="00716840">
        <w:rPr>
          <w:rFonts w:ascii="Calibri Light" w:hAnsi="Calibri Light" w:cs="Calibri Light"/>
        </w:rPr>
        <w:t>F</w:t>
      </w:r>
      <w:r w:rsidR="00AF5BB0" w:rsidRPr="00DF0237">
        <w:rPr>
          <w:rFonts w:ascii="Calibri Light" w:hAnsi="Calibri Light" w:cs="Calibri Light"/>
        </w:rPr>
        <w:t>low</w:t>
      </w:r>
      <w:bookmarkEnd w:id="10"/>
    </w:p>
    <w:p w14:paraId="3BA362EE" w14:textId="17C38D99" w:rsidR="00AF5BB0" w:rsidRPr="00DF0237" w:rsidRDefault="00662D0A" w:rsidP="00932DCB">
      <w:pPr>
        <w:spacing w:line="240" w:lineRule="auto"/>
        <w:rPr>
          <w:rFonts w:ascii="Calibri Light" w:hAnsi="Calibri Light" w:cs="Calibri Light"/>
          <w:noProof/>
        </w:rPr>
      </w:pPr>
      <w:r w:rsidRPr="00DF0237">
        <w:rPr>
          <w:rFonts w:ascii="Calibri Light" w:hAnsi="Calibri Light" w:cs="Calibri Light"/>
          <w:noProof/>
        </w:rPr>
        <w:drawing>
          <wp:inline distT="0" distB="0" distL="0" distR="0" wp14:anchorId="441BDAE2" wp14:editId="7B6C8526">
            <wp:extent cx="6120130" cy="4166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166870"/>
                    </a:xfrm>
                    <a:prstGeom prst="rect">
                      <a:avLst/>
                    </a:prstGeom>
                  </pic:spPr>
                </pic:pic>
              </a:graphicData>
            </a:graphic>
          </wp:inline>
        </w:drawing>
      </w:r>
    </w:p>
    <w:p w14:paraId="0617134A" w14:textId="77777777" w:rsidR="00AF5BB0" w:rsidRPr="00DF0237" w:rsidRDefault="00AF5BB0" w:rsidP="00932DCB">
      <w:pPr>
        <w:spacing w:line="240" w:lineRule="auto"/>
        <w:rPr>
          <w:rFonts w:ascii="Calibri Light" w:hAnsi="Calibri Light" w:cs="Calibri Light"/>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8749"/>
      </w:tblGrid>
      <w:tr w:rsidR="00AF5BB0" w:rsidRPr="00DF0237" w14:paraId="34F1ED4C" w14:textId="77777777" w:rsidTr="004F0F67">
        <w:tc>
          <w:tcPr>
            <w:tcW w:w="236" w:type="dxa"/>
            <w:shd w:val="clear" w:color="auto" w:fill="auto"/>
          </w:tcPr>
          <w:p w14:paraId="3E4BB4A8" w14:textId="77777777" w:rsidR="00AF5BB0" w:rsidRPr="00DF0237" w:rsidRDefault="00AF5BB0" w:rsidP="00932DCB">
            <w:pPr>
              <w:spacing w:line="240" w:lineRule="auto"/>
              <w:rPr>
                <w:rFonts w:ascii="Calibri Light" w:hAnsi="Calibri Light" w:cs="Calibri Light"/>
                <w:b/>
                <w:bCs/>
              </w:rPr>
            </w:pPr>
            <w:r w:rsidRPr="00DF0237">
              <w:rPr>
                <w:rFonts w:ascii="Calibri Light" w:hAnsi="Calibri Light" w:cs="Calibri Light"/>
                <w:b/>
                <w:bCs/>
              </w:rPr>
              <w:t>Flow</w:t>
            </w:r>
          </w:p>
        </w:tc>
        <w:tc>
          <w:tcPr>
            <w:tcW w:w="8749" w:type="dxa"/>
            <w:shd w:val="clear" w:color="auto" w:fill="auto"/>
          </w:tcPr>
          <w:p w14:paraId="795E6266" w14:textId="77777777" w:rsidR="00AF5BB0" w:rsidRPr="00DF0237" w:rsidRDefault="00AF5BB0" w:rsidP="00932DCB">
            <w:pPr>
              <w:spacing w:line="240" w:lineRule="auto"/>
              <w:rPr>
                <w:rFonts w:ascii="Calibri Light" w:hAnsi="Calibri Light" w:cs="Calibri Light"/>
                <w:b/>
                <w:bCs/>
              </w:rPr>
            </w:pPr>
            <w:r w:rsidRPr="00DF0237">
              <w:rPr>
                <w:rFonts w:ascii="Calibri Light" w:hAnsi="Calibri Light" w:cs="Calibri Light"/>
                <w:b/>
                <w:bCs/>
              </w:rPr>
              <w:t>Description</w:t>
            </w:r>
          </w:p>
        </w:tc>
      </w:tr>
      <w:tr w:rsidR="00AF5BB0" w:rsidRPr="00DF0237" w14:paraId="6810A0F3" w14:textId="77777777" w:rsidTr="004F0F67">
        <w:tc>
          <w:tcPr>
            <w:tcW w:w="236" w:type="dxa"/>
            <w:shd w:val="clear" w:color="auto" w:fill="auto"/>
          </w:tcPr>
          <w:p w14:paraId="40295B6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0</w:t>
            </w:r>
          </w:p>
        </w:tc>
        <w:tc>
          <w:tcPr>
            <w:tcW w:w="8749" w:type="dxa"/>
            <w:shd w:val="clear" w:color="auto" w:fill="auto"/>
          </w:tcPr>
          <w:p w14:paraId="0DA402EB" w14:textId="344A74F3"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Robot is </w:t>
            </w:r>
            <w:r w:rsidR="001635D6" w:rsidRPr="00DF0237">
              <w:rPr>
                <w:rFonts w:ascii="Calibri Light" w:hAnsi="Calibri Light" w:cs="Calibri Light"/>
              </w:rPr>
              <w:t>at</w:t>
            </w:r>
            <w:r w:rsidRPr="00DF0237">
              <w:rPr>
                <w:rFonts w:ascii="Calibri Light" w:hAnsi="Calibri Light" w:cs="Calibri Light"/>
              </w:rPr>
              <w:t xml:space="preserve"> an acceptable proximity to the elevator</w:t>
            </w:r>
          </w:p>
        </w:tc>
      </w:tr>
      <w:tr w:rsidR="00AF5BB0" w:rsidRPr="00DF0237" w14:paraId="3EA4B14C" w14:textId="77777777" w:rsidTr="004F0F67">
        <w:tc>
          <w:tcPr>
            <w:tcW w:w="236" w:type="dxa"/>
            <w:shd w:val="clear" w:color="auto" w:fill="auto"/>
          </w:tcPr>
          <w:p w14:paraId="60FB713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1</w:t>
            </w:r>
          </w:p>
        </w:tc>
        <w:tc>
          <w:tcPr>
            <w:tcW w:w="8749" w:type="dxa"/>
            <w:shd w:val="clear" w:color="auto" w:fill="auto"/>
          </w:tcPr>
          <w:p w14:paraId="2933ADF1" w14:textId="6551CA91" w:rsidR="00AF5BB0" w:rsidRPr="00DF0237" w:rsidRDefault="00C57E6B" w:rsidP="00932DCB">
            <w:pPr>
              <w:spacing w:line="240" w:lineRule="auto"/>
              <w:rPr>
                <w:rFonts w:ascii="Calibri Light" w:hAnsi="Calibri Light" w:cs="Calibri Light"/>
              </w:rPr>
            </w:pPr>
            <w:r w:rsidRPr="00DF0237">
              <w:rPr>
                <w:rFonts w:ascii="Calibri Light" w:hAnsi="Calibri Light" w:cs="Calibri Light"/>
              </w:rPr>
              <w:t>Elevator mode check</w:t>
            </w:r>
            <w:r w:rsidR="00AF5BB0" w:rsidRPr="00DF0237">
              <w:rPr>
                <w:rFonts w:ascii="Calibri Light" w:hAnsi="Calibri Light" w:cs="Calibri Light"/>
              </w:rPr>
              <w:t xml:space="preserve"> (actions taken before making a call to evaluate </w:t>
            </w:r>
            <w:r w:rsidR="004F08BE" w:rsidRPr="00DF0237">
              <w:rPr>
                <w:rFonts w:ascii="Calibri Light" w:hAnsi="Calibri Light" w:cs="Calibri Light"/>
              </w:rPr>
              <w:t>elevator</w:t>
            </w:r>
            <w:r w:rsidR="00AF5BB0" w:rsidRPr="00DF0237">
              <w:rPr>
                <w:rFonts w:ascii="Calibri Light" w:hAnsi="Calibri Light" w:cs="Calibri Light"/>
              </w:rPr>
              <w:t xml:space="preserve"> readiness)</w:t>
            </w:r>
          </w:p>
        </w:tc>
      </w:tr>
      <w:tr w:rsidR="00AF5BB0" w:rsidRPr="00DF0237" w14:paraId="6BE96967" w14:textId="77777777" w:rsidTr="004F0F67">
        <w:tc>
          <w:tcPr>
            <w:tcW w:w="236" w:type="dxa"/>
            <w:shd w:val="clear" w:color="auto" w:fill="auto"/>
          </w:tcPr>
          <w:p w14:paraId="4F3273AB"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2</w:t>
            </w:r>
          </w:p>
        </w:tc>
        <w:tc>
          <w:tcPr>
            <w:tcW w:w="8749" w:type="dxa"/>
            <w:shd w:val="clear" w:color="auto" w:fill="auto"/>
          </w:tcPr>
          <w:p w14:paraId="5D8C56C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Parking orbit for automatic call</w:t>
            </w:r>
          </w:p>
        </w:tc>
      </w:tr>
      <w:tr w:rsidR="00AF5BB0" w:rsidRPr="00DF0237" w14:paraId="208D21FD" w14:textId="77777777" w:rsidTr="004F0F67">
        <w:tc>
          <w:tcPr>
            <w:tcW w:w="236" w:type="dxa"/>
            <w:shd w:val="clear" w:color="auto" w:fill="auto"/>
          </w:tcPr>
          <w:p w14:paraId="747D8A3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3</w:t>
            </w:r>
          </w:p>
        </w:tc>
        <w:tc>
          <w:tcPr>
            <w:tcW w:w="8749" w:type="dxa"/>
            <w:shd w:val="clear" w:color="auto" w:fill="auto"/>
          </w:tcPr>
          <w:p w14:paraId="0F2BDB6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Multiple calls prevention</w:t>
            </w:r>
          </w:p>
        </w:tc>
      </w:tr>
      <w:tr w:rsidR="00AF5BB0" w:rsidRPr="00DF0237" w14:paraId="059B4C6A" w14:textId="77777777" w:rsidTr="004F0F67">
        <w:tc>
          <w:tcPr>
            <w:tcW w:w="236" w:type="dxa"/>
            <w:shd w:val="clear" w:color="auto" w:fill="auto"/>
          </w:tcPr>
          <w:p w14:paraId="615DAE6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4</w:t>
            </w:r>
          </w:p>
        </w:tc>
        <w:tc>
          <w:tcPr>
            <w:tcW w:w="8749" w:type="dxa"/>
            <w:shd w:val="clear" w:color="auto" w:fill="auto"/>
          </w:tcPr>
          <w:p w14:paraId="61F8171B"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Robot detection behind a barrier such as turnstile</w:t>
            </w:r>
          </w:p>
        </w:tc>
      </w:tr>
      <w:tr w:rsidR="00AF5BB0" w:rsidRPr="00DF0237" w14:paraId="53565EAD" w14:textId="77777777" w:rsidTr="004F0F67">
        <w:tc>
          <w:tcPr>
            <w:tcW w:w="236" w:type="dxa"/>
            <w:shd w:val="clear" w:color="auto" w:fill="auto"/>
          </w:tcPr>
          <w:p w14:paraId="31CF3DA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5</w:t>
            </w:r>
          </w:p>
        </w:tc>
        <w:tc>
          <w:tcPr>
            <w:tcW w:w="8749" w:type="dxa"/>
            <w:shd w:val="clear" w:color="auto" w:fill="auto"/>
          </w:tcPr>
          <w:p w14:paraId="767DCE0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Barrier control such as turnstile gate if no other system operates it</w:t>
            </w:r>
          </w:p>
        </w:tc>
      </w:tr>
      <w:tr w:rsidR="00AF5BB0" w:rsidRPr="00DF0237" w14:paraId="24C17A99" w14:textId="77777777" w:rsidTr="004F0F67">
        <w:tc>
          <w:tcPr>
            <w:tcW w:w="236" w:type="dxa"/>
            <w:shd w:val="clear" w:color="auto" w:fill="auto"/>
          </w:tcPr>
          <w:p w14:paraId="337AF53B"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6</w:t>
            </w:r>
          </w:p>
        </w:tc>
        <w:tc>
          <w:tcPr>
            <w:tcW w:w="8749" w:type="dxa"/>
            <w:shd w:val="clear" w:color="auto" w:fill="auto"/>
          </w:tcPr>
          <w:p w14:paraId="0F1E9ED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Integration to access control system for calls generated at barrier passage by access control system</w:t>
            </w:r>
          </w:p>
        </w:tc>
      </w:tr>
      <w:tr w:rsidR="00AF5BB0" w:rsidRPr="00DF0237" w14:paraId="19241F47" w14:textId="77777777" w:rsidTr="004F0F67">
        <w:tc>
          <w:tcPr>
            <w:tcW w:w="236" w:type="dxa"/>
            <w:shd w:val="clear" w:color="auto" w:fill="auto"/>
          </w:tcPr>
          <w:p w14:paraId="2D89122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7</w:t>
            </w:r>
          </w:p>
        </w:tc>
        <w:tc>
          <w:tcPr>
            <w:tcW w:w="8749" w:type="dxa"/>
            <w:shd w:val="clear" w:color="auto" w:fill="auto"/>
          </w:tcPr>
          <w:p w14:paraId="7E8A427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Integration to access control system for calls generated at barrier passage by robot</w:t>
            </w:r>
          </w:p>
        </w:tc>
      </w:tr>
      <w:tr w:rsidR="00AF5BB0" w:rsidRPr="00DF0237" w14:paraId="789C7410" w14:textId="77777777" w:rsidTr="004F0F67">
        <w:tc>
          <w:tcPr>
            <w:tcW w:w="236" w:type="dxa"/>
            <w:shd w:val="clear" w:color="auto" w:fill="auto"/>
          </w:tcPr>
          <w:p w14:paraId="19D0B70B"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8</w:t>
            </w:r>
          </w:p>
        </w:tc>
        <w:tc>
          <w:tcPr>
            <w:tcW w:w="8749" w:type="dxa"/>
            <w:shd w:val="clear" w:color="auto" w:fill="auto"/>
          </w:tcPr>
          <w:p w14:paraId="770AE913" w14:textId="6B9AFAC1"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Integration to access control system for personalized </w:t>
            </w:r>
            <w:r w:rsidR="00C642B5" w:rsidRPr="00DF0237">
              <w:rPr>
                <w:rFonts w:ascii="Calibri Light" w:hAnsi="Calibri Light" w:cs="Calibri Light"/>
              </w:rPr>
              <w:t xml:space="preserve">DCS </w:t>
            </w:r>
            <w:r w:rsidRPr="00DF0237">
              <w:rPr>
                <w:rFonts w:ascii="Calibri Light" w:hAnsi="Calibri Light" w:cs="Calibri Light"/>
              </w:rPr>
              <w:t>calls generated by robot</w:t>
            </w:r>
          </w:p>
        </w:tc>
      </w:tr>
      <w:tr w:rsidR="00AF5BB0" w:rsidRPr="00DF0237" w14:paraId="5C5918B7" w14:textId="77777777" w:rsidTr="004F0F67">
        <w:tc>
          <w:tcPr>
            <w:tcW w:w="236" w:type="dxa"/>
            <w:shd w:val="clear" w:color="auto" w:fill="auto"/>
          </w:tcPr>
          <w:p w14:paraId="251D74E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9</w:t>
            </w:r>
          </w:p>
        </w:tc>
        <w:tc>
          <w:tcPr>
            <w:tcW w:w="8749" w:type="dxa"/>
            <w:shd w:val="clear" w:color="auto" w:fill="auto"/>
          </w:tcPr>
          <w:p w14:paraId="7619F1AB"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Multiple elevator banks support</w:t>
            </w:r>
          </w:p>
        </w:tc>
      </w:tr>
      <w:tr w:rsidR="00AF5BB0" w:rsidRPr="00DF0237" w14:paraId="03C2CE77" w14:textId="77777777" w:rsidTr="004F0F67">
        <w:tc>
          <w:tcPr>
            <w:tcW w:w="236" w:type="dxa"/>
            <w:shd w:val="clear" w:color="auto" w:fill="auto"/>
          </w:tcPr>
          <w:p w14:paraId="61161E6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10</w:t>
            </w:r>
          </w:p>
        </w:tc>
        <w:tc>
          <w:tcPr>
            <w:tcW w:w="8749" w:type="dxa"/>
            <w:shd w:val="clear" w:color="auto" w:fill="auto"/>
          </w:tcPr>
          <w:p w14:paraId="2898AA1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Cybersecurity measures</w:t>
            </w:r>
          </w:p>
        </w:tc>
      </w:tr>
      <w:tr w:rsidR="00AF5BB0" w:rsidRPr="00DF0237" w14:paraId="1E307AE1" w14:textId="77777777" w:rsidTr="004F0F67">
        <w:tc>
          <w:tcPr>
            <w:tcW w:w="236" w:type="dxa"/>
            <w:shd w:val="clear" w:color="auto" w:fill="auto"/>
          </w:tcPr>
          <w:p w14:paraId="637759F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11</w:t>
            </w:r>
          </w:p>
        </w:tc>
        <w:tc>
          <w:tcPr>
            <w:tcW w:w="8749" w:type="dxa"/>
            <w:shd w:val="clear" w:color="auto" w:fill="auto"/>
          </w:tcPr>
          <w:p w14:paraId="74C3FF92"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Logs</w:t>
            </w:r>
          </w:p>
        </w:tc>
      </w:tr>
    </w:tbl>
    <w:p w14:paraId="44E6C083" w14:textId="77777777" w:rsidR="00AF5BB0" w:rsidRPr="00DF0237" w:rsidRDefault="00AF5BB0" w:rsidP="00932DCB">
      <w:pPr>
        <w:spacing w:line="240" w:lineRule="auto"/>
        <w:rPr>
          <w:rFonts w:ascii="Calibri Light" w:hAnsi="Calibri Light" w:cs="Calibri Light"/>
        </w:rPr>
      </w:pPr>
    </w:p>
    <w:p w14:paraId="0D311287" w14:textId="7396F802" w:rsidR="00AF5BB0" w:rsidRPr="00DF0237" w:rsidRDefault="00AF5BB0" w:rsidP="00932DCB">
      <w:pPr>
        <w:spacing w:line="240" w:lineRule="auto"/>
        <w:rPr>
          <w:rFonts w:ascii="Calibri Light" w:hAnsi="Calibri Light" w:cs="Calibri Light"/>
        </w:rPr>
      </w:pPr>
    </w:p>
    <w:p w14:paraId="01B55460" w14:textId="24728CDE" w:rsidR="00AF5BB0" w:rsidRPr="00DF0237" w:rsidRDefault="00AF5BB0" w:rsidP="00932DCB">
      <w:pPr>
        <w:spacing w:line="240" w:lineRule="auto"/>
        <w:rPr>
          <w:rFonts w:ascii="Calibri Light" w:hAnsi="Calibri Light" w:cs="Calibri Light"/>
        </w:rPr>
      </w:pPr>
    </w:p>
    <w:p w14:paraId="089FCC73"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pgSz w:w="11906" w:h="16838" w:code="9"/>
          <w:pgMar w:top="1134" w:right="1134" w:bottom="1701" w:left="1134" w:header="1134" w:footer="851" w:gutter="0"/>
          <w:cols w:space="708"/>
          <w:docGrid w:linePitch="360"/>
        </w:sectPr>
      </w:pPr>
    </w:p>
    <w:p w14:paraId="7167D238" w14:textId="2CB4BB5B" w:rsidR="00AF5BB0" w:rsidRPr="00DF0237" w:rsidRDefault="00AF5BB0" w:rsidP="00932DCB">
      <w:pPr>
        <w:pStyle w:val="Heading1"/>
        <w:numPr>
          <w:ilvl w:val="0"/>
          <w:numId w:val="2"/>
        </w:numPr>
        <w:spacing w:line="240" w:lineRule="auto"/>
        <w:rPr>
          <w:rFonts w:ascii="Calibri Light" w:hAnsi="Calibri Light" w:cs="Calibri Light"/>
        </w:rPr>
      </w:pPr>
      <w:bookmarkStart w:id="11" w:name="_Toc112173024"/>
      <w:r w:rsidRPr="00DF0237">
        <w:rPr>
          <w:rFonts w:ascii="Calibri Light" w:hAnsi="Calibri Light" w:cs="Calibri Light"/>
        </w:rPr>
        <w:lastRenderedPageBreak/>
        <w:t xml:space="preserve">Service Robot API </w:t>
      </w:r>
      <w:r w:rsidR="00E20818">
        <w:rPr>
          <w:rFonts w:ascii="Calibri Light" w:hAnsi="Calibri Light" w:cs="Calibri Light"/>
        </w:rPr>
        <w:t>S</w:t>
      </w:r>
      <w:r w:rsidR="00173FA3" w:rsidRPr="00DF0237">
        <w:rPr>
          <w:rFonts w:ascii="Calibri Light" w:hAnsi="Calibri Light" w:cs="Calibri Light"/>
        </w:rPr>
        <w:t xml:space="preserve">olution </w:t>
      </w:r>
      <w:r w:rsidR="00E20818">
        <w:rPr>
          <w:rFonts w:ascii="Calibri Light" w:hAnsi="Calibri Light" w:cs="Calibri Light"/>
        </w:rPr>
        <w:t>V</w:t>
      </w:r>
      <w:r w:rsidRPr="00DF0237">
        <w:rPr>
          <w:rFonts w:ascii="Calibri Light" w:hAnsi="Calibri Light" w:cs="Calibri Light"/>
        </w:rPr>
        <w:t xml:space="preserve">alidation </w:t>
      </w:r>
      <w:r w:rsidR="00E20818">
        <w:rPr>
          <w:rFonts w:ascii="Calibri Light" w:hAnsi="Calibri Light" w:cs="Calibri Light"/>
        </w:rPr>
        <w:t>T</w:t>
      </w:r>
      <w:r w:rsidRPr="00DF0237">
        <w:rPr>
          <w:rFonts w:ascii="Calibri Light" w:hAnsi="Calibri Light" w:cs="Calibri Light"/>
        </w:rPr>
        <w:t xml:space="preserve">est </w:t>
      </w:r>
      <w:r w:rsidR="00E20818">
        <w:rPr>
          <w:rFonts w:ascii="Calibri Light" w:hAnsi="Calibri Light" w:cs="Calibri Light"/>
        </w:rPr>
        <w:t>G</w:t>
      </w:r>
      <w:r w:rsidRPr="00DF0237">
        <w:rPr>
          <w:rFonts w:ascii="Calibri Light" w:hAnsi="Calibri Light" w:cs="Calibri Light"/>
        </w:rPr>
        <w:t>uide</w:t>
      </w:r>
      <w:bookmarkEnd w:id="11"/>
    </w:p>
    <w:p w14:paraId="36F8A328" w14:textId="7E7A278C" w:rsidR="00AF5BB0" w:rsidRPr="00DF0237" w:rsidRDefault="004F08BE" w:rsidP="00932DCB">
      <w:pPr>
        <w:spacing w:line="240" w:lineRule="auto"/>
        <w:rPr>
          <w:rFonts w:ascii="Calibri Light" w:hAnsi="Calibri Light" w:cs="Calibri Light"/>
        </w:rPr>
      </w:pPr>
      <w:r w:rsidRPr="00DF0237">
        <w:rPr>
          <w:rFonts w:ascii="Calibri Light" w:hAnsi="Calibri Light" w:cs="Calibri Light"/>
        </w:rPr>
        <w:t xml:space="preserve">These tests focus on making elevator calls </w:t>
      </w:r>
      <w:r w:rsidR="00250E65" w:rsidRPr="00DF0237">
        <w:rPr>
          <w:rFonts w:ascii="Calibri Light" w:hAnsi="Calibri Light" w:cs="Calibri Light"/>
        </w:rPr>
        <w:t>with</w:t>
      </w:r>
      <w:r w:rsidRPr="00DF0237">
        <w:rPr>
          <w:rFonts w:ascii="Calibri Light" w:hAnsi="Calibri Light" w:cs="Calibri Light"/>
        </w:rPr>
        <w:t xml:space="preserve"> Service Robot API</w:t>
      </w:r>
      <w:r w:rsidR="00AF5BB0" w:rsidRPr="00DF0237">
        <w:rPr>
          <w:rFonts w:ascii="Calibri Light" w:hAnsi="Calibri Light" w:cs="Calibri Light"/>
        </w:rPr>
        <w:t xml:space="preserve">. </w:t>
      </w:r>
    </w:p>
    <w:p w14:paraId="7B981643" w14:textId="77E73BDF" w:rsidR="00AF5BB0" w:rsidRPr="00DF0237" w:rsidRDefault="00AF5BB0" w:rsidP="00932DCB">
      <w:pPr>
        <w:pStyle w:val="Heading2"/>
        <w:numPr>
          <w:ilvl w:val="1"/>
          <w:numId w:val="2"/>
        </w:numPr>
        <w:spacing w:line="240" w:lineRule="auto"/>
        <w:rPr>
          <w:rFonts w:ascii="Calibri Light" w:hAnsi="Calibri Light" w:cs="Calibri Light"/>
        </w:rPr>
      </w:pPr>
      <w:bookmarkStart w:id="12" w:name="_Toc112173025"/>
      <w:r w:rsidRPr="00DF0237">
        <w:rPr>
          <w:rFonts w:ascii="Calibri Light" w:hAnsi="Calibri Light" w:cs="Calibri Light"/>
        </w:rPr>
        <w:t>Setup</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960"/>
      </w:tblGrid>
      <w:tr w:rsidR="00AF5BB0" w:rsidRPr="00DF0237" w14:paraId="5AE752DA" w14:textId="77777777" w:rsidTr="004F0F67">
        <w:tc>
          <w:tcPr>
            <w:tcW w:w="993" w:type="dxa"/>
            <w:shd w:val="clear" w:color="auto" w:fill="A6A6A6"/>
          </w:tcPr>
          <w:p w14:paraId="149AF54A" w14:textId="0D3D0429" w:rsidR="00AF5BB0" w:rsidRPr="00B94D6C" w:rsidRDefault="007F4F3B" w:rsidP="00932DCB">
            <w:pPr>
              <w:spacing w:line="240" w:lineRule="auto"/>
              <w:rPr>
                <w:rFonts w:ascii="Calibri Light" w:hAnsi="Calibri Light" w:cs="Calibri Light"/>
              </w:rPr>
            </w:pPr>
            <w:r w:rsidRPr="00B94D6C">
              <w:rPr>
                <w:rFonts w:ascii="Calibri Light" w:hAnsi="Calibri Light" w:cs="Calibri Light"/>
              </w:rPr>
              <w:t>Pre-Test Setup</w:t>
            </w:r>
          </w:p>
        </w:tc>
        <w:tc>
          <w:tcPr>
            <w:tcW w:w="7960" w:type="dxa"/>
            <w:shd w:val="clear" w:color="auto" w:fill="auto"/>
          </w:tcPr>
          <w:p w14:paraId="26AFAA9D" w14:textId="77777777" w:rsidR="005812E9" w:rsidRPr="00DF0237" w:rsidRDefault="005812E9" w:rsidP="00932DCB">
            <w:pPr>
              <w:spacing w:line="240" w:lineRule="auto"/>
              <w:rPr>
                <w:rFonts w:ascii="Calibri Light" w:hAnsi="Calibri Light" w:cs="Calibri Light"/>
              </w:rPr>
            </w:pPr>
            <w:r w:rsidRPr="00DF0237">
              <w:rPr>
                <w:rFonts w:ascii="Calibri Light" w:hAnsi="Calibri Light" w:cs="Calibri Light"/>
              </w:rPr>
              <w:t>Get access to the equipment for testing</w:t>
            </w:r>
          </w:p>
          <w:p w14:paraId="47606FA7" w14:textId="77777777" w:rsidR="005812E9" w:rsidRPr="00906737" w:rsidRDefault="005812E9" w:rsidP="00932DCB">
            <w:pPr>
              <w:pStyle w:val="ListParagraph"/>
              <w:numPr>
                <w:ilvl w:val="0"/>
                <w:numId w:val="3"/>
              </w:numPr>
              <w:spacing w:line="240" w:lineRule="auto"/>
              <w:rPr>
                <w:rFonts w:ascii="Calibri Light" w:hAnsi="Calibri Light" w:cs="Calibri Light"/>
              </w:rPr>
            </w:pPr>
            <w:r w:rsidRPr="00906737">
              <w:rPr>
                <w:rFonts w:ascii="Calibri Light" w:hAnsi="Calibri Light" w:cs="Calibri Light"/>
              </w:rPr>
              <w:t>Virtual equipment, available in KONE API portal</w:t>
            </w:r>
          </w:p>
          <w:p w14:paraId="17C0CF8F" w14:textId="537720EA" w:rsidR="00AF5BB0" w:rsidRPr="00906737" w:rsidRDefault="001A74F3" w:rsidP="00932DCB">
            <w:pPr>
              <w:pStyle w:val="ListParagraph"/>
              <w:numPr>
                <w:ilvl w:val="0"/>
                <w:numId w:val="3"/>
              </w:numPr>
              <w:spacing w:line="240" w:lineRule="auto"/>
              <w:rPr>
                <w:rFonts w:ascii="Calibri Light" w:hAnsi="Calibri Light" w:cs="Calibri Light"/>
              </w:rPr>
            </w:pPr>
            <w:r w:rsidRPr="00906737">
              <w:rPr>
                <w:rFonts w:ascii="Calibri Light" w:hAnsi="Calibri Light" w:cs="Calibri Light"/>
              </w:rPr>
              <w:t>Preproduction</w:t>
            </w:r>
            <w:r w:rsidR="005812E9" w:rsidRPr="00906737">
              <w:rPr>
                <w:rFonts w:ascii="Calibri Light" w:hAnsi="Calibri Light" w:cs="Calibri Light"/>
              </w:rPr>
              <w:t xml:space="preserve"> equipment, by contacting KONE API Support</w:t>
            </w:r>
            <w:r w:rsidR="00382F38" w:rsidRPr="00906737">
              <w:rPr>
                <w:rFonts w:ascii="Calibri Light" w:hAnsi="Calibri Light" w:cs="Calibri Light"/>
              </w:rPr>
              <w:t xml:space="preserve"> (api-support@kone.com)</w:t>
            </w:r>
          </w:p>
        </w:tc>
      </w:tr>
      <w:tr w:rsidR="00AF5BB0" w:rsidRPr="00DF0237" w14:paraId="5B166BF0" w14:textId="77777777" w:rsidTr="004F0F67">
        <w:tc>
          <w:tcPr>
            <w:tcW w:w="993" w:type="dxa"/>
            <w:shd w:val="clear" w:color="auto" w:fill="auto"/>
          </w:tcPr>
          <w:p w14:paraId="77624DFB" w14:textId="49C89A8B" w:rsidR="00AF5BB0" w:rsidRPr="00DF0237" w:rsidRDefault="00195C95" w:rsidP="00932DCB">
            <w:pPr>
              <w:spacing w:line="240" w:lineRule="auto"/>
              <w:rPr>
                <w:rFonts w:ascii="Calibri Light" w:hAnsi="Calibri Light" w:cs="Calibri Light"/>
              </w:rPr>
            </w:pPr>
            <w:r w:rsidRPr="00DF0237">
              <w:rPr>
                <w:rFonts w:ascii="Calibri Light" w:hAnsi="Calibri Light" w:cs="Calibri Light"/>
              </w:rPr>
              <w:t>Expected result</w:t>
            </w:r>
          </w:p>
        </w:tc>
        <w:tc>
          <w:tcPr>
            <w:tcW w:w="7960" w:type="dxa"/>
            <w:shd w:val="clear" w:color="auto" w:fill="auto"/>
          </w:tcPr>
          <w:p w14:paraId="52A0B51C" w14:textId="77777777" w:rsidR="00C933A5" w:rsidRDefault="00C933A5" w:rsidP="00932DCB">
            <w:pPr>
              <w:pStyle w:val="ListParagraph"/>
              <w:numPr>
                <w:ilvl w:val="0"/>
                <w:numId w:val="4"/>
              </w:numPr>
              <w:spacing w:line="240" w:lineRule="auto"/>
              <w:rPr>
                <w:rFonts w:ascii="Calibri Light" w:hAnsi="Calibri Light" w:cs="Calibri Light"/>
              </w:rPr>
            </w:pPr>
            <w:r w:rsidRPr="00C933A5">
              <w:rPr>
                <w:rFonts w:ascii="Calibri Light" w:hAnsi="Calibri Light" w:cs="Calibri Light"/>
              </w:rPr>
              <w:t>Test environments available for the correct KONE API organization.</w:t>
            </w:r>
          </w:p>
          <w:p w14:paraId="433B7579" w14:textId="1F0D0C61" w:rsidR="00AF5BB0" w:rsidRPr="00DF0237" w:rsidRDefault="00C933A5" w:rsidP="00932DCB">
            <w:pPr>
              <w:pStyle w:val="ListParagraph"/>
              <w:numPr>
                <w:ilvl w:val="0"/>
                <w:numId w:val="4"/>
              </w:numPr>
              <w:spacing w:line="240" w:lineRule="auto"/>
              <w:rPr>
                <w:rFonts w:ascii="Calibri Light" w:hAnsi="Calibri Light" w:cs="Calibri Light"/>
              </w:rPr>
            </w:pPr>
            <w:r w:rsidRPr="00C933A5">
              <w:rPr>
                <w:rFonts w:ascii="Calibri Light" w:hAnsi="Calibri Light" w:cs="Calibri Light"/>
              </w:rPr>
              <w:t>Building id can be retrieved (/resource endpoint).</w:t>
            </w:r>
          </w:p>
        </w:tc>
      </w:tr>
    </w:tbl>
    <w:p w14:paraId="0637ACE2" w14:textId="7777777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F5BB0" w:rsidRPr="00DF0237" w14:paraId="5608FB38" w14:textId="77777777" w:rsidTr="004F0F67">
        <w:tc>
          <w:tcPr>
            <w:tcW w:w="1001" w:type="dxa"/>
            <w:shd w:val="clear" w:color="auto" w:fill="A6A6A6"/>
          </w:tcPr>
          <w:p w14:paraId="20F013A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Test 1</w:t>
            </w:r>
          </w:p>
        </w:tc>
        <w:tc>
          <w:tcPr>
            <w:tcW w:w="7952" w:type="dxa"/>
            <w:shd w:val="clear" w:color="auto" w:fill="auto"/>
          </w:tcPr>
          <w:p w14:paraId="352E8DF7"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Solution initialization</w:t>
            </w:r>
          </w:p>
        </w:tc>
      </w:tr>
      <w:tr w:rsidR="00DC308D" w:rsidRPr="00DF0237" w14:paraId="0A50E421" w14:textId="77777777" w:rsidTr="004F0F67">
        <w:tc>
          <w:tcPr>
            <w:tcW w:w="1001" w:type="dxa"/>
            <w:shd w:val="clear" w:color="auto" w:fill="auto"/>
          </w:tcPr>
          <w:p w14:paraId="319A7FEB" w14:textId="65146987" w:rsidR="00DC308D" w:rsidRPr="00DF0237" w:rsidRDefault="00DC308D" w:rsidP="00932DCB">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1C4C594B" w14:textId="77777777" w:rsidR="00DC308D" w:rsidRPr="00DC308D" w:rsidRDefault="00DC308D" w:rsidP="00932DCB">
            <w:pPr>
              <w:pStyle w:val="ListParagraph"/>
              <w:numPr>
                <w:ilvl w:val="0"/>
                <w:numId w:val="5"/>
              </w:numPr>
              <w:spacing w:line="240" w:lineRule="auto"/>
              <w:rPr>
                <w:rFonts w:ascii="Calibri Light" w:hAnsi="Calibri Light" w:cs="Calibri Light"/>
              </w:rPr>
            </w:pPr>
            <w:r w:rsidRPr="00DC308D">
              <w:rPr>
                <w:rFonts w:ascii="Calibri Light" w:hAnsi="Calibri Light" w:cs="Calibri Light"/>
              </w:rPr>
              <w:t>Connections established by solution to test environment (Virtual or Preproduction).</w:t>
            </w:r>
          </w:p>
          <w:p w14:paraId="380A4233" w14:textId="77777777" w:rsidR="00DC308D" w:rsidRPr="00DC308D" w:rsidRDefault="00DC308D" w:rsidP="00932DCB">
            <w:pPr>
              <w:pStyle w:val="ListParagraph"/>
              <w:numPr>
                <w:ilvl w:val="1"/>
                <w:numId w:val="5"/>
              </w:numPr>
              <w:spacing w:line="240" w:lineRule="auto"/>
              <w:rPr>
                <w:rFonts w:ascii="Calibri Light" w:hAnsi="Calibri Light" w:cs="Calibri Light"/>
              </w:rPr>
            </w:pPr>
            <w:r w:rsidRPr="00DC308D">
              <w:rPr>
                <w:rFonts w:ascii="Calibri Light" w:hAnsi="Calibri Light" w:cs="Calibri Light"/>
              </w:rPr>
              <w:t>Authentication successful</w:t>
            </w:r>
          </w:p>
          <w:p w14:paraId="7C9A81F4" w14:textId="77777777" w:rsidR="00DC308D" w:rsidRPr="00DC308D" w:rsidRDefault="00DC308D" w:rsidP="00932DCB">
            <w:pPr>
              <w:pStyle w:val="ListParagraph"/>
              <w:numPr>
                <w:ilvl w:val="1"/>
                <w:numId w:val="5"/>
              </w:numPr>
              <w:spacing w:line="240" w:lineRule="auto"/>
              <w:rPr>
                <w:rFonts w:ascii="Calibri Light" w:hAnsi="Calibri Light" w:cs="Calibri Light"/>
              </w:rPr>
            </w:pPr>
            <w:r w:rsidRPr="00DC308D">
              <w:rPr>
                <w:rFonts w:ascii="Calibri Light" w:hAnsi="Calibri Light" w:cs="Calibri Light"/>
              </w:rPr>
              <w:t>Get resources successful</w:t>
            </w:r>
          </w:p>
          <w:p w14:paraId="4E786F44" w14:textId="77777777" w:rsidR="00DC308D" w:rsidRPr="00DC308D" w:rsidRDefault="00DC308D" w:rsidP="00932DCB">
            <w:pPr>
              <w:pStyle w:val="ListParagraph"/>
              <w:numPr>
                <w:ilvl w:val="0"/>
                <w:numId w:val="5"/>
              </w:numPr>
              <w:spacing w:line="240" w:lineRule="auto"/>
              <w:rPr>
                <w:rFonts w:ascii="Calibri Light" w:hAnsi="Calibri Light" w:cs="Calibri Light"/>
              </w:rPr>
            </w:pPr>
            <w:r w:rsidRPr="00DC308D">
              <w:rPr>
                <w:rFonts w:ascii="Calibri Light" w:hAnsi="Calibri Light" w:cs="Calibri Light"/>
              </w:rPr>
              <w:t>Building config can be obtained.</w:t>
            </w:r>
          </w:p>
          <w:p w14:paraId="7D5166D4" w14:textId="2C8284DF" w:rsidR="00DC308D" w:rsidRPr="00DC308D" w:rsidRDefault="00C87A71" w:rsidP="00932DCB">
            <w:pPr>
              <w:pStyle w:val="ListParagraph"/>
              <w:numPr>
                <w:ilvl w:val="1"/>
                <w:numId w:val="5"/>
              </w:numPr>
              <w:spacing w:line="240" w:lineRule="auto"/>
              <w:rPr>
                <w:rFonts w:ascii="Calibri Light" w:hAnsi="Calibri Light" w:cs="Calibri Light"/>
              </w:rPr>
            </w:pPr>
            <w:r>
              <w:rPr>
                <w:rFonts w:ascii="Calibri Light" w:hAnsi="Calibri Light" w:cs="Calibri Light"/>
                <w:iCs/>
              </w:rPr>
              <w:t>Response code</w:t>
            </w:r>
            <w:r w:rsidR="006A5647">
              <w:rPr>
                <w:rFonts w:ascii="Calibri Light" w:hAnsi="Calibri Light" w:cs="Calibri Light"/>
                <w:iCs/>
              </w:rPr>
              <w:t xml:space="preserve"> </w:t>
            </w:r>
            <w:r w:rsidR="00DC308D" w:rsidRPr="00DC308D">
              <w:rPr>
                <w:rFonts w:ascii="Calibri Light" w:hAnsi="Calibri Light" w:cs="Calibri Light"/>
                <w:iCs/>
              </w:rPr>
              <w:t>200</w:t>
            </w:r>
          </w:p>
          <w:p w14:paraId="36E2DF22" w14:textId="26301F4D" w:rsidR="00DC308D" w:rsidRPr="00DC308D" w:rsidRDefault="00C87A71" w:rsidP="00932DCB">
            <w:pPr>
              <w:pStyle w:val="ListParagraph"/>
              <w:numPr>
                <w:ilvl w:val="1"/>
                <w:numId w:val="5"/>
              </w:numPr>
              <w:spacing w:line="240" w:lineRule="auto"/>
              <w:rPr>
                <w:rFonts w:ascii="Calibri Light" w:hAnsi="Calibri Light" w:cs="Calibri Light"/>
              </w:rPr>
            </w:pPr>
            <w:r>
              <w:rPr>
                <w:rFonts w:ascii="Calibri Light" w:hAnsi="Calibri Light" w:cs="Calibri Light"/>
                <w:iCs/>
              </w:rPr>
              <w:t>Response code</w:t>
            </w:r>
            <w:r w:rsidR="006A5647">
              <w:rPr>
                <w:rFonts w:ascii="Calibri Light" w:hAnsi="Calibri Light" w:cs="Calibri Light"/>
                <w:iCs/>
              </w:rPr>
              <w:t xml:space="preserve"> </w:t>
            </w:r>
            <w:r w:rsidR="00DC308D" w:rsidRPr="00DC308D">
              <w:rPr>
                <w:rFonts w:ascii="Calibri Light" w:hAnsi="Calibri Light" w:cs="Calibri Light"/>
                <w:iCs/>
              </w:rPr>
              <w:t>401 in case if there is issue with API Credentials</w:t>
            </w:r>
          </w:p>
          <w:p w14:paraId="3896E89A" w14:textId="77777777" w:rsidR="00DC308D" w:rsidRPr="00DC308D" w:rsidRDefault="00DC308D" w:rsidP="00932DCB">
            <w:pPr>
              <w:pStyle w:val="ListParagraph"/>
              <w:numPr>
                <w:ilvl w:val="0"/>
                <w:numId w:val="5"/>
              </w:numPr>
              <w:spacing w:line="240" w:lineRule="auto"/>
              <w:rPr>
                <w:rFonts w:ascii="Calibri Light" w:hAnsi="Calibri Light" w:cs="Calibri Light"/>
              </w:rPr>
            </w:pPr>
            <w:r w:rsidRPr="00DC308D">
              <w:rPr>
                <w:rFonts w:ascii="Calibri Light" w:hAnsi="Calibri Light" w:cs="Calibri Light"/>
                <w:iCs/>
              </w:rPr>
              <w:t>Building actions can be obtained</w:t>
            </w:r>
            <w:r w:rsidRPr="00DC308D">
              <w:rPr>
                <w:rFonts w:ascii="Calibri Light" w:hAnsi="Calibri Light" w:cs="Calibri Light"/>
              </w:rPr>
              <w:t>.</w:t>
            </w:r>
          </w:p>
          <w:p w14:paraId="3FB9AC49" w14:textId="4915BA37" w:rsidR="00731972" w:rsidRPr="00731972" w:rsidRDefault="00C87A71" w:rsidP="00932DCB">
            <w:pPr>
              <w:pStyle w:val="ListParagraph"/>
              <w:numPr>
                <w:ilvl w:val="1"/>
                <w:numId w:val="5"/>
              </w:numPr>
              <w:spacing w:line="240" w:lineRule="auto"/>
              <w:rPr>
                <w:rFonts w:ascii="Calibri Light" w:hAnsi="Calibri Light" w:cs="Calibri Light"/>
              </w:rPr>
            </w:pPr>
            <w:r>
              <w:rPr>
                <w:rFonts w:ascii="Calibri Light" w:hAnsi="Calibri Light" w:cs="Calibri Light"/>
                <w:iCs/>
              </w:rPr>
              <w:t>Response code</w:t>
            </w:r>
            <w:r w:rsidR="00EF6259">
              <w:rPr>
                <w:rFonts w:ascii="Calibri Light" w:hAnsi="Calibri Light" w:cs="Calibri Light"/>
                <w:iCs/>
              </w:rPr>
              <w:t xml:space="preserve"> </w:t>
            </w:r>
            <w:r w:rsidR="00DC308D" w:rsidRPr="00DC308D">
              <w:rPr>
                <w:rFonts w:ascii="Calibri Light" w:hAnsi="Calibri Light" w:cs="Calibri Light"/>
                <w:iCs/>
              </w:rPr>
              <w:t>200</w:t>
            </w:r>
          </w:p>
          <w:p w14:paraId="5FC7AD51" w14:textId="6195A2ED" w:rsidR="00DC308D" w:rsidRPr="00DC308D" w:rsidRDefault="00C87A71" w:rsidP="00932DCB">
            <w:pPr>
              <w:pStyle w:val="ListParagraph"/>
              <w:numPr>
                <w:ilvl w:val="1"/>
                <w:numId w:val="5"/>
              </w:numPr>
              <w:spacing w:line="240" w:lineRule="auto"/>
              <w:rPr>
                <w:rFonts w:ascii="Calibri Light" w:hAnsi="Calibri Light" w:cs="Calibri Light"/>
              </w:rPr>
            </w:pPr>
            <w:r>
              <w:rPr>
                <w:rFonts w:ascii="Calibri Light" w:hAnsi="Calibri Light" w:cs="Calibri Light"/>
                <w:iCs/>
              </w:rPr>
              <w:t>Response code</w:t>
            </w:r>
            <w:r w:rsidR="00EF6259">
              <w:rPr>
                <w:rFonts w:ascii="Calibri Light" w:hAnsi="Calibri Light" w:cs="Calibri Light"/>
                <w:iCs/>
              </w:rPr>
              <w:t xml:space="preserve"> </w:t>
            </w:r>
            <w:r w:rsidR="00DC308D" w:rsidRPr="00DC308D">
              <w:rPr>
                <w:rFonts w:ascii="Calibri Light" w:hAnsi="Calibri Light" w:cs="Calibri Light"/>
                <w:iCs/>
              </w:rPr>
              <w:t>401 in case if there is issue with API Credentials</w:t>
            </w:r>
          </w:p>
        </w:tc>
      </w:tr>
      <w:tr w:rsidR="00DC308D" w:rsidRPr="00DF0237" w14:paraId="5D588070" w14:textId="77777777" w:rsidTr="004F0F67">
        <w:tc>
          <w:tcPr>
            <w:tcW w:w="1001" w:type="dxa"/>
            <w:shd w:val="clear" w:color="auto" w:fill="auto"/>
          </w:tcPr>
          <w:p w14:paraId="5C4C8873" w14:textId="7637DAB5" w:rsidR="00DC308D" w:rsidRPr="00DF0237" w:rsidRDefault="00DC308D" w:rsidP="00932DCB">
            <w:pPr>
              <w:spacing w:line="240" w:lineRule="auto"/>
              <w:rPr>
                <w:rFonts w:ascii="Calibri Light" w:hAnsi="Calibri Light" w:cs="Calibri Light"/>
              </w:rPr>
            </w:pPr>
            <w:r w:rsidRPr="00DF0237">
              <w:rPr>
                <w:rFonts w:ascii="Calibri Light" w:hAnsi="Calibri Light" w:cs="Calibri Light"/>
              </w:rPr>
              <w:t>Test result</w:t>
            </w:r>
          </w:p>
        </w:tc>
        <w:tc>
          <w:tcPr>
            <w:tcW w:w="7952" w:type="dxa"/>
            <w:shd w:val="clear" w:color="auto" w:fill="auto"/>
          </w:tcPr>
          <w:p w14:paraId="7F1B8209" w14:textId="77777777" w:rsidR="00DC308D" w:rsidRPr="00DF0237" w:rsidRDefault="00DC308D"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Successful call to config, actions, ping APIs</w:t>
            </w:r>
          </w:p>
          <w:p>
            <w:pPr>
              <w:spacing w:line="240" w:lineRule="auto"/>
              <w:jc w:val="left"/>
            </w:pPr>
            <w:r>
              <w:rPr>
                <w:sz w:val="18"/>
              </w:rPr>
              <w:t>Duration: 3267.1499252319336 ms</w:t>
            </w:r>
          </w:p>
          <w:p>
            <w:pPr>
              <w:spacing w:line="240" w:lineRule="auto"/>
              <w:jc w:val="left"/>
            </w:pPr>
            <w:r>
              <w:rPr>
                <w:sz w:val="18"/>
              </w:rPr>
              <w:t>Response Data:</w:t>
            </w:r>
          </w:p>
          <w:p>
            <w:pPr>
              <w:spacing w:line="240" w:lineRule="auto"/>
              <w:jc w:val="left"/>
            </w:pPr>
            <w:r>
              <w:rPr>
                <w:sz w:val="18"/>
              </w:rPr>
              <w:t>{</w:t>
              <w:br/>
              <w:t xml:space="preserve">    "phase": "ping_response",</w:t>
              <w:br/>
              <w:t xml:space="preserve">    "data": {</w:t>
              <w:br/>
              <w:t xml:space="preserve">        "data": {</w:t>
              <w:br/>
              <w:t xml:space="preserve">            "request_id": 480055306,</w:t>
              <w:br/>
              <w:t xml:space="preserve">            "time": "2025-08-17T02:33:50.914Z"</w:t>
              <w:br/>
              <w:t xml:space="preserve">        },</w:t>
              <w:br/>
              <w:t xml:space="preserve">        "callType": "ping",</w:t>
              <w:br/>
              <w:t xml:space="preserve">        "buildingId": "building:L1QinntdEOg",</w:t>
              <w:br/>
              <w:t xml:space="preserve">        "groupId": "1"</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common-api/config</w:t>
            </w:r>
          </w:p>
          <w:p>
            <w:pPr>
              <w:spacing w:line="240" w:lineRule="auto"/>
              <w:jc w:val="left"/>
            </w:pPr>
            <w:r>
              <w:rPr>
                <w:sz w:val="18"/>
              </w:rPr>
              <w:t>Request Parameters:</w:t>
            </w:r>
          </w:p>
          <w:p>
            <w:pPr>
              <w:spacing w:line="240" w:lineRule="auto"/>
              <w:jc w:val="left"/>
            </w:pPr>
            <w:r>
              <w:rPr>
                <w:sz w:val="18"/>
              </w:rPr>
              <w:t>{</w:t>
              <w:br/>
              <w:t xml:space="preserve">      "type": "common-api",</w:t>
              <w:br/>
              <w:t xml:space="preserve">      "buildingId": "building:L1QinntdEOg",</w:t>
              <w:br/>
              <w:t xml:space="preserve">      "callType": "config",</w:t>
              <w:br/>
              <w:t xml:space="preserve">      "groupId": "1"</w:t>
              <w:br/>
              <w:t>}</w:t>
            </w:r>
          </w:p>
          <w:p>
            <w:pPr>
              <w:spacing w:line="240" w:lineRule="auto"/>
              <w:jc w:val="left"/>
            </w:pPr>
            <w:r>
              <w:rPr>
                <w:sz w:val="18"/>
              </w:rPr>
              <w:t>Response Data:</w:t>
            </w:r>
          </w:p>
          <w:p>
            <w:pPr>
              <w:spacing w:line="240" w:lineRule="auto"/>
              <w:jc w:val="left"/>
            </w:pPr>
            <w:r>
              <w:rPr>
                <w:sz w:val="18"/>
              </w:rPr>
              <w:t>[</w:t>
              <w:br/>
              <w:t xml:space="preserve">      {</w:t>
              <w:br/>
              <w:t xml:space="preserve">            "connectionId": "PbbeHfGMjoECFwA=",</w:t>
              <w:br/>
              <w:t xml:space="preserve">            "requestId": "878264311",</w:t>
              <w:br/>
              <w:t xml:space="preserve">            "statusCode": 201,</w:t>
              <w:br/>
              <w:t xml:space="preserve">            "data": {</w:t>
              <w:br/>
              <w:t xml:space="preserve">                  "time": "2025-08-17T02:33:49.782Z"</w:t>
              <w:br/>
              <w:t xml:space="preserve">            }</w:t>
              <w:br/>
              <w:t xml:space="preserve">      }</w:t>
              <w:br/>
              <w:t>]</w:t>
            </w:r>
          </w:p>
          <w:p>
            <w:pPr>
              <w:spacing w:line="240" w:lineRule="auto"/>
              <w:jc w:val="left"/>
            </w:pPr>
            <w:r>
              <w:rPr>
                <w:sz w:val="18"/>
              </w:rPr>
              <w:t>Status Code: 201</w:t>
            </w:r>
          </w:p>
          <w:p>
            <w:pPr>
              <w:spacing w:line="240" w:lineRule="auto"/>
              <w:jc w:val="left"/>
            </w:pPr>
            <w:r>
              <w:rPr>
                <w:sz w:val="18"/>
              </w:rPr>
              <w:t>Timestamp: 2025-08-17T02:33:49.954950+00:00</w:t>
            </w:r>
          </w:p>
          <w:p>
            <w:pPr>
              <w:spacing w:line="240" w:lineRule="auto"/>
              <w:jc w:val="left"/>
            </w:pPr>
            <w:r>
              <w:rPr>
                <w:sz w:val="18"/>
              </w:rPr>
              <w:t>Call 2:</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common-api/actions</w:t>
            </w:r>
          </w:p>
          <w:p>
            <w:pPr>
              <w:spacing w:line="240" w:lineRule="auto"/>
              <w:jc w:val="left"/>
            </w:pPr>
            <w:r>
              <w:rPr>
                <w:sz w:val="18"/>
              </w:rPr>
              <w:t>Request Parameters:</w:t>
            </w:r>
          </w:p>
          <w:p>
            <w:pPr>
              <w:spacing w:line="240" w:lineRule="auto"/>
              <w:jc w:val="left"/>
            </w:pPr>
            <w:r>
              <w:rPr>
                <w:sz w:val="18"/>
              </w:rPr>
              <w:t>{</w:t>
              <w:br/>
              <w:t xml:space="preserve">      "type": "common-api",</w:t>
              <w:br/>
              <w:t xml:space="preserve">      "buildingId": "building:L1QinntdEOg",</w:t>
              <w:br/>
              <w:t xml:space="preserve">      "callType": "actions",</w:t>
              <w:br/>
              <w:t xml:space="preserve">      "groupId": "1"</w:t>
              <w:br/>
              <w:t>}</w:t>
            </w:r>
          </w:p>
          <w:p>
            <w:pPr>
              <w:spacing w:line="240" w:lineRule="auto"/>
              <w:jc w:val="left"/>
            </w:pPr>
            <w:r>
              <w:rPr>
                <w:sz w:val="18"/>
              </w:rPr>
              <w:t>Response Data:</w:t>
            </w:r>
          </w:p>
          <w:p>
            <w:pPr>
              <w:spacing w:line="240" w:lineRule="auto"/>
              <w:jc w:val="left"/>
            </w:pPr>
            <w:r>
              <w:rPr>
                <w:sz w:val="18"/>
              </w:rPr>
              <w:t>[</w:t>
              <w:br/>
              <w:t xml:space="preserve">      {</w:t>
              <w:br/>
              <w:t xml:space="preserve">            "connectionId": "PbbeHfGMjoECFwA=",</w:t>
              <w:br/>
              <w:t xml:space="preserve">            "requestId": "455268152",</w:t>
              <w:br/>
              <w:t xml:space="preserve">            "statusCode": 201,</w:t>
              <w:br/>
              <w:t xml:space="preserve">            "data": {</w:t>
              <w:br/>
              <w:t xml:space="preserve">                  "time": "2025-08-17T02:33:50.302Z"</w:t>
              <w:br/>
              <w:t xml:space="preserve">            }</w:t>
              <w:br/>
              <w:t xml:space="preserve">      }</w:t>
              <w:br/>
              <w:t>]</w:t>
            </w:r>
          </w:p>
          <w:p>
            <w:pPr>
              <w:spacing w:line="240" w:lineRule="auto"/>
              <w:jc w:val="left"/>
            </w:pPr>
            <w:r>
              <w:rPr>
                <w:sz w:val="18"/>
              </w:rPr>
              <w:t>Status Code: 201</w:t>
            </w:r>
          </w:p>
          <w:p>
            <w:pPr>
              <w:spacing w:line="240" w:lineRule="auto"/>
              <w:jc w:val="left"/>
            </w:pPr>
            <w:r>
              <w:rPr>
                <w:sz w:val="18"/>
              </w:rPr>
              <w:t>Timestamp: 2025-08-17T02:33:50.417988+00:00</w:t>
            </w:r>
          </w:p>
          <w:p>
            <w:pPr>
              <w:spacing w:line="240" w:lineRule="auto"/>
              <w:jc w:val="left"/>
            </w:pPr>
            <w:r>
              <w:rPr>
                <w:sz w:val="18"/>
              </w:rPr>
              <w:t>Call 3:</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common-api/ping</w:t>
            </w:r>
          </w:p>
          <w:p>
            <w:pPr>
              <w:spacing w:line="240" w:lineRule="auto"/>
              <w:jc w:val="left"/>
            </w:pPr>
            <w:r>
              <w:rPr>
                <w:sz w:val="18"/>
              </w:rPr>
              <w:t>Request Parameters:</w:t>
            </w:r>
          </w:p>
          <w:p>
            <w:pPr>
              <w:spacing w:line="240" w:lineRule="auto"/>
              <w:jc w:val="left"/>
            </w:pPr>
            <w:r>
              <w:rPr>
                <w:sz w:val="18"/>
              </w:rPr>
              <w:t>{</w:t>
              <w:br/>
              <w:t xml:space="preserve">      "type": "common-api",</w:t>
              <w:br/>
              <w:t xml:space="preserve">      "buildingId": "building:L1QinntdEOg",</w:t>
              <w:br/>
              <w:t xml:space="preserve">      "callType": "ping",</w:t>
              <w:br/>
              <w:t xml:space="preserve">      "groupId": "1"</w:t>
              <w:br/>
              <w:t>}</w:t>
            </w:r>
          </w:p>
          <w:p>
            <w:pPr>
              <w:spacing w:line="240" w:lineRule="auto"/>
              <w:jc w:val="left"/>
            </w:pPr>
            <w:r>
              <w:rPr>
                <w:sz w:val="18"/>
              </w:rPr>
              <w:t>Response Data:</w:t>
            </w:r>
          </w:p>
          <w:p>
            <w:pPr>
              <w:spacing w:line="240" w:lineRule="auto"/>
              <w:jc w:val="left"/>
            </w:pPr>
            <w:r>
              <w:rPr>
                <w:sz w:val="18"/>
              </w:rPr>
              <w:t>[</w:t>
              <w:br/>
              <w:t xml:space="preserve">      {</w:t>
              <w:br/>
              <w:t xml:space="preserve">            "data": {</w:t>
              <w:br/>
              <w:t xml:space="preserve">                  "request_id": 480055306,</w:t>
              <w:br/>
              <w:t xml:space="preserve">                  "time": "2025-08-17T02:33:50.914Z"</w:t>
              <w:br/>
              <w:t xml:space="preserve">            },</w:t>
              <w:br/>
              <w:t xml:space="preserve">            "callType": "ping",</w:t>
              <w:br/>
              <w:t xml:space="preserve">            "buildingId": "building:L1QinntdEOg",</w:t>
              <w:br/>
              <w:t xml:space="preserve">            "groupId": "1"</w:t>
              <w:br/>
              <w:t xml:space="preserve">      }</w:t>
              <w:br/>
              <w:t>]</w:t>
            </w:r>
          </w:p>
          <w:p>
            <w:pPr>
              <w:spacing w:line="240" w:lineRule="auto"/>
              <w:jc w:val="left"/>
            </w:pPr>
            <w:r>
              <w:rPr>
                <w:sz w:val="18"/>
              </w:rPr>
              <w:t>Status Code: 200</w:t>
            </w:r>
          </w:p>
          <w:p>
            <w:pPr>
              <w:spacing w:line="240" w:lineRule="auto"/>
              <w:jc w:val="left"/>
            </w:pPr>
            <w:r>
              <w:rPr>
                <w:sz w:val="18"/>
              </w:rPr>
              <w:t>Timestamp: 2025-08-17T02:33:51.366287+00:00</w:t>
            </w:r>
          </w:p>
          <w:p>
            <w:pPr>
              <w:spacing w:line="240" w:lineRule="auto"/>
              <w:jc w:val="left"/>
            </w:pPr>
            <w:r>
              <w:rPr>
                <w:sz w:val="18"/>
              </w:rPr>
              <w:t>Request Parameters:</w:t>
            </w:r>
          </w:p>
          <w:p>
            <w:pPr>
              <w:spacing w:line="240" w:lineRule="auto"/>
              <w:jc w:val="left"/>
            </w:pPr>
            <w:r>
              <w:rPr>
                <w:sz w:val="18"/>
              </w:rPr>
              <w:t>{</w:t>
              <w:br/>
              <w:t xml:space="preserve">    "type": "common-api",</w:t>
              <w:br/>
              <w:t xml:space="preserve">    "buildingId": "building:L1QinntdEOg",</w:t>
              <w:br/>
              <w:t xml:space="preserve">    "callType": "config",</w:t>
              <w:br/>
              <w:t xml:space="preserve">    "groupId": "1"</w:t>
              <w:br/>
              <w:t>}</w:t>
            </w:r>
          </w:p>
          <w:p>
            <w:pPr>
              <w:spacing w:line="240" w:lineRule="auto"/>
              <w:jc w:val="left"/>
            </w:pPr>
            <w:r>
              <w:rPr>
                <w:sz w:val="18"/>
              </w:rPr>
              <w:t>Request Timestamp: 1755398028.099595</w:t>
            </w:r>
          </w:p>
          <w:p>
            <w:pPr>
              <w:spacing w:line="240" w:lineRule="auto"/>
              <w:jc w:val="left"/>
            </w:pPr>
            <w:r>
              <w:rPr>
                <w:sz w:val="18"/>
              </w:rPr>
              <w:t>Response Timestamp: 1755398031.366745</w:t>
            </w:r>
          </w:p>
        </w:tc>
      </w:tr>
    </w:tbl>
    <w:p w14:paraId="27443B8E" w14:textId="772E866F" w:rsidR="00AF5BB0" w:rsidRPr="00DF0237" w:rsidRDefault="00CF48FE" w:rsidP="00932DCB">
      <w:pPr>
        <w:pStyle w:val="Heading2"/>
        <w:numPr>
          <w:ilvl w:val="1"/>
          <w:numId w:val="2"/>
        </w:numPr>
        <w:spacing w:line="240" w:lineRule="auto"/>
        <w:rPr>
          <w:rFonts w:ascii="Calibri Light" w:hAnsi="Calibri Light" w:cs="Calibri Light"/>
        </w:rPr>
      </w:pPr>
      <w:bookmarkStart w:id="13" w:name="_Toc112173026"/>
      <w:r w:rsidRPr="00DF0237">
        <w:rPr>
          <w:rFonts w:ascii="Calibri Light" w:hAnsi="Calibri Light" w:cs="Calibri Light"/>
        </w:rPr>
        <w:t>Elevator mode check</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F5BB0" w:rsidRPr="00DF0237" w14:paraId="6C510409" w14:textId="77777777" w:rsidTr="004F0F67">
        <w:tc>
          <w:tcPr>
            <w:tcW w:w="1001" w:type="dxa"/>
            <w:shd w:val="clear" w:color="auto" w:fill="A6A6A6"/>
          </w:tcPr>
          <w:p w14:paraId="7FAD7B8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Test 2</w:t>
            </w:r>
          </w:p>
        </w:tc>
        <w:tc>
          <w:tcPr>
            <w:tcW w:w="7952" w:type="dxa"/>
            <w:shd w:val="clear" w:color="auto" w:fill="auto"/>
          </w:tcPr>
          <w:p w14:paraId="0AD04690" w14:textId="710DEEAC" w:rsidR="00D57624" w:rsidRDefault="00195C95" w:rsidP="00932DCB">
            <w:pPr>
              <w:spacing w:line="240" w:lineRule="auto"/>
              <w:rPr>
                <w:rFonts w:ascii="Calibri Light" w:hAnsi="Calibri Light" w:cs="Calibri Light"/>
              </w:rPr>
            </w:pPr>
            <w:r w:rsidRPr="00DF0237">
              <w:rPr>
                <w:rFonts w:ascii="Calibri Light" w:hAnsi="Calibri Light" w:cs="Calibri Light"/>
              </w:rPr>
              <w:t>Is the</w:t>
            </w:r>
            <w:r w:rsidR="00AF5BB0" w:rsidRPr="00DF0237">
              <w:rPr>
                <w:rFonts w:ascii="Calibri Light" w:hAnsi="Calibri Light" w:cs="Calibri Light"/>
              </w:rPr>
              <w:t xml:space="preserve"> </w:t>
            </w:r>
            <w:r w:rsidR="00CF48FE" w:rsidRPr="00DF0237">
              <w:rPr>
                <w:rFonts w:ascii="Calibri Light" w:hAnsi="Calibri Light" w:cs="Calibri Light"/>
              </w:rPr>
              <w:t>elevator</w:t>
            </w:r>
            <w:r w:rsidR="00AF5BB0" w:rsidRPr="00DF0237">
              <w:rPr>
                <w:rFonts w:ascii="Calibri Light" w:hAnsi="Calibri Light" w:cs="Calibri Light"/>
              </w:rPr>
              <w:t xml:space="preserve"> mode operational</w:t>
            </w:r>
            <w:r w:rsidR="004F08BE" w:rsidRPr="00DF0237">
              <w:rPr>
                <w:rFonts w:ascii="Calibri Light" w:hAnsi="Calibri Light" w:cs="Calibri Light"/>
              </w:rPr>
              <w:t xml:space="preserve"> or </w:t>
            </w:r>
            <w:r w:rsidR="00CD669F" w:rsidRPr="00DF0237">
              <w:rPr>
                <w:rFonts w:ascii="Calibri Light" w:hAnsi="Calibri Light" w:cs="Calibri Light"/>
              </w:rPr>
              <w:t>not?</w:t>
            </w:r>
            <w:r w:rsidR="000E1003" w:rsidRPr="00DF0237">
              <w:rPr>
                <w:rFonts w:ascii="Calibri Light" w:hAnsi="Calibri Light" w:cs="Calibri Light"/>
              </w:rPr>
              <w:t xml:space="preserve"> </w:t>
            </w:r>
          </w:p>
          <w:p w14:paraId="3D687B5A" w14:textId="6B4E5ACA" w:rsidR="00EC4FC5" w:rsidRPr="00DF0237" w:rsidRDefault="000E1003" w:rsidP="00932DCB">
            <w:pPr>
              <w:spacing w:line="240" w:lineRule="auto"/>
              <w:rPr>
                <w:rFonts w:ascii="Calibri Light" w:hAnsi="Calibri Light" w:cs="Calibri Light"/>
              </w:rPr>
            </w:pPr>
            <w:r w:rsidRPr="00DF0237">
              <w:rPr>
                <w:rFonts w:ascii="Calibri Light" w:hAnsi="Calibri Light" w:cs="Calibri Light"/>
              </w:rPr>
              <w:t>Note</w:t>
            </w:r>
            <w:r w:rsidR="0001084E">
              <w:rPr>
                <w:rFonts w:ascii="Calibri Light" w:hAnsi="Calibri Light" w:cs="Calibri Light"/>
              </w:rPr>
              <w:t>:</w:t>
            </w:r>
            <w:r w:rsidRPr="00DF0237">
              <w:rPr>
                <w:rFonts w:ascii="Calibri Light" w:hAnsi="Calibri Light" w:cs="Calibri Light"/>
              </w:rPr>
              <w:t xml:space="preserve"> elevator mode is set to </w:t>
            </w:r>
            <w:r w:rsidR="003A56A6" w:rsidRPr="00DF0237">
              <w:rPr>
                <w:rFonts w:ascii="Calibri Light" w:hAnsi="Calibri Light" w:cs="Calibri Light"/>
              </w:rPr>
              <w:t>non-operational</w:t>
            </w:r>
            <w:r w:rsidR="0001084E">
              <w:rPr>
                <w:rFonts w:ascii="Calibri Light" w:hAnsi="Calibri Light" w:cs="Calibri Light"/>
              </w:rPr>
              <w:t xml:space="preserve">. </w:t>
            </w:r>
            <w:r w:rsidR="0062186F">
              <w:rPr>
                <w:rFonts w:ascii="Calibri Light" w:hAnsi="Calibri Light" w:cs="Calibri Light"/>
              </w:rPr>
              <w:t>U</w:t>
            </w:r>
            <w:r w:rsidR="00EC4FC5">
              <w:rPr>
                <w:rFonts w:ascii="Calibri Light" w:hAnsi="Calibri Light" w:cs="Calibri Light"/>
              </w:rPr>
              <w:t>se if applicable to robot use case</w:t>
            </w:r>
          </w:p>
        </w:tc>
      </w:tr>
      <w:tr w:rsidR="00AF5BB0" w:rsidRPr="00DF0237" w14:paraId="098B974C" w14:textId="77777777" w:rsidTr="004F0F67">
        <w:tc>
          <w:tcPr>
            <w:tcW w:w="1001" w:type="dxa"/>
            <w:shd w:val="clear" w:color="auto" w:fill="auto"/>
          </w:tcPr>
          <w:p w14:paraId="7B14AD0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633EC4C6" w14:textId="189755CF" w:rsidR="00AF5BB0" w:rsidRPr="0084281D" w:rsidRDefault="004F08BE" w:rsidP="00932DCB">
            <w:pPr>
              <w:pStyle w:val="ListParagraph"/>
              <w:numPr>
                <w:ilvl w:val="0"/>
                <w:numId w:val="6"/>
              </w:numPr>
              <w:spacing w:line="240" w:lineRule="auto"/>
              <w:rPr>
                <w:rFonts w:ascii="Calibri Light" w:hAnsi="Calibri Light" w:cs="Calibri Light"/>
              </w:rPr>
            </w:pPr>
            <w:r w:rsidRPr="0084281D">
              <w:rPr>
                <w:rFonts w:ascii="Calibri Light" w:hAnsi="Calibri Light" w:cs="Calibri Light"/>
              </w:rPr>
              <w:t xml:space="preserve">Elevator mode is </w:t>
            </w:r>
            <w:r w:rsidR="003A56A6" w:rsidRPr="0084281D">
              <w:rPr>
                <w:rFonts w:ascii="Calibri Light" w:hAnsi="Calibri Light" w:cs="Calibri Light"/>
              </w:rPr>
              <w:t>true</w:t>
            </w:r>
            <w:r w:rsidRPr="0084281D">
              <w:rPr>
                <w:rFonts w:ascii="Calibri Light" w:hAnsi="Calibri Light" w:cs="Calibri Light"/>
              </w:rPr>
              <w:t xml:space="preserve"> with </w:t>
            </w:r>
            <w:r w:rsidR="008741E5" w:rsidRPr="0084281D">
              <w:rPr>
                <w:rFonts w:ascii="Calibri Light" w:hAnsi="Calibri Light" w:cs="Calibri Light"/>
              </w:rPr>
              <w:t>a</w:t>
            </w:r>
            <w:r w:rsidR="003A56A6" w:rsidRPr="0084281D">
              <w:rPr>
                <w:rFonts w:ascii="Calibri Light" w:hAnsi="Calibri Light" w:cs="Calibri Light"/>
              </w:rPr>
              <w:t>ny</w:t>
            </w:r>
            <w:r w:rsidRPr="0084281D">
              <w:rPr>
                <w:rFonts w:ascii="Calibri Light" w:hAnsi="Calibri Light" w:cs="Calibri Light"/>
              </w:rPr>
              <w:t xml:space="preserve"> of </w:t>
            </w:r>
            <w:r w:rsidR="003A56A6" w:rsidRPr="0084281D">
              <w:rPr>
                <w:rFonts w:ascii="Calibri Light" w:hAnsi="Calibri Light" w:cs="Calibri Light"/>
              </w:rPr>
              <w:t xml:space="preserve">the </w:t>
            </w:r>
            <w:r w:rsidRPr="0084281D">
              <w:rPr>
                <w:rFonts w:ascii="Calibri Light" w:hAnsi="Calibri Light" w:cs="Calibri Light"/>
              </w:rPr>
              <w:t>below</w:t>
            </w:r>
          </w:p>
          <w:p w14:paraId="7A0FDB09" w14:textId="66E64099" w:rsidR="00AF5BB0" w:rsidRPr="0084281D" w:rsidRDefault="00AF5BB0" w:rsidP="00932DCB">
            <w:pPr>
              <w:pStyle w:val="ListParagraph"/>
              <w:numPr>
                <w:ilvl w:val="1"/>
                <w:numId w:val="6"/>
              </w:numPr>
              <w:spacing w:line="240" w:lineRule="auto"/>
              <w:rPr>
                <w:rFonts w:ascii="Calibri Light" w:hAnsi="Calibri Light" w:cs="Calibri Light"/>
              </w:rPr>
            </w:pPr>
            <w:r w:rsidRPr="0084281D">
              <w:rPr>
                <w:rFonts w:ascii="Calibri Light" w:hAnsi="Calibri Light" w:cs="Calibri Light"/>
              </w:rPr>
              <w:t>Fire mode</w:t>
            </w:r>
            <w:r w:rsidR="00570B62" w:rsidRPr="0084281D">
              <w:rPr>
                <w:rFonts w:ascii="Calibri Light" w:hAnsi="Calibri Light" w:cs="Calibri Light"/>
              </w:rPr>
              <w:t xml:space="preserve"> (FRD)</w:t>
            </w:r>
          </w:p>
          <w:p w14:paraId="4D52D2D1" w14:textId="3469F245" w:rsidR="00AF5BB0" w:rsidRPr="0084281D" w:rsidRDefault="00AF5BB0" w:rsidP="00932DCB">
            <w:pPr>
              <w:pStyle w:val="ListParagraph"/>
              <w:numPr>
                <w:ilvl w:val="1"/>
                <w:numId w:val="6"/>
              </w:numPr>
              <w:spacing w:line="240" w:lineRule="auto"/>
              <w:rPr>
                <w:rFonts w:ascii="Calibri Light" w:hAnsi="Calibri Light" w:cs="Calibri Light"/>
              </w:rPr>
            </w:pPr>
            <w:r w:rsidRPr="0084281D">
              <w:rPr>
                <w:rFonts w:ascii="Calibri Light" w:hAnsi="Calibri Light" w:cs="Calibri Light"/>
              </w:rPr>
              <w:t>Out of service mode</w:t>
            </w:r>
            <w:r w:rsidR="00570B62" w:rsidRPr="0084281D">
              <w:rPr>
                <w:rFonts w:ascii="Calibri Light" w:hAnsi="Calibri Light" w:cs="Calibri Light"/>
              </w:rPr>
              <w:t xml:space="preserve"> (OSS)</w:t>
            </w:r>
          </w:p>
          <w:p w14:paraId="7D6E8127" w14:textId="4D827204" w:rsidR="00AF5BB0" w:rsidRPr="0084281D" w:rsidRDefault="00AF5BB0" w:rsidP="00932DCB">
            <w:pPr>
              <w:pStyle w:val="ListParagraph"/>
              <w:numPr>
                <w:ilvl w:val="1"/>
                <w:numId w:val="6"/>
              </w:numPr>
              <w:spacing w:line="240" w:lineRule="auto"/>
              <w:rPr>
                <w:rFonts w:ascii="Calibri Light" w:hAnsi="Calibri Light" w:cs="Calibri Light"/>
              </w:rPr>
            </w:pPr>
            <w:r w:rsidRPr="0084281D">
              <w:rPr>
                <w:rFonts w:ascii="Calibri Light" w:hAnsi="Calibri Light" w:cs="Calibri Light"/>
              </w:rPr>
              <w:t>Attendant mode</w:t>
            </w:r>
            <w:r w:rsidR="006C4497" w:rsidRPr="0084281D">
              <w:rPr>
                <w:rFonts w:ascii="Calibri Light" w:hAnsi="Calibri Light" w:cs="Calibri Light"/>
              </w:rPr>
              <w:t xml:space="preserve"> (ATS)</w:t>
            </w:r>
          </w:p>
          <w:p w14:paraId="7A466ED7" w14:textId="2B976325" w:rsidR="00AF5BB0" w:rsidRPr="0084281D" w:rsidRDefault="00C35D8C" w:rsidP="00932DCB">
            <w:pPr>
              <w:pStyle w:val="ListParagraph"/>
              <w:numPr>
                <w:ilvl w:val="1"/>
                <w:numId w:val="6"/>
              </w:numPr>
              <w:spacing w:line="240" w:lineRule="auto"/>
              <w:rPr>
                <w:rFonts w:ascii="Calibri Light" w:hAnsi="Calibri Light" w:cs="Calibri Light"/>
              </w:rPr>
            </w:pPr>
            <w:r w:rsidRPr="0084281D">
              <w:rPr>
                <w:rFonts w:ascii="Calibri Light" w:hAnsi="Calibri Light" w:cs="Calibri Light"/>
              </w:rPr>
              <w:t>Priority</w:t>
            </w:r>
            <w:r w:rsidR="00AF5BB0" w:rsidRPr="0084281D">
              <w:rPr>
                <w:rFonts w:ascii="Calibri Light" w:hAnsi="Calibri Light" w:cs="Calibri Light"/>
              </w:rPr>
              <w:t xml:space="preserve"> mode</w:t>
            </w:r>
            <w:r w:rsidR="006C4497" w:rsidRPr="0084281D">
              <w:rPr>
                <w:rFonts w:ascii="Calibri Light" w:hAnsi="Calibri Light" w:cs="Calibri Light"/>
              </w:rPr>
              <w:t xml:space="preserve"> (PRC)</w:t>
            </w:r>
          </w:p>
          <w:p w14:paraId="135D9E38" w14:textId="58610438" w:rsidR="006B17FE" w:rsidRPr="0084281D" w:rsidRDefault="006B17FE" w:rsidP="00932DCB">
            <w:pPr>
              <w:pStyle w:val="ListParagraph"/>
              <w:numPr>
                <w:ilvl w:val="0"/>
                <w:numId w:val="6"/>
              </w:numPr>
              <w:spacing w:line="240" w:lineRule="auto"/>
              <w:rPr>
                <w:rFonts w:ascii="Calibri Light" w:hAnsi="Calibri Light" w:cs="Calibri Light"/>
              </w:rPr>
            </w:pPr>
            <w:r w:rsidRPr="0084281D">
              <w:rPr>
                <w:rFonts w:ascii="Calibri Light" w:hAnsi="Calibri Light" w:cs="Calibri Light"/>
              </w:rPr>
              <w:t>call is not made</w:t>
            </w:r>
          </w:p>
        </w:tc>
      </w:tr>
      <w:tr w:rsidR="00AF5BB0" w:rsidRPr="00DF0237" w14:paraId="6DA345A4" w14:textId="77777777" w:rsidTr="004F0F67">
        <w:tc>
          <w:tcPr>
            <w:tcW w:w="1001" w:type="dxa"/>
            <w:shd w:val="clear" w:color="auto" w:fill="auto"/>
          </w:tcPr>
          <w:p w14:paraId="4B3806FD" w14:textId="60591E09" w:rsidR="00AF5BB0" w:rsidRPr="00DF0237" w:rsidRDefault="00AA042A" w:rsidP="00932DCB">
            <w:pPr>
              <w:spacing w:line="240" w:lineRule="auto"/>
              <w:rPr>
                <w:rFonts w:ascii="Calibri Light" w:hAnsi="Calibri Light" w:cs="Calibri Light"/>
              </w:rPr>
            </w:pPr>
            <w:r w:rsidRPr="00DF0237">
              <w:rPr>
                <w:rFonts w:ascii="Calibri Light" w:hAnsi="Calibri Light" w:cs="Calibri Light"/>
              </w:rPr>
              <w:t xml:space="preserve">Test </w:t>
            </w:r>
            <w:r w:rsidR="00AF5BB0" w:rsidRPr="00DF0237">
              <w:rPr>
                <w:rFonts w:ascii="Calibri Light" w:hAnsi="Calibri Light" w:cs="Calibri Light"/>
              </w:rPr>
              <w:t>result</w:t>
            </w:r>
          </w:p>
        </w:tc>
        <w:tc>
          <w:tcPr>
            <w:tcW w:w="7952" w:type="dxa"/>
            <w:shd w:val="clear" w:color="auto" w:fill="auto"/>
          </w:tcPr>
          <w:p w14:paraId="3F710395" w14:textId="77777777" w:rsidR="00AF5BB0" w:rsidRPr="00DF0237" w:rsidRDefault="00AF5BB0"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Subscribe lift_+/status, check lift_mode non-operational</w:t>
            </w:r>
          </w:p>
          <w:p>
            <w:pPr>
              <w:spacing w:line="240" w:lineRule="auto"/>
              <w:jc w:val="left"/>
            </w:pPr>
            <w:r>
              <w:rPr>
                <w:sz w:val="18"/>
              </w:rPr>
              <w:t>Duration: 391.7839527130127 ms</w:t>
            </w:r>
          </w:p>
          <w:p>
            <w:pPr>
              <w:spacing w:line="240" w:lineRule="auto"/>
              <w:jc w:val="left"/>
            </w:pPr>
            <w:r>
              <w:rPr>
                <w:sz w:val="18"/>
              </w:rPr>
              <w:t>Response Data:</w:t>
            </w:r>
          </w:p>
          <w:p>
            <w:pPr>
              <w:spacing w:line="240" w:lineRule="auto"/>
              <w:jc w:val="left"/>
            </w:pPr>
            <w:r>
              <w:rPr>
                <w:sz w:val="18"/>
              </w:rPr>
              <w:t>{</w:t>
              <w:br/>
              <w:t xml:space="preserve">    "phase": "subscribe_response",</w:t>
              <w:br/>
              <w:t xml:space="preserve">    "data": {</w:t>
              <w:br/>
              <w:t xml:space="preserve">        "connectionId": "PbbeHfGMjoECFwA=",</w:t>
              <w:br/>
              <w:t xml:space="preserve">        "requestId": "1755398031367",</w:t>
              <w:br/>
              <w:t xml:space="preserve">        "statusCode": 201,</w:t>
              <w:br/>
              <w:t xml:space="preserve">        "data": {</w:t>
              <w:br/>
              <w:t xml:space="preserve">            "time": "2025-08-17T02:33:51.632Z"</w:t>
              <w:br/>
              <w:t xml:space="preserve">        }</w:t>
              <w:br/>
              <w:t xml:space="preserve">    }</w:t>
              <w:br/>
              <w:t>}</w:t>
            </w:r>
          </w:p>
          <w:p>
            <w:pPr>
              <w:spacing w:line="240" w:lineRule="auto"/>
              <w:jc w:val="left"/>
            </w:pPr>
            <w:r>
              <w:rPr>
                <w:sz w:val="18"/>
              </w:rPr>
              <w:t>Request Parameters:</w:t>
            </w:r>
          </w:p>
          <w:p>
            <w:pPr>
              <w:spacing w:line="240" w:lineRule="auto"/>
              <w:jc w:val="left"/>
            </w:pPr>
            <w:r>
              <w:rPr>
                <w:sz w:val="18"/>
              </w:rPr>
              <w:t>{</w:t>
              <w:br/>
              <w:t xml:space="preserve">    "type": "site-monitoring",</w:t>
              <w:br/>
              <w:t xml:space="preserve">    "buildingId": "building:L1QinntdEOg",</w:t>
              <w:br/>
              <w:t xml:space="preserve">    "callType": "monitor",</w:t>
              <w:br/>
              <w:t xml:space="preserve">    "groupId": "1",</w:t>
              <w:br/>
              <w:t xml:space="preserve">    "requestId": "1755398031367",</w:t>
              <w:br/>
              <w:t xml:space="preserve">    "payload": {</w:t>
              <w:br/>
              <w:t xml:space="preserve">        "sub": "mode_test_1755398031",</w:t>
              <w:br/>
              <w:t xml:space="preserve">        "duration": 60,</w:t>
              <w:br/>
              <w:t xml:space="preserve">        "subtopics": [</w:t>
              <w:br/>
              <w:t xml:space="preserve">            "lift_+/status"</w:t>
              <w:br/>
              <w:t xml:space="preserve">        ]</w:t>
              <w:br/>
              <w:t xml:space="preserve">    }</w:t>
              <w:br/>
              <w:t>}</w:t>
            </w:r>
          </w:p>
          <w:p>
            <w:pPr>
              <w:spacing w:line="240" w:lineRule="auto"/>
              <w:jc w:val="left"/>
            </w:pPr>
            <w:r>
              <w:rPr>
                <w:sz w:val="18"/>
              </w:rPr>
              <w:t>Request Timestamp: 1755398031.36681</w:t>
            </w:r>
          </w:p>
          <w:p>
            <w:pPr>
              <w:spacing w:line="240" w:lineRule="auto"/>
              <w:jc w:val="left"/>
            </w:pPr>
            <w:r>
              <w:rPr>
                <w:sz w:val="18"/>
              </w:rPr>
              <w:t>Response Timestamp: 1755398031.758594</w:t>
            </w:r>
          </w:p>
        </w:tc>
      </w:tr>
    </w:tbl>
    <w:p w14:paraId="55161D70" w14:textId="4C74398A" w:rsidR="00C3698D" w:rsidRPr="00DF0237" w:rsidRDefault="00C3698D" w:rsidP="00932DCB">
      <w:pPr>
        <w:pStyle w:val="Paragraph"/>
        <w:spacing w:after="0" w:line="240" w:lineRule="auto"/>
        <w:rPr>
          <w:rFonts w:ascii="Calibri Light" w:hAnsi="Calibri Light" w:cs="Calibri Light"/>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C3698D" w:rsidRPr="00DF0237" w14:paraId="7C8C7AE9" w14:textId="77777777" w:rsidTr="00D240A1">
        <w:tc>
          <w:tcPr>
            <w:tcW w:w="1001" w:type="dxa"/>
            <w:shd w:val="clear" w:color="auto" w:fill="A6A6A6"/>
          </w:tcPr>
          <w:p w14:paraId="4B55BE6C" w14:textId="4157D47A" w:rsidR="00C3698D" w:rsidRPr="00DF0237" w:rsidRDefault="00C3698D" w:rsidP="00932DCB">
            <w:pPr>
              <w:spacing w:line="240" w:lineRule="auto"/>
              <w:rPr>
                <w:rFonts w:ascii="Calibri Light" w:hAnsi="Calibri Light" w:cs="Calibri Light"/>
              </w:rPr>
            </w:pPr>
            <w:r w:rsidRPr="00DF0237">
              <w:rPr>
                <w:rFonts w:ascii="Calibri Light" w:hAnsi="Calibri Light" w:cs="Calibri Light"/>
              </w:rPr>
              <w:t xml:space="preserve">Test </w:t>
            </w:r>
            <w:r w:rsidR="00002295" w:rsidRPr="00DF0237">
              <w:rPr>
                <w:rFonts w:ascii="Calibri Light" w:hAnsi="Calibri Light" w:cs="Calibri Light"/>
              </w:rPr>
              <w:t>3</w:t>
            </w:r>
          </w:p>
        </w:tc>
        <w:tc>
          <w:tcPr>
            <w:tcW w:w="7952" w:type="dxa"/>
            <w:shd w:val="clear" w:color="auto" w:fill="auto"/>
          </w:tcPr>
          <w:p w14:paraId="20AD6783" w14:textId="77777777" w:rsidR="0001084E" w:rsidRDefault="00C3698D" w:rsidP="00932DCB">
            <w:pPr>
              <w:spacing w:line="240" w:lineRule="auto"/>
              <w:rPr>
                <w:rFonts w:ascii="Calibri Light" w:hAnsi="Calibri Light" w:cs="Calibri Light"/>
              </w:rPr>
            </w:pPr>
            <w:r w:rsidRPr="00DF0237">
              <w:rPr>
                <w:rFonts w:ascii="Calibri Light" w:hAnsi="Calibri Light" w:cs="Calibri Light"/>
              </w:rPr>
              <w:t>Is the elevator mode operational or not?</w:t>
            </w:r>
            <w:r w:rsidR="006B17FE" w:rsidRPr="00DF0237">
              <w:rPr>
                <w:rFonts w:ascii="Calibri Light" w:hAnsi="Calibri Light" w:cs="Calibri Light"/>
              </w:rPr>
              <w:t xml:space="preserve"> </w:t>
            </w:r>
          </w:p>
          <w:p w14:paraId="33772328" w14:textId="3768DD10" w:rsidR="00C3698D" w:rsidRPr="00DF0237" w:rsidRDefault="006B17FE" w:rsidP="00932DCB">
            <w:pPr>
              <w:spacing w:line="240" w:lineRule="auto"/>
              <w:rPr>
                <w:rFonts w:ascii="Calibri Light" w:hAnsi="Calibri Light" w:cs="Calibri Light"/>
              </w:rPr>
            </w:pPr>
            <w:r w:rsidRPr="00DF0237">
              <w:rPr>
                <w:rFonts w:ascii="Calibri Light" w:hAnsi="Calibri Light" w:cs="Calibri Light"/>
              </w:rPr>
              <w:t>Note</w:t>
            </w:r>
            <w:r w:rsidR="0001084E">
              <w:rPr>
                <w:rFonts w:ascii="Calibri Light" w:hAnsi="Calibri Light" w:cs="Calibri Light"/>
              </w:rPr>
              <w:t>:</w:t>
            </w:r>
            <w:r w:rsidRPr="00DF0237">
              <w:rPr>
                <w:rFonts w:ascii="Calibri Light" w:hAnsi="Calibri Light" w:cs="Calibri Light"/>
              </w:rPr>
              <w:t xml:space="preserve"> elevator is set to operational</w:t>
            </w:r>
            <w:r w:rsidR="00910B76" w:rsidRPr="00DF0237">
              <w:rPr>
                <w:rFonts w:ascii="Calibri Light" w:hAnsi="Calibri Light" w:cs="Calibri Light"/>
              </w:rPr>
              <w:t>; Source (any floor) – Destination (any floor)</w:t>
            </w:r>
          </w:p>
        </w:tc>
      </w:tr>
      <w:tr w:rsidR="00C3698D" w:rsidRPr="00DF0237" w14:paraId="14E51C1A" w14:textId="77777777" w:rsidTr="00D240A1">
        <w:tc>
          <w:tcPr>
            <w:tcW w:w="1001" w:type="dxa"/>
            <w:shd w:val="clear" w:color="auto" w:fill="auto"/>
          </w:tcPr>
          <w:p w14:paraId="3454447E" w14:textId="77777777" w:rsidR="00C3698D" w:rsidRPr="00DF0237" w:rsidRDefault="00C3698D" w:rsidP="00932DCB">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1FD45564" w14:textId="50073787" w:rsidR="00C3698D" w:rsidRPr="00CF197D" w:rsidRDefault="00C3698D" w:rsidP="00932DCB">
            <w:pPr>
              <w:pStyle w:val="ListParagraph"/>
              <w:numPr>
                <w:ilvl w:val="0"/>
                <w:numId w:val="7"/>
              </w:numPr>
              <w:spacing w:line="240" w:lineRule="auto"/>
              <w:rPr>
                <w:rFonts w:ascii="Calibri Light" w:hAnsi="Calibri Light" w:cs="Calibri Light"/>
              </w:rPr>
            </w:pPr>
            <w:r w:rsidRPr="00CF197D">
              <w:rPr>
                <w:rFonts w:ascii="Calibri Light" w:hAnsi="Calibri Light" w:cs="Calibri Light"/>
              </w:rPr>
              <w:t xml:space="preserve">Elevator mode is false with </w:t>
            </w:r>
            <w:r w:rsidR="007A690E" w:rsidRPr="00CF197D">
              <w:rPr>
                <w:rFonts w:ascii="Calibri Light" w:hAnsi="Calibri Light" w:cs="Calibri Light"/>
              </w:rPr>
              <w:t>all</w:t>
            </w:r>
            <w:r w:rsidRPr="00CF197D">
              <w:rPr>
                <w:rFonts w:ascii="Calibri Light" w:hAnsi="Calibri Light" w:cs="Calibri Light"/>
              </w:rPr>
              <w:t xml:space="preserve"> below</w:t>
            </w:r>
          </w:p>
          <w:p w14:paraId="2FDC98F9" w14:textId="60BA2B2F" w:rsidR="00C3698D" w:rsidRPr="00CF197D" w:rsidRDefault="00C3698D" w:rsidP="00932DCB">
            <w:pPr>
              <w:pStyle w:val="ListParagraph"/>
              <w:numPr>
                <w:ilvl w:val="1"/>
                <w:numId w:val="7"/>
              </w:numPr>
              <w:spacing w:line="240" w:lineRule="auto"/>
              <w:rPr>
                <w:rFonts w:ascii="Calibri Light" w:hAnsi="Calibri Light" w:cs="Calibri Light"/>
              </w:rPr>
            </w:pPr>
            <w:r w:rsidRPr="00CF197D">
              <w:rPr>
                <w:rFonts w:ascii="Calibri Light" w:hAnsi="Calibri Light" w:cs="Calibri Light"/>
              </w:rPr>
              <w:t>Fire mode (FRD)</w:t>
            </w:r>
          </w:p>
          <w:p w14:paraId="3CE55269" w14:textId="0D15D7D9" w:rsidR="00C3698D" w:rsidRPr="00CF197D" w:rsidRDefault="00C3698D" w:rsidP="00932DCB">
            <w:pPr>
              <w:pStyle w:val="ListParagraph"/>
              <w:numPr>
                <w:ilvl w:val="1"/>
                <w:numId w:val="7"/>
              </w:numPr>
              <w:spacing w:line="240" w:lineRule="auto"/>
              <w:rPr>
                <w:rFonts w:ascii="Calibri Light" w:hAnsi="Calibri Light" w:cs="Calibri Light"/>
              </w:rPr>
            </w:pPr>
            <w:r w:rsidRPr="00CF197D">
              <w:rPr>
                <w:rFonts w:ascii="Calibri Light" w:hAnsi="Calibri Light" w:cs="Calibri Light"/>
              </w:rPr>
              <w:t>Out of service mode (OSS)</w:t>
            </w:r>
          </w:p>
          <w:p w14:paraId="44976AB3" w14:textId="7BF52C16" w:rsidR="00C3698D" w:rsidRPr="00CF197D" w:rsidRDefault="00C3698D" w:rsidP="00932DCB">
            <w:pPr>
              <w:pStyle w:val="ListParagraph"/>
              <w:numPr>
                <w:ilvl w:val="1"/>
                <w:numId w:val="7"/>
              </w:numPr>
              <w:spacing w:line="240" w:lineRule="auto"/>
              <w:rPr>
                <w:rFonts w:ascii="Calibri Light" w:hAnsi="Calibri Light" w:cs="Calibri Light"/>
              </w:rPr>
            </w:pPr>
            <w:r w:rsidRPr="00CF197D">
              <w:rPr>
                <w:rFonts w:ascii="Calibri Light" w:hAnsi="Calibri Light" w:cs="Calibri Light"/>
              </w:rPr>
              <w:t>Attendant mode (ATS)</w:t>
            </w:r>
          </w:p>
          <w:p w14:paraId="6A37B02A" w14:textId="7109F945" w:rsidR="00C3698D" w:rsidRPr="00CF197D" w:rsidRDefault="00C3698D" w:rsidP="00932DCB">
            <w:pPr>
              <w:pStyle w:val="ListParagraph"/>
              <w:numPr>
                <w:ilvl w:val="1"/>
                <w:numId w:val="7"/>
              </w:numPr>
              <w:spacing w:line="240" w:lineRule="auto"/>
              <w:rPr>
                <w:rFonts w:ascii="Calibri Light" w:hAnsi="Calibri Light" w:cs="Calibri Light"/>
              </w:rPr>
            </w:pPr>
            <w:r w:rsidRPr="00CF197D">
              <w:rPr>
                <w:rFonts w:ascii="Calibri Light" w:hAnsi="Calibri Light" w:cs="Calibri Light"/>
              </w:rPr>
              <w:t>Priority mode (PRC)</w:t>
            </w:r>
          </w:p>
          <w:p w14:paraId="548C7659" w14:textId="2814A6BE" w:rsidR="008B0758" w:rsidRPr="00CF197D" w:rsidRDefault="00910B76" w:rsidP="00932DCB">
            <w:pPr>
              <w:pStyle w:val="ListParagraph"/>
              <w:numPr>
                <w:ilvl w:val="0"/>
                <w:numId w:val="7"/>
              </w:numPr>
              <w:spacing w:line="240" w:lineRule="auto"/>
              <w:rPr>
                <w:rFonts w:ascii="Calibri Light" w:hAnsi="Calibri Light" w:cs="Calibri Light"/>
              </w:rPr>
            </w:pPr>
            <w:r w:rsidRPr="00CF197D">
              <w:rPr>
                <w:rFonts w:ascii="Calibri Light" w:hAnsi="Calibri Light" w:cs="Calibri Light"/>
              </w:rPr>
              <w:t>Call accepted and elevator moving</w:t>
            </w:r>
          </w:p>
          <w:p w14:paraId="2BA525DA" w14:textId="12429A25" w:rsidR="008B0758" w:rsidRPr="008A3545" w:rsidRDefault="00C87A71" w:rsidP="00932DCB">
            <w:pPr>
              <w:pStyle w:val="ListParagraph"/>
              <w:numPr>
                <w:ilvl w:val="1"/>
                <w:numId w:val="7"/>
              </w:numPr>
              <w:spacing w:line="240" w:lineRule="auto"/>
              <w:rPr>
                <w:rFonts w:ascii="Calibri Light" w:hAnsi="Calibri Light" w:cs="Calibri Light"/>
              </w:rPr>
            </w:pPr>
            <w:r>
              <w:rPr>
                <w:rFonts w:ascii="Calibri Light" w:hAnsi="Calibri Light" w:cs="Calibri Light"/>
                <w:iCs/>
              </w:rPr>
              <w:t>Response code</w:t>
            </w:r>
            <w:r w:rsidR="008B0758" w:rsidRPr="00CF197D">
              <w:rPr>
                <w:rFonts w:ascii="Calibri Light" w:hAnsi="Calibri Light" w:cs="Calibri Light"/>
                <w:iCs/>
              </w:rPr>
              <w:t xml:space="preserve"> 201</w:t>
            </w:r>
          </w:p>
          <w:p w14:paraId="3D8EB23B" w14:textId="6AF6A598" w:rsidR="008A3545" w:rsidRPr="00CF197D" w:rsidRDefault="000121A3" w:rsidP="00932DCB">
            <w:pPr>
              <w:pStyle w:val="ListParagraph"/>
              <w:numPr>
                <w:ilvl w:val="1"/>
                <w:numId w:val="7"/>
              </w:numPr>
              <w:spacing w:line="240" w:lineRule="auto"/>
              <w:rPr>
                <w:rFonts w:ascii="Calibri Light" w:hAnsi="Calibri Light" w:cs="Calibri Light"/>
              </w:rPr>
            </w:pPr>
            <w:r>
              <w:rPr>
                <w:rFonts w:ascii="Calibri Light" w:hAnsi="Calibri Light" w:cs="Calibri Light"/>
                <w:iCs/>
              </w:rPr>
              <w:t>Session id</w:t>
            </w:r>
            <w:r w:rsidR="008A3545">
              <w:rPr>
                <w:rFonts w:ascii="Calibri Light" w:hAnsi="Calibri Light" w:cs="Calibri Light"/>
                <w:iCs/>
              </w:rPr>
              <w:t xml:space="preserve"> returned</w:t>
            </w:r>
          </w:p>
          <w:p w14:paraId="7FE525B9" w14:textId="6C924E80" w:rsidR="00162666" w:rsidRPr="00CF197D" w:rsidRDefault="008B0758" w:rsidP="00932DCB">
            <w:pPr>
              <w:pStyle w:val="ListParagraph"/>
              <w:numPr>
                <w:ilvl w:val="1"/>
                <w:numId w:val="7"/>
              </w:numPr>
              <w:spacing w:line="240" w:lineRule="auto"/>
              <w:rPr>
                <w:rFonts w:ascii="Calibri Light" w:hAnsi="Calibri Light" w:cs="Calibri Light"/>
              </w:rPr>
            </w:pPr>
            <w:r w:rsidRPr="00CF197D">
              <w:rPr>
                <w:rFonts w:ascii="Calibri Light" w:hAnsi="Calibri Light" w:cs="Calibri Light"/>
              </w:rPr>
              <w:t>Elevator destination is correct and as requested</w:t>
            </w:r>
          </w:p>
        </w:tc>
      </w:tr>
      <w:tr w:rsidR="00C3698D" w:rsidRPr="00DF0237" w14:paraId="326440EC" w14:textId="77777777" w:rsidTr="00D240A1">
        <w:tc>
          <w:tcPr>
            <w:tcW w:w="1001" w:type="dxa"/>
            <w:shd w:val="clear" w:color="auto" w:fill="auto"/>
          </w:tcPr>
          <w:p w14:paraId="3473C885" w14:textId="77777777" w:rsidR="00C3698D" w:rsidRPr="00DF0237" w:rsidRDefault="00C3698D" w:rsidP="00932DCB">
            <w:pPr>
              <w:spacing w:line="240" w:lineRule="auto"/>
              <w:rPr>
                <w:rFonts w:ascii="Calibri Light" w:hAnsi="Calibri Light" w:cs="Calibri Light"/>
              </w:rPr>
            </w:pPr>
            <w:r w:rsidRPr="00DF0237">
              <w:rPr>
                <w:rFonts w:ascii="Calibri Light" w:hAnsi="Calibri Light" w:cs="Calibri Light"/>
              </w:rPr>
              <w:t>Test result</w:t>
            </w:r>
          </w:p>
        </w:tc>
        <w:tc>
          <w:tcPr>
            <w:tcW w:w="7952" w:type="dxa"/>
            <w:shd w:val="clear" w:color="auto" w:fill="auto"/>
          </w:tcPr>
          <w:p w14:paraId="58E05D33" w14:textId="77777777" w:rsidR="00C3698D" w:rsidRPr="00DF0237" w:rsidRDefault="00C3698D"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lift_mode operational, basic elevator call successful</w:t>
            </w:r>
          </w:p>
          <w:p>
            <w:pPr>
              <w:spacing w:line="240" w:lineRule="auto"/>
              <w:jc w:val="left"/>
            </w:pPr>
            <w:r>
              <w:rPr>
                <w:sz w:val="18"/>
              </w:rPr>
              <w:t>Duration: 3488.800048828125 ms</w:t>
            </w:r>
          </w:p>
          <w:p>
            <w:pPr>
              <w:spacing w:line="240" w:lineRule="auto"/>
              <w:jc w:val="left"/>
            </w:pPr>
            <w:r>
              <w:rPr>
                <w:sz w:val="18"/>
              </w:rPr>
              <w:t>Response Data:</w:t>
            </w:r>
          </w:p>
          <w:p>
            <w:pPr>
              <w:spacing w:line="240" w:lineRule="auto"/>
              <w:jc w:val="left"/>
            </w:pPr>
            <w:r>
              <w:rPr>
                <w:sz w:val="18"/>
              </w:rPr>
              <w:t>{</w:t>
              <w:br/>
              <w:t xml:space="preserve">    "phase": "call_response",</w:t>
              <w:br/>
              <w:t xml:space="preserve">    "data": {</w:t>
              <w:br/>
              <w:t xml:space="preserve">        "connectionId": "PbbeHfGMjoECFwA=",</w:t>
              <w:br/>
              <w:t xml:space="preserve">        "requestId": 335420256,</w:t>
              <w:br/>
              <w:t xml:space="preserve">        "statusCode": 201,</w:t>
              <w:br/>
              <w:t xml:space="preserve">        "data": {</w:t>
              <w:br/>
              <w:t xml:space="preserve">            "request_id": 335420256,</w:t>
              <w:br/>
              <w:t xml:space="preserve">            "success": true,</w:t>
              <w:br/>
              <w:t xml:space="preserve">            "session_id": 283</w:t>
              <w:br/>
              <w:t xml:space="preserve">        },</w:t>
              <w:br/>
              <w:t xml:space="preserve">        "callType": "action",</w:t>
              <w:br/>
              <w:t xml:space="preserve">        "buildingId": "building:L1QinntdEOg",</w:t>
              <w:br/>
              <w:t xml:space="preserve">        "groupId": "1",</w:t>
              <w:br/>
              <w:t xml:space="preserve">        "sessionId": 283</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"6f0ac966-690d-4a2c-9c06-f99ec054d6e4",</w:t>
              <w:br/>
              <w:t xml:space="preserve">            "area": 1000,</w:t>
              <w:br/>
              <w:t xml:space="preserve">            "time": "2025-08-17T02:33:51.758915Z",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"connectionId": "PbbeHfGMjoECFwA=",</w:t>
              <w:br/>
              <w:t xml:space="preserve">            "requestId": 335420256,</w:t>
              <w:br/>
              <w:t xml:space="preserve">            "statusCode": 201,</w:t>
              <w:br/>
              <w:t xml:space="preserve">            "data": {</w:t>
              <w:br/>
              <w:t xml:space="preserve">                  "request_id": 335420256,</w:t>
              <w:br/>
              <w:t xml:space="preserve">                  "success": true,</w:t>
              <w:br/>
              <w:t xml:space="preserve">                  "session_id": 283</w:t>
              <w:br/>
              <w:t xml:space="preserve">            },</w:t>
              <w:br/>
              <w:t xml:space="preserve">            "callType": "action",</w:t>
              <w:br/>
              <w:t xml:space="preserve">            "buildingId": "building:L1QinntdEOg",</w:t>
              <w:br/>
              <w:t xml:space="preserve">            "groupId": "1",</w:t>
              <w:br/>
              <w:t xml:space="preserve">            "sessionId": 283</w:t>
              <w:br/>
              <w:t xml:space="preserve">      }</w:t>
              <w:br/>
              <w:t>]</w:t>
            </w:r>
          </w:p>
          <w:p>
            <w:pPr>
              <w:spacing w:line="240" w:lineRule="auto"/>
              <w:jc w:val="left"/>
            </w:pPr>
            <w:r>
              <w:rPr>
                <w:sz w:val="18"/>
              </w:rPr>
              <w:t>Status Code: 201</w:t>
            </w:r>
          </w:p>
          <w:p>
            <w:pPr>
              <w:spacing w:line="240" w:lineRule="auto"/>
              <w:jc w:val="left"/>
            </w:pPr>
            <w:r>
              <w:rPr>
                <w:sz w:val="18"/>
              </w:rPr>
              <w:t>Timestamp: 2025-08-17T02:33:55.247074+00:00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"6f0ac966-690d-4a2c-9c06-f99ec054d6e4",</w:t>
              <w:br/>
              <w:t xml:space="preserve">        "area": 1000,</w:t>
              <w:br/>
              <w:t xml:space="preserve">        "time": "2025-08-17T02:33:51.758915Z",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Request Timestamp: 1755398031.758652</w:t>
            </w:r>
          </w:p>
          <w:p>
            <w:pPr>
              <w:spacing w:line="240" w:lineRule="auto"/>
              <w:jc w:val="left"/>
            </w:pPr>
            <w:r>
              <w:rPr>
                <w:sz w:val="18"/>
              </w:rPr>
              <w:t>Response Timestamp: 1755398035.247452</w:t>
            </w:r>
          </w:p>
        </w:tc>
      </w:tr>
    </w:tbl>
    <w:p w14:paraId="21D03388" w14:textId="77777777" w:rsidR="00C3698D" w:rsidRPr="00DF0237" w:rsidRDefault="00C3698D" w:rsidP="00932DCB">
      <w:pPr>
        <w:pStyle w:val="Paragraph"/>
        <w:spacing w:line="240" w:lineRule="auto"/>
        <w:rPr>
          <w:rFonts w:ascii="Calibri Light" w:hAnsi="Calibri Light" w:cs="Calibri Light"/>
          <w:lang w:val="en-US"/>
        </w:rPr>
      </w:pPr>
    </w:p>
    <w:p w14:paraId="2BB38E9A" w14:textId="3E36CA66" w:rsidR="00AF5BB0" w:rsidRPr="00DF0237" w:rsidRDefault="00AF5BB0" w:rsidP="00932DCB">
      <w:pPr>
        <w:pStyle w:val="Heading2"/>
        <w:numPr>
          <w:ilvl w:val="1"/>
          <w:numId w:val="2"/>
        </w:numPr>
        <w:spacing w:line="240" w:lineRule="auto"/>
        <w:rPr>
          <w:rFonts w:ascii="Calibri Light" w:hAnsi="Calibri Light" w:cs="Calibri Light"/>
        </w:rPr>
      </w:pPr>
      <w:bookmarkStart w:id="14" w:name="_Toc112173027"/>
      <w:r w:rsidRPr="00DF0237">
        <w:rPr>
          <w:rFonts w:ascii="Calibri Light" w:hAnsi="Calibri Light" w:cs="Calibri Light"/>
        </w:rPr>
        <w:lastRenderedPageBreak/>
        <w:t xml:space="preserve">Elevator </w:t>
      </w:r>
      <w:r w:rsidR="00C87F24">
        <w:rPr>
          <w:rFonts w:ascii="Calibri Light" w:hAnsi="Calibri Light" w:cs="Calibri Light"/>
        </w:rPr>
        <w:t>C</w:t>
      </w:r>
      <w:r w:rsidRPr="00DF0237">
        <w:rPr>
          <w:rFonts w:ascii="Calibri Light" w:hAnsi="Calibri Light" w:cs="Calibri Light"/>
        </w:rPr>
        <w:t xml:space="preserve">all </w:t>
      </w:r>
      <w:r w:rsidR="00C87F24">
        <w:rPr>
          <w:rFonts w:ascii="Calibri Light" w:hAnsi="Calibri Light" w:cs="Calibri Light"/>
        </w:rPr>
        <w:t>G</w:t>
      </w:r>
      <w:r w:rsidRPr="00DF0237">
        <w:rPr>
          <w:rFonts w:ascii="Calibri Light" w:hAnsi="Calibri Light" w:cs="Calibri Light"/>
        </w:rPr>
        <w:t>iving</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F5BB0" w:rsidRPr="00DF0237" w14:paraId="584D6161" w14:textId="77777777" w:rsidTr="004F0F67">
        <w:tc>
          <w:tcPr>
            <w:tcW w:w="1001" w:type="dxa"/>
            <w:shd w:val="clear" w:color="auto" w:fill="A6A6A6"/>
          </w:tcPr>
          <w:p w14:paraId="227284B0" w14:textId="6518CDE0"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Test </w:t>
            </w:r>
            <w:r w:rsidR="00002295" w:rsidRPr="00DF0237">
              <w:rPr>
                <w:rFonts w:ascii="Calibri Light" w:hAnsi="Calibri Light" w:cs="Calibri Light"/>
              </w:rPr>
              <w:t>4</w:t>
            </w:r>
          </w:p>
        </w:tc>
        <w:tc>
          <w:tcPr>
            <w:tcW w:w="7952" w:type="dxa"/>
            <w:shd w:val="clear" w:color="auto" w:fill="auto"/>
          </w:tcPr>
          <w:p w14:paraId="37B7A285" w14:textId="77777777" w:rsidR="00240A90" w:rsidRPr="00240A90" w:rsidRDefault="00240A90" w:rsidP="00932DCB">
            <w:pPr>
              <w:spacing w:line="240" w:lineRule="auto"/>
              <w:rPr>
                <w:rFonts w:ascii="Calibri Light" w:hAnsi="Calibri Light" w:cs="Calibri Light"/>
              </w:rPr>
            </w:pPr>
            <w:r w:rsidRPr="00240A90">
              <w:rPr>
                <w:rFonts w:ascii="Calibri Light" w:hAnsi="Calibri Light" w:cs="Calibri Light"/>
              </w:rPr>
              <w:t>Call: Basic call - &gt; Source: any floor, Destination: any floor</w:t>
            </w:r>
          </w:p>
          <w:p w14:paraId="1E590624" w14:textId="1AE296EB" w:rsidR="00AF5BB0" w:rsidRPr="00DF0237" w:rsidRDefault="00240A90" w:rsidP="00932DCB">
            <w:pPr>
              <w:spacing w:line="240" w:lineRule="auto"/>
              <w:rPr>
                <w:rFonts w:ascii="Calibri Light" w:hAnsi="Calibri Light" w:cs="Calibri Light"/>
              </w:rPr>
            </w:pPr>
            <w:r w:rsidRPr="00240A90">
              <w:rPr>
                <w:rFonts w:ascii="Calibri Light" w:hAnsi="Calibri Light" w:cs="Calibri Light"/>
              </w:rPr>
              <w:t>Note: Landing Call – Source only, Car Call – Destination only</w:t>
            </w:r>
          </w:p>
        </w:tc>
      </w:tr>
      <w:tr w:rsidR="00AF5BB0" w:rsidRPr="00DF0237" w14:paraId="1E3C1EF9" w14:textId="77777777" w:rsidTr="004F0F67">
        <w:tc>
          <w:tcPr>
            <w:tcW w:w="1001" w:type="dxa"/>
            <w:shd w:val="clear" w:color="auto" w:fill="auto"/>
          </w:tcPr>
          <w:p w14:paraId="2B9D98F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72378A78" w14:textId="77777777" w:rsidR="00023182" w:rsidRPr="00023182" w:rsidRDefault="00023182" w:rsidP="00932DCB">
            <w:pPr>
              <w:pStyle w:val="ListParagraph"/>
              <w:numPr>
                <w:ilvl w:val="0"/>
                <w:numId w:val="8"/>
              </w:numPr>
              <w:spacing w:line="240" w:lineRule="auto"/>
              <w:rPr>
                <w:rFonts w:ascii="Calibri Light" w:hAnsi="Calibri Light" w:cs="Calibri Light"/>
              </w:rPr>
            </w:pPr>
            <w:r w:rsidRPr="00023182">
              <w:rPr>
                <w:rFonts w:ascii="Calibri Light" w:hAnsi="Calibri Light" w:cs="Calibri Light"/>
              </w:rPr>
              <w:t>Call accepted and elevator moving</w:t>
            </w:r>
          </w:p>
          <w:p w14:paraId="57C802F8" w14:textId="44983ADC" w:rsidR="00023182" w:rsidRPr="00023182" w:rsidRDefault="00C87A71" w:rsidP="00932DCB">
            <w:pPr>
              <w:pStyle w:val="ListParagraph"/>
              <w:numPr>
                <w:ilvl w:val="1"/>
                <w:numId w:val="8"/>
              </w:numPr>
              <w:spacing w:line="240" w:lineRule="auto"/>
              <w:rPr>
                <w:rFonts w:ascii="Calibri Light" w:hAnsi="Calibri Light" w:cs="Calibri Light"/>
              </w:rPr>
            </w:pPr>
            <w:r>
              <w:rPr>
                <w:rFonts w:ascii="Calibri Light" w:hAnsi="Calibri Light" w:cs="Calibri Light"/>
                <w:iCs/>
              </w:rPr>
              <w:t>Response code</w:t>
            </w:r>
            <w:r w:rsidR="00EF6259">
              <w:rPr>
                <w:rFonts w:ascii="Calibri Light" w:hAnsi="Calibri Light" w:cs="Calibri Light"/>
                <w:iCs/>
              </w:rPr>
              <w:t xml:space="preserve"> </w:t>
            </w:r>
            <w:r w:rsidR="00403519" w:rsidRPr="00023182">
              <w:rPr>
                <w:rFonts w:ascii="Calibri Light" w:hAnsi="Calibri Light" w:cs="Calibri Light"/>
                <w:iCs/>
              </w:rPr>
              <w:t>201</w:t>
            </w:r>
          </w:p>
          <w:p w14:paraId="2F26DB28" w14:textId="4CB2B59D" w:rsidR="00023182" w:rsidRPr="00023182" w:rsidRDefault="000121A3" w:rsidP="00932DCB">
            <w:pPr>
              <w:pStyle w:val="ListParagraph"/>
              <w:numPr>
                <w:ilvl w:val="1"/>
                <w:numId w:val="8"/>
              </w:numPr>
              <w:spacing w:line="240" w:lineRule="auto"/>
              <w:rPr>
                <w:rFonts w:ascii="Calibri Light" w:hAnsi="Calibri Light" w:cs="Calibri Light"/>
              </w:rPr>
            </w:pPr>
            <w:r>
              <w:rPr>
                <w:rFonts w:ascii="Calibri Light" w:hAnsi="Calibri Light" w:cs="Calibri Light"/>
              </w:rPr>
              <w:t>Session id</w:t>
            </w:r>
            <w:r w:rsidR="00023182" w:rsidRPr="00023182">
              <w:rPr>
                <w:rFonts w:ascii="Calibri Light" w:hAnsi="Calibri Light" w:cs="Calibri Light"/>
              </w:rPr>
              <w:t xml:space="preserve"> returned</w:t>
            </w:r>
          </w:p>
          <w:p w14:paraId="00B25910" w14:textId="77777777" w:rsidR="00023182" w:rsidRPr="00023182" w:rsidRDefault="00023182" w:rsidP="00932DCB">
            <w:pPr>
              <w:pStyle w:val="ListParagraph"/>
              <w:numPr>
                <w:ilvl w:val="0"/>
                <w:numId w:val="8"/>
              </w:numPr>
              <w:spacing w:line="240" w:lineRule="auto"/>
              <w:rPr>
                <w:rFonts w:ascii="Calibri Light" w:hAnsi="Calibri Light" w:cs="Calibri Light"/>
              </w:rPr>
            </w:pPr>
            <w:r w:rsidRPr="00023182">
              <w:rPr>
                <w:rFonts w:ascii="Calibri Light" w:hAnsi="Calibri Light" w:cs="Calibri Light"/>
              </w:rPr>
              <w:t>Elevator tracking</w:t>
            </w:r>
          </w:p>
          <w:p w14:paraId="550F71E2" w14:textId="77777777" w:rsidR="00023182" w:rsidRPr="00023182" w:rsidRDefault="00023182" w:rsidP="00932DCB">
            <w:pPr>
              <w:pStyle w:val="ListParagraph"/>
              <w:numPr>
                <w:ilvl w:val="1"/>
                <w:numId w:val="8"/>
              </w:numPr>
              <w:spacing w:line="240" w:lineRule="auto"/>
              <w:rPr>
                <w:rFonts w:ascii="Calibri Light" w:hAnsi="Calibri Light" w:cs="Calibri Light"/>
              </w:rPr>
            </w:pPr>
            <w:r w:rsidRPr="00023182">
              <w:rPr>
                <w:rFonts w:ascii="Calibri Light" w:hAnsi="Calibri Light" w:cs="Calibri Light"/>
              </w:rPr>
              <w:t>Floor markings are as expected</w:t>
            </w:r>
          </w:p>
          <w:p w14:paraId="3C121F7D" w14:textId="2804EF68" w:rsidR="00023182" w:rsidRPr="00FD4497" w:rsidRDefault="00023182" w:rsidP="00932DCB">
            <w:pPr>
              <w:pStyle w:val="ListParagraph"/>
              <w:numPr>
                <w:ilvl w:val="1"/>
                <w:numId w:val="8"/>
              </w:numPr>
              <w:spacing w:line="240" w:lineRule="auto"/>
              <w:rPr>
                <w:rFonts w:ascii="Calibri Light" w:hAnsi="Calibri Light" w:cs="Calibri Light"/>
              </w:rPr>
            </w:pPr>
            <w:r w:rsidRPr="00023182">
              <w:rPr>
                <w:rFonts w:ascii="Calibri Light" w:hAnsi="Calibri Light" w:cs="Calibri Light"/>
              </w:rPr>
              <w:t>Floor order is as expected</w:t>
            </w:r>
          </w:p>
          <w:p w14:paraId="7C7B38B9" w14:textId="2E884029" w:rsidR="00AF5BB0" w:rsidRPr="00DF0237" w:rsidRDefault="00023182" w:rsidP="00932DCB">
            <w:pPr>
              <w:pStyle w:val="ListParagraph"/>
              <w:numPr>
                <w:ilvl w:val="1"/>
                <w:numId w:val="8"/>
              </w:numPr>
              <w:spacing w:line="240" w:lineRule="auto"/>
              <w:rPr>
                <w:rFonts w:ascii="Calibri Light" w:hAnsi="Calibri Light" w:cs="Calibri Light"/>
              </w:rPr>
            </w:pPr>
            <w:r w:rsidRPr="00023182">
              <w:rPr>
                <w:rFonts w:ascii="Calibri Light" w:hAnsi="Calibri Light" w:cs="Calibri Light"/>
              </w:rPr>
              <w:t>Elevator destination is correct as requested</w:t>
            </w:r>
          </w:p>
        </w:tc>
      </w:tr>
      <w:tr w:rsidR="00AF5BB0" w:rsidRPr="00DF0237" w14:paraId="75734F59" w14:textId="77777777" w:rsidTr="004F0F67">
        <w:tc>
          <w:tcPr>
            <w:tcW w:w="1001" w:type="dxa"/>
            <w:shd w:val="clear" w:color="auto" w:fill="auto"/>
          </w:tcPr>
          <w:p w14:paraId="037D036A" w14:textId="1303892C" w:rsidR="00AF5BB0" w:rsidRPr="00DF0237" w:rsidRDefault="002B1C70" w:rsidP="00932DCB">
            <w:pPr>
              <w:spacing w:line="240" w:lineRule="auto"/>
              <w:rPr>
                <w:rFonts w:ascii="Calibri Light" w:hAnsi="Calibri Light" w:cs="Calibri Light"/>
              </w:rPr>
            </w:pPr>
            <w:r w:rsidRPr="00DF0237">
              <w:rPr>
                <w:rFonts w:ascii="Calibri Light" w:hAnsi="Calibri Light" w:cs="Calibri Light"/>
              </w:rPr>
              <w:t xml:space="preserve">Test </w:t>
            </w:r>
            <w:r w:rsidR="00AF5BB0" w:rsidRPr="00DF0237">
              <w:rPr>
                <w:rFonts w:ascii="Calibri Light" w:hAnsi="Calibri Light" w:cs="Calibri Light"/>
              </w:rPr>
              <w:t>result</w:t>
            </w:r>
          </w:p>
        </w:tc>
        <w:tc>
          <w:tcPr>
            <w:tcW w:w="7952" w:type="dxa"/>
            <w:shd w:val="clear" w:color="auto" w:fill="auto"/>
          </w:tcPr>
          <w:p w14:paraId="6DF89B86" w14:textId="77777777" w:rsidR="00AF5BB0" w:rsidRPr="00DF0237" w:rsidRDefault="00AF5BB0"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Valid action/destination, returns 201+session_id</w:t>
            </w:r>
          </w:p>
          <w:p>
            <w:pPr>
              <w:spacing w:line="240" w:lineRule="auto"/>
              <w:jc w:val="left"/>
            </w:pPr>
            <w:r>
              <w:rPr>
                <w:sz w:val="18"/>
              </w:rPr>
              <w:t>Duration: 856.9767475128174 ms</w:t>
            </w:r>
          </w:p>
          <w:p>
            <w:pPr>
              <w:spacing w:line="240" w:lineRule="auto"/>
              <w:jc w:val="left"/>
            </w:pPr>
            <w:r>
              <w:rPr>
                <w:sz w:val="18"/>
              </w:rPr>
              <w:t>Response Data:</w:t>
            </w:r>
          </w:p>
          <w:p>
            <w:pPr>
              <w:spacing w:line="240" w:lineRule="auto"/>
              <w:jc w:val="left"/>
            </w:pPr>
            <w:r>
              <w:rPr>
                <w:sz w:val="18"/>
              </w:rPr>
              <w:t>{</w:t>
              <w:br/>
              <w:t xml:space="preserve">    "phase": "session_id",</w:t>
              <w:br/>
              <w:t xml:space="preserve">    "data": {</w:t>
              <w:br/>
              <w:t xml:space="preserve">        "session_id": 284</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425723244,</w:t>
              <w:br/>
              <w:t xml:space="preserve">            "area": 3000,</w:t>
              <w:br/>
              <w:t xml:space="preserve">            "time": "2025-08-17T02:33:55.247732Z",</w:t>
              <w:br/>
              <w:t xml:space="preserve">            "terminal": 1,</w:t>
              <w:br/>
              <w:t xml:space="preserve">            "call": {</w:t>
              <w:br/>
              <w:t xml:space="preserve">                  "action": 2002,</w:t>
              <w:br/>
              <w:t xml:space="preserve">                  "activate_call_states": [</w:t>
              <w:br/>
              <w:t xml:space="preserve">                        "being_fixed"</w:t>
              <w:br/>
              <w:t xml:space="preserve">                  ],</w:t>
              <w:br/>
              <w:t xml:space="preserve">                  "destination": 5000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"connectionId": "PbbeHfGMjoECFwA=",</w:t>
              <w:br/>
              <w:t xml:space="preserve">            "requestId": 134723893,</w:t>
              <w:br/>
              <w:t xml:space="preserve">            "statusCode": 201,</w:t>
              <w:br/>
              <w:t xml:space="preserve">            "data": {</w:t>
              <w:br/>
              <w:t xml:space="preserve">                  "request_id": 134723893,</w:t>
              <w:br/>
              <w:t xml:space="preserve">                  "success": true,</w:t>
              <w:br/>
              <w:t xml:space="preserve">                  "session_id": 284</w:t>
              <w:br/>
              <w:t xml:space="preserve">            },</w:t>
              <w:br/>
              <w:t xml:space="preserve">            "callType": "action",</w:t>
              <w:br/>
              <w:t xml:space="preserve">            "buildingId": "building:L1QinntdEOg",</w:t>
              <w:br/>
              <w:t xml:space="preserve">            "groupId": "1",</w:t>
              <w:br/>
              <w:t xml:space="preserve">            "sessionId": 284</w:t>
              <w:br/>
              <w:t xml:space="preserve">      }</w:t>
              <w:br/>
              <w:t>]</w:t>
            </w:r>
          </w:p>
          <w:p>
            <w:pPr>
              <w:spacing w:line="240" w:lineRule="auto"/>
              <w:jc w:val="left"/>
            </w:pPr>
            <w:r>
              <w:rPr>
                <w:sz w:val="18"/>
              </w:rPr>
              <w:t>Status Code: 201</w:t>
            </w:r>
          </w:p>
          <w:p>
            <w:pPr>
              <w:spacing w:line="240" w:lineRule="auto"/>
              <w:jc w:val="left"/>
            </w:pPr>
            <w:r>
              <w:rPr>
                <w:sz w:val="18"/>
              </w:rPr>
              <w:t>Timestamp: 2025-08-17T02:33:56.104130+00:00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425723244,</w:t>
              <w:br/>
              <w:t xml:space="preserve">        "area": 3000,</w:t>
              <w:br/>
              <w:t xml:space="preserve">        "time": "2025-08-17T02:33:55.247732Z",</w:t>
              <w:br/>
              <w:t xml:space="preserve">        "terminal": 1,</w:t>
              <w:br/>
              <w:t xml:space="preserve">        "call": {</w:t>
              <w:br/>
              <w:t xml:space="preserve">            "action": 2002,</w:t>
              <w:br/>
              <w:t xml:space="preserve">            "activate_call_states": [</w:t>
              <w:br/>
              <w:t xml:space="preserve">                "being_fixed"</w:t>
              <w:br/>
              <w:t xml:space="preserve">            ],</w:t>
              <w:br/>
              <w:t xml:space="preserve">            "destination": 5000</w:t>
              <w:br/>
              <w:t xml:space="preserve">        }</w:t>
              <w:br/>
              <w:t xml:space="preserve">    }</w:t>
              <w:br/>
              <w:t>}</w:t>
            </w:r>
          </w:p>
          <w:p>
            <w:pPr>
              <w:spacing w:line="240" w:lineRule="auto"/>
              <w:jc w:val="left"/>
            </w:pPr>
            <w:r>
              <w:rPr>
                <w:sz w:val="18"/>
              </w:rPr>
              <w:t>Request Timestamp: 1755398035.2475111</w:t>
            </w:r>
          </w:p>
          <w:p>
            <w:pPr>
              <w:spacing w:line="240" w:lineRule="auto"/>
              <w:jc w:val="left"/>
            </w:pPr>
            <w:r>
              <w:rPr>
                <w:sz w:val="18"/>
              </w:rPr>
              <w:t>Response Timestamp: 1755398036.104488</w:t>
            </w:r>
          </w:p>
        </w:tc>
      </w:tr>
    </w:tbl>
    <w:p w14:paraId="63B80A48" w14:textId="50D661C3" w:rsidR="00AF5BB0"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5615C5" w:rsidRPr="00DF0237" w14:paraId="722864BE" w14:textId="77777777" w:rsidTr="005625F6">
        <w:tc>
          <w:tcPr>
            <w:tcW w:w="1001" w:type="dxa"/>
            <w:shd w:val="clear" w:color="auto" w:fill="A6A6A6"/>
          </w:tcPr>
          <w:p w14:paraId="59D6E394" w14:textId="4847D81E" w:rsidR="005615C5" w:rsidRPr="00DF0237" w:rsidRDefault="005615C5" w:rsidP="00932DCB">
            <w:pPr>
              <w:spacing w:line="240" w:lineRule="auto"/>
              <w:rPr>
                <w:rFonts w:ascii="Calibri Light" w:hAnsi="Calibri Light" w:cs="Calibri Light"/>
              </w:rPr>
            </w:pPr>
            <w:r w:rsidRPr="00DF0237">
              <w:rPr>
                <w:rFonts w:ascii="Calibri Light" w:hAnsi="Calibri Light" w:cs="Calibri Light"/>
              </w:rPr>
              <w:t>Test</w:t>
            </w:r>
            <w:r w:rsidR="006A59C1">
              <w:rPr>
                <w:rFonts w:ascii="Calibri Light" w:hAnsi="Calibri Light" w:cs="Calibri Light"/>
              </w:rPr>
              <w:t xml:space="preserve"> </w:t>
            </w:r>
            <w:r w:rsidR="00023ECA">
              <w:rPr>
                <w:rFonts w:ascii="Calibri Light" w:hAnsi="Calibri Light" w:cs="Calibri Light"/>
              </w:rPr>
              <w:t>5</w:t>
            </w:r>
          </w:p>
        </w:tc>
        <w:tc>
          <w:tcPr>
            <w:tcW w:w="7952" w:type="dxa"/>
            <w:shd w:val="clear" w:color="auto" w:fill="auto"/>
          </w:tcPr>
          <w:p w14:paraId="23E57C6F" w14:textId="42936748" w:rsidR="005615C5" w:rsidRPr="00240A90" w:rsidRDefault="005615C5" w:rsidP="00932DCB">
            <w:pPr>
              <w:spacing w:line="240" w:lineRule="auto"/>
              <w:rPr>
                <w:rFonts w:ascii="Calibri Light" w:hAnsi="Calibri Light" w:cs="Calibri Light"/>
              </w:rPr>
            </w:pPr>
            <w:r w:rsidRPr="00240A90">
              <w:rPr>
                <w:rFonts w:ascii="Calibri Light" w:hAnsi="Calibri Light" w:cs="Calibri Light"/>
              </w:rPr>
              <w:t xml:space="preserve">Call: </w:t>
            </w:r>
            <w:r>
              <w:rPr>
                <w:rFonts w:ascii="Calibri Light" w:hAnsi="Calibri Light" w:cs="Calibri Light"/>
              </w:rPr>
              <w:t xml:space="preserve">hold open </w:t>
            </w:r>
            <w:r w:rsidR="006F59F6">
              <w:rPr>
                <w:rFonts w:ascii="Calibri Light" w:hAnsi="Calibri Light" w:cs="Calibri Light"/>
              </w:rPr>
              <w:t>elevator</w:t>
            </w:r>
            <w:r>
              <w:rPr>
                <w:rFonts w:ascii="Calibri Light" w:hAnsi="Calibri Light" w:cs="Calibri Light"/>
              </w:rPr>
              <w:t xml:space="preserve"> door</w:t>
            </w:r>
            <w:r w:rsidRPr="00240A90">
              <w:rPr>
                <w:rFonts w:ascii="Calibri Light" w:hAnsi="Calibri Light" w:cs="Calibri Light"/>
              </w:rPr>
              <w:t xml:space="preserve"> - &gt; </w:t>
            </w:r>
            <w:r w:rsidR="009C37D0">
              <w:rPr>
                <w:rFonts w:ascii="Calibri Light" w:hAnsi="Calibri Light" w:cs="Calibri Light"/>
              </w:rPr>
              <w:t xml:space="preserve">at </w:t>
            </w:r>
            <w:r w:rsidRPr="00240A90">
              <w:rPr>
                <w:rFonts w:ascii="Calibri Light" w:hAnsi="Calibri Light" w:cs="Calibri Light"/>
              </w:rPr>
              <w:t>Source</w:t>
            </w:r>
            <w:r w:rsidR="009C37D0">
              <w:rPr>
                <w:rFonts w:ascii="Calibri Light" w:hAnsi="Calibri Light" w:cs="Calibri Light"/>
              </w:rPr>
              <w:t xml:space="preserve"> </w:t>
            </w:r>
            <w:r w:rsidRPr="00240A90">
              <w:rPr>
                <w:rFonts w:ascii="Calibri Light" w:hAnsi="Calibri Light" w:cs="Calibri Light"/>
              </w:rPr>
              <w:t xml:space="preserve">floor, </w:t>
            </w:r>
            <w:r w:rsidR="009C37D0">
              <w:rPr>
                <w:rFonts w:ascii="Calibri Light" w:hAnsi="Calibri Light" w:cs="Calibri Light"/>
              </w:rPr>
              <w:t xml:space="preserve">at </w:t>
            </w:r>
            <w:r w:rsidRPr="00240A90">
              <w:rPr>
                <w:rFonts w:ascii="Calibri Light" w:hAnsi="Calibri Light" w:cs="Calibri Light"/>
              </w:rPr>
              <w:t>Destination</w:t>
            </w:r>
            <w:r w:rsidR="009C37D0">
              <w:rPr>
                <w:rFonts w:ascii="Calibri Light" w:hAnsi="Calibri Light" w:cs="Calibri Light"/>
              </w:rPr>
              <w:t xml:space="preserve"> </w:t>
            </w:r>
            <w:r w:rsidRPr="00240A90">
              <w:rPr>
                <w:rFonts w:ascii="Calibri Light" w:hAnsi="Calibri Light" w:cs="Calibri Light"/>
              </w:rPr>
              <w:t>floor</w:t>
            </w:r>
          </w:p>
          <w:p w14:paraId="35E375BB" w14:textId="72E971D6" w:rsidR="005615C5" w:rsidRPr="00DF0237" w:rsidRDefault="005615C5" w:rsidP="00932DCB">
            <w:pPr>
              <w:spacing w:line="240" w:lineRule="auto"/>
              <w:rPr>
                <w:rFonts w:ascii="Calibri Light" w:hAnsi="Calibri Light" w:cs="Calibri Light"/>
              </w:rPr>
            </w:pPr>
            <w:r w:rsidRPr="00240A90">
              <w:rPr>
                <w:rFonts w:ascii="Calibri Light" w:hAnsi="Calibri Light" w:cs="Calibri Light"/>
              </w:rPr>
              <w:t>Note:</w:t>
            </w:r>
            <w:r w:rsidR="006A59C1">
              <w:rPr>
                <w:rFonts w:ascii="Calibri Light" w:hAnsi="Calibri Light" w:cs="Calibri Light"/>
              </w:rPr>
              <w:t xml:space="preserve"> Use if applicable to robot use case</w:t>
            </w:r>
            <w:r w:rsidRPr="00240A90">
              <w:rPr>
                <w:rFonts w:ascii="Calibri Light" w:hAnsi="Calibri Light" w:cs="Calibri Light"/>
              </w:rPr>
              <w:t xml:space="preserve"> Landing Call – Source only, Car Call – Destination only</w:t>
            </w:r>
          </w:p>
        </w:tc>
      </w:tr>
      <w:tr w:rsidR="005615C5" w:rsidRPr="00DF0237" w14:paraId="6FDE2779" w14:textId="77777777" w:rsidTr="005625F6">
        <w:tc>
          <w:tcPr>
            <w:tcW w:w="1001" w:type="dxa"/>
            <w:shd w:val="clear" w:color="auto" w:fill="auto"/>
          </w:tcPr>
          <w:p w14:paraId="12ADB6C0" w14:textId="77777777" w:rsidR="005615C5" w:rsidRPr="00DF0237" w:rsidRDefault="005615C5" w:rsidP="00932DCB">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2D48A29E" w14:textId="50D8A723" w:rsidR="005615C5" w:rsidRPr="00023182" w:rsidRDefault="006F59F6" w:rsidP="00932DCB">
            <w:pPr>
              <w:pStyle w:val="ListParagraph"/>
              <w:numPr>
                <w:ilvl w:val="0"/>
                <w:numId w:val="8"/>
              </w:numPr>
              <w:spacing w:line="240" w:lineRule="auto"/>
              <w:rPr>
                <w:rFonts w:ascii="Calibri Light" w:hAnsi="Calibri Light" w:cs="Calibri Light"/>
              </w:rPr>
            </w:pPr>
            <w:r>
              <w:rPr>
                <w:rFonts w:ascii="Calibri Light" w:hAnsi="Calibri Light" w:cs="Calibri Light"/>
              </w:rPr>
              <w:t>Elevator door stays open for</w:t>
            </w:r>
          </w:p>
          <w:p w14:paraId="56934A15" w14:textId="7C045DA3" w:rsidR="005615C5" w:rsidRPr="00023182" w:rsidRDefault="006F59F6" w:rsidP="00932DCB">
            <w:pPr>
              <w:pStyle w:val="ListParagraph"/>
              <w:numPr>
                <w:ilvl w:val="1"/>
                <w:numId w:val="8"/>
              </w:numPr>
              <w:spacing w:line="240" w:lineRule="auto"/>
              <w:rPr>
                <w:rFonts w:ascii="Calibri Light" w:hAnsi="Calibri Light" w:cs="Calibri Light"/>
              </w:rPr>
            </w:pPr>
            <w:r>
              <w:rPr>
                <w:rFonts w:ascii="Calibri Light" w:hAnsi="Calibri Light" w:cs="Calibri Light"/>
              </w:rPr>
              <w:t>duration specified in hard time</w:t>
            </w:r>
          </w:p>
          <w:p w14:paraId="703D0462" w14:textId="0EED2029" w:rsidR="005615C5" w:rsidRPr="006F59F6" w:rsidRDefault="006F59F6" w:rsidP="00932DCB">
            <w:pPr>
              <w:pStyle w:val="ListParagraph"/>
              <w:numPr>
                <w:ilvl w:val="1"/>
                <w:numId w:val="8"/>
              </w:numPr>
              <w:spacing w:line="240" w:lineRule="auto"/>
              <w:rPr>
                <w:rFonts w:ascii="Calibri Light" w:hAnsi="Calibri Light" w:cs="Calibri Light"/>
              </w:rPr>
            </w:pPr>
            <w:r>
              <w:rPr>
                <w:rFonts w:ascii="Calibri Light" w:hAnsi="Calibri Light" w:cs="Calibri Light"/>
              </w:rPr>
              <w:t xml:space="preserve">optionally </w:t>
            </w:r>
            <w:r w:rsidR="00617C50">
              <w:rPr>
                <w:rFonts w:ascii="Calibri Light" w:hAnsi="Calibri Light" w:cs="Calibri Light"/>
              </w:rPr>
              <w:t>plus duration specified in soft time</w:t>
            </w:r>
          </w:p>
        </w:tc>
      </w:tr>
      <w:tr w:rsidR="005615C5" w:rsidRPr="00DF0237" w14:paraId="5DE5186E" w14:textId="77777777" w:rsidTr="005625F6">
        <w:tc>
          <w:tcPr>
            <w:tcW w:w="1001" w:type="dxa"/>
            <w:shd w:val="clear" w:color="auto" w:fill="auto"/>
          </w:tcPr>
          <w:p w14:paraId="389D412C" w14:textId="77777777" w:rsidR="005615C5" w:rsidRPr="00DF0237" w:rsidRDefault="005615C5" w:rsidP="00932DCB">
            <w:pPr>
              <w:spacing w:line="240" w:lineRule="auto"/>
              <w:rPr>
                <w:rFonts w:ascii="Calibri Light" w:hAnsi="Calibri Light" w:cs="Calibri Light"/>
              </w:rPr>
            </w:pPr>
            <w:r w:rsidRPr="00DF0237">
              <w:rPr>
                <w:rFonts w:ascii="Calibri Light" w:hAnsi="Calibri Light" w:cs="Calibri Light"/>
              </w:rPr>
              <w:t>Test result</w:t>
            </w:r>
          </w:p>
        </w:tc>
        <w:tc>
          <w:tcPr>
            <w:tcW w:w="7952" w:type="dxa"/>
            <w:shd w:val="clear" w:color="auto" w:fill="auto"/>
          </w:tcPr>
          <w:p w14:paraId="03DA0456" w14:textId="77777777" w:rsidR="005615C5" w:rsidRPr="00DF0237" w:rsidRDefault="005615C5" w:rsidP="00932DCB">
            <w:pPr>
              <w:spacing w:line="240" w:lineRule="auto"/>
              <w:rPr>
                <w:rFonts w:ascii="Calibri Light" w:hAnsi="Calibri Light" w:cs="Calibri Light"/>
              </w:rPr>
            </w:pPr>
          </w:p>
          <w:p>
            <w:pPr>
              <w:spacing w:line="240" w:lineRule="auto"/>
              <w:jc w:val="left"/>
            </w:pPr>
            <w:r>
              <w:rPr>
                <w:sz w:val="18"/>
              </w:rPr>
              <w:t>Result: Fail</w:t>
            </w:r>
          </w:p>
          <w:p>
            <w:pPr>
              <w:spacing w:line="240" w:lineRule="auto"/>
              <w:jc w:val="left"/>
            </w:pPr>
            <w:r>
              <w:rPr>
                <w:sz w:val="18"/>
              </w:rPr>
              <w:t>Status: FAIL</w:t>
            </w:r>
          </w:p>
          <w:p>
            <w:pPr>
              <w:spacing w:line="240" w:lineRule="auto"/>
              <w:jc w:val="left"/>
            </w:pPr>
            <w:r>
              <w:rPr>
                <w:sz w:val="18"/>
              </w:rPr>
              <w:t>Description: hold_open successful, door status sequence correct</w:t>
            </w:r>
          </w:p>
          <w:p>
            <w:pPr>
              <w:spacing w:line="240" w:lineRule="auto"/>
              <w:jc w:val="left"/>
            </w:pPr>
            <w:r>
              <w:rPr>
                <w:sz w:val="18"/>
              </w:rPr>
              <w:t>Duration: 349.40409660339355 ms</w:t>
            </w:r>
          </w:p>
          <w:p>
            <w:pPr>
              <w:spacing w:line="240" w:lineRule="auto"/>
              <w:jc w:val="left"/>
            </w:pPr>
            <w:r>
              <w:rPr>
                <w:sz w:val="18"/>
              </w:rPr>
              <w:t>Error Message: Hold open command rejected with 403 - Token does not contain required scope for L1QinntdEOg:1</w:t>
            </w:r>
          </w:p>
          <w:p>
            <w:pPr>
              <w:spacing w:line="240" w:lineRule="auto"/>
              <w:jc w:val="left"/>
            </w:pPr>
            <w:r>
              <w:rPr>
                <w:sz w:val="18"/>
              </w:rPr>
              <w:t>Response Data:</w:t>
            </w:r>
          </w:p>
          <w:p>
            <w:pPr>
              <w:spacing w:line="240" w:lineRule="auto"/>
              <w:jc w:val="left"/>
            </w:pPr>
            <w:r>
              <w:rPr>
                <w:sz w:val="18"/>
              </w:rPr>
              <w:t>{</w:t>
              <w:br/>
              <w:t xml:space="preserve">    "phase": "hold_open_response",</w:t>
              <w:br/>
              <w:t xml:space="preserve">    "data": {</w:t>
              <w:br/>
              <w:t xml:space="preserve">        "type": "error",</w:t>
              <w:br/>
              <w:t xml:space="preserve">        "connectionId": "PbbeHfGMjoECFwA=",</w:t>
              <w:br/>
              <w:t xml:space="preserve">        "requestId": 962667662,</w:t>
              <w:br/>
              <w:t xml:space="preserve">        "statusCode": 403,</w:t>
              <w:br/>
              <w:t xml:space="preserve">        "data": {</w:t>
              <w:br/>
              <w:t xml:space="preserve">            "error": "Token does not contain required scope for L1QinntdEOg:1"</w:t>
              <w:br/>
              <w:t xml:space="preserve">        }</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lift-call-api-v2/action/hold_open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"area": 1000,</w:t>
              <w:br/>
              <w:t xml:space="preserve">            "call": {</w:t>
              <w:br/>
              <w:t xml:space="preserve">                  "action": 1002,</w:t>
              <w:br/>
              <w:t xml:space="preserve">                  "lift_deck": 1000,</w:t>
              <w:br/>
              <w:t xml:space="preserve">                  "hard_time": 5,</w:t>
              <w:br/>
              <w:t xml:space="preserve">                  "soft_time": 10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"type": "error",</w:t>
              <w:br/>
              <w:t xml:space="preserve">            "connectionId": "PbbeHfGMjoECFwA=",</w:t>
              <w:br/>
              <w:t xml:space="preserve">            "requestId": 962667662,</w:t>
              <w:br/>
              <w:t xml:space="preserve">            "statusCode": 403,</w:t>
              <w:br/>
              <w:t xml:space="preserve">            "data": {</w:t>
              <w:br/>
              <w:t xml:space="preserve">                  "error": "Token does not contain required scope for L1QinntdEOg:1"</w:t>
              <w:br/>
              <w:t xml:space="preserve">            }</w:t>
              <w:br/>
              <w:t xml:space="preserve">      }</w:t>
              <w:br/>
              <w:t>]</w:t>
            </w:r>
          </w:p>
          <w:p>
            <w:pPr>
              <w:spacing w:line="240" w:lineRule="auto"/>
              <w:jc w:val="left"/>
            </w:pPr>
            <w:r>
              <w:rPr>
                <w:sz w:val="18"/>
              </w:rPr>
              <w:t>Status Code: 403</w:t>
            </w:r>
          </w:p>
          <w:p>
            <w:pPr>
              <w:spacing w:line="240" w:lineRule="auto"/>
              <w:jc w:val="left"/>
            </w:pPr>
            <w:r>
              <w:rPr>
                <w:sz w:val="18"/>
              </w:rPr>
              <w:t>Timestamp: 2025-08-17T02:33:56.453553+00:00</w:t>
            </w:r>
          </w:p>
          <w:p>
            <w:pPr>
              <w:spacing w:line="240" w:lineRule="auto"/>
              <w:jc w:val="left"/>
            </w:pPr>
            <w:r>
              <w:rPr>
                <w:sz w:val="18"/>
              </w:rPr>
              <w:t>Request Timestamp: 1755398036.10455</w:t>
            </w:r>
          </w:p>
          <w:p>
            <w:pPr>
              <w:spacing w:line="240" w:lineRule="auto"/>
              <w:jc w:val="left"/>
            </w:pPr>
            <w:r>
              <w:rPr>
                <w:sz w:val="18"/>
              </w:rPr>
              <w:t>Response Timestamp: 1755398036.453954</w:t>
            </w:r>
          </w:p>
        </w:tc>
      </w:tr>
    </w:tbl>
    <w:p w14:paraId="4B7159DE" w14:textId="073AC8F3" w:rsidR="005615C5" w:rsidRDefault="005615C5"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32"/>
      </w:tblGrid>
      <w:tr w:rsidR="00670A2B" w14:paraId="44D0588B" w14:textId="77777777" w:rsidTr="00670A2B">
        <w:tc>
          <w:tcPr>
            <w:tcW w:w="1050" w:type="dxa"/>
            <w:shd w:val="clear" w:color="auto" w:fill="BFBFBF" w:themeFill="background1" w:themeFillShade="BF"/>
          </w:tcPr>
          <w:p w14:paraId="0893C550" w14:textId="43C1A599" w:rsidR="00670A2B" w:rsidRPr="004179C6" w:rsidRDefault="00670A2B" w:rsidP="00932DCB">
            <w:pPr>
              <w:spacing w:line="240" w:lineRule="auto"/>
              <w:rPr>
                <w:rFonts w:ascii="Calibri Light" w:hAnsi="Calibri Light" w:cs="Calibri Light"/>
              </w:rPr>
            </w:pPr>
            <w:r w:rsidRPr="004179C6">
              <w:rPr>
                <w:rFonts w:ascii="Calibri Light" w:hAnsi="Calibri Light" w:cs="Calibri Light"/>
              </w:rPr>
              <w:t xml:space="preserve">Test </w:t>
            </w:r>
            <w:r w:rsidR="00ED1D95">
              <w:rPr>
                <w:rFonts w:ascii="Calibri Light" w:hAnsi="Calibri Light" w:cs="Calibri Light"/>
              </w:rPr>
              <w:t>6</w:t>
            </w:r>
          </w:p>
        </w:tc>
        <w:tc>
          <w:tcPr>
            <w:tcW w:w="7932" w:type="dxa"/>
            <w:shd w:val="clear" w:color="auto" w:fill="auto"/>
          </w:tcPr>
          <w:p w14:paraId="28054F07" w14:textId="77777777" w:rsidR="00670A2B" w:rsidRPr="004179C6" w:rsidRDefault="00670A2B" w:rsidP="00932DCB">
            <w:pPr>
              <w:spacing w:line="240" w:lineRule="auto"/>
              <w:rPr>
                <w:rFonts w:ascii="Calibri Light" w:hAnsi="Calibri Light" w:cs="Calibri Light"/>
              </w:rPr>
            </w:pPr>
            <w:r w:rsidRPr="004179C6">
              <w:rPr>
                <w:rFonts w:ascii="Calibri Light" w:hAnsi="Calibri Light" w:cs="Calibri Light"/>
              </w:rPr>
              <w:t>Call: Action call with action id = 200, 0 [Unlisted action (range as in action payload)] - &gt; Source: any floor, Destination: any floor.</w:t>
            </w:r>
          </w:p>
          <w:p w14:paraId="6EB58586" w14:textId="77777777" w:rsidR="00670A2B" w:rsidRPr="004179C6" w:rsidRDefault="00670A2B" w:rsidP="00932DCB">
            <w:pPr>
              <w:spacing w:line="240" w:lineRule="auto"/>
              <w:rPr>
                <w:rFonts w:ascii="Calibri Light" w:hAnsi="Calibri Light" w:cs="Calibri Light"/>
              </w:rPr>
            </w:pPr>
            <w:r w:rsidRPr="004179C6">
              <w:rPr>
                <w:rFonts w:ascii="Calibri Light" w:hAnsi="Calibri Light" w:cs="Calibri Light"/>
              </w:rPr>
              <w:t>Note: Landing Call – Source only, Car Call – Destination only</w:t>
            </w:r>
          </w:p>
        </w:tc>
      </w:tr>
      <w:tr w:rsidR="00670A2B" w14:paraId="07624A69" w14:textId="77777777" w:rsidTr="00670A2B">
        <w:tc>
          <w:tcPr>
            <w:tcW w:w="1050" w:type="dxa"/>
            <w:shd w:val="clear" w:color="auto" w:fill="auto"/>
          </w:tcPr>
          <w:p w14:paraId="07E1B7DF" w14:textId="77777777" w:rsidR="00670A2B" w:rsidRPr="004179C6" w:rsidRDefault="00670A2B" w:rsidP="00932DCB">
            <w:pPr>
              <w:spacing w:line="240" w:lineRule="auto"/>
              <w:rPr>
                <w:rFonts w:ascii="Calibri Light" w:hAnsi="Calibri Light" w:cs="Calibri Light"/>
              </w:rPr>
            </w:pPr>
            <w:r w:rsidRPr="004179C6">
              <w:rPr>
                <w:rFonts w:ascii="Calibri Light" w:hAnsi="Calibri Light" w:cs="Calibri Light"/>
              </w:rPr>
              <w:t>Expected result</w:t>
            </w:r>
          </w:p>
        </w:tc>
        <w:tc>
          <w:tcPr>
            <w:tcW w:w="7932" w:type="dxa"/>
            <w:shd w:val="clear" w:color="auto" w:fill="auto"/>
          </w:tcPr>
          <w:p w14:paraId="7957A4A6" w14:textId="77777777" w:rsidR="00670A2B" w:rsidRPr="004179C6" w:rsidRDefault="00670A2B"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t>Option 1</w:t>
            </w:r>
          </w:p>
          <w:p w14:paraId="32546ED0" w14:textId="216ED130" w:rsidR="00670A2B" w:rsidRPr="004179C6" w:rsidRDefault="00670A2B"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 xml:space="preserve">Illegal call prevented by </w:t>
            </w:r>
            <w:r w:rsidR="00DE5C82" w:rsidRPr="004179C6">
              <w:rPr>
                <w:rFonts w:ascii="Calibri Light" w:hAnsi="Calibri Light" w:cs="Calibri Light"/>
              </w:rPr>
              <w:t>robot controller</w:t>
            </w:r>
          </w:p>
          <w:p w14:paraId="6C2BFACD" w14:textId="77777777" w:rsidR="00670A2B" w:rsidRPr="004179C6" w:rsidRDefault="00670A2B"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t>Option 2</w:t>
            </w:r>
          </w:p>
          <w:p w14:paraId="6E41711F" w14:textId="77777777" w:rsidR="00670A2B" w:rsidRPr="004179C6" w:rsidRDefault="00670A2B"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Call allowed and Call cancelled</w:t>
            </w:r>
          </w:p>
          <w:p w14:paraId="5F9DACC5" w14:textId="2619F4BF" w:rsidR="00670A2B" w:rsidRPr="004179C6" w:rsidRDefault="00C87A71" w:rsidP="00932DCB">
            <w:pPr>
              <w:pStyle w:val="ListParagraph"/>
              <w:numPr>
                <w:ilvl w:val="2"/>
                <w:numId w:val="9"/>
              </w:numPr>
              <w:spacing w:line="240" w:lineRule="auto"/>
              <w:rPr>
                <w:rFonts w:ascii="Calibri Light" w:hAnsi="Calibri Light" w:cs="Calibri Light"/>
              </w:rPr>
            </w:pPr>
            <w:r>
              <w:rPr>
                <w:rFonts w:ascii="Calibri Light" w:hAnsi="Calibri Light" w:cs="Calibri Light"/>
                <w:iCs/>
              </w:rPr>
              <w:t>Response code</w:t>
            </w:r>
            <w:r w:rsidR="00EF6259">
              <w:rPr>
                <w:rFonts w:ascii="Calibri Light" w:hAnsi="Calibri Light" w:cs="Calibri Light"/>
                <w:iCs/>
              </w:rPr>
              <w:t xml:space="preserve"> </w:t>
            </w:r>
            <w:r w:rsidR="00727A89">
              <w:rPr>
                <w:rFonts w:ascii="Calibri Light" w:hAnsi="Calibri Light" w:cs="Calibri Light"/>
                <w:iCs/>
              </w:rPr>
              <w:t>201</w:t>
            </w:r>
          </w:p>
          <w:p w14:paraId="3EF9DACE" w14:textId="77777777" w:rsidR="00670A2B" w:rsidRPr="004179C6" w:rsidRDefault="00670A2B" w:rsidP="00932DCB">
            <w:pPr>
              <w:pStyle w:val="ListParagraph"/>
              <w:numPr>
                <w:ilvl w:val="2"/>
                <w:numId w:val="9"/>
              </w:numPr>
              <w:spacing w:line="240" w:lineRule="auto"/>
              <w:rPr>
                <w:rFonts w:ascii="Calibri Light" w:hAnsi="Calibri Light" w:cs="Calibri Light"/>
              </w:rPr>
            </w:pPr>
            <w:r w:rsidRPr="004179C6">
              <w:rPr>
                <w:rFonts w:ascii="Calibri Light" w:hAnsi="Calibri Light" w:cs="Calibri Light"/>
              </w:rPr>
              <w:t>error message - " Ignoring call, unknown call action: {action id}"</w:t>
            </w:r>
          </w:p>
          <w:p w14:paraId="124BF77E" w14:textId="77777777" w:rsidR="00670A2B" w:rsidRPr="004179C6" w:rsidRDefault="00670A2B" w:rsidP="00932DCB">
            <w:pPr>
              <w:pStyle w:val="ListParagraph"/>
              <w:numPr>
                <w:ilvl w:val="2"/>
                <w:numId w:val="9"/>
              </w:numPr>
              <w:spacing w:line="240" w:lineRule="auto"/>
              <w:rPr>
                <w:rFonts w:ascii="Calibri Light" w:hAnsi="Calibri Light" w:cs="Calibri Light"/>
              </w:rPr>
            </w:pPr>
            <w:r w:rsidRPr="004179C6">
              <w:rPr>
                <w:rFonts w:ascii="Calibri Light" w:hAnsi="Calibri Light" w:cs="Calibri Light"/>
              </w:rPr>
              <w:t>error message - " Ignoring call, unknown call action: UNDEFINED" if 0</w:t>
            </w:r>
          </w:p>
        </w:tc>
      </w:tr>
      <w:tr w:rsidR="00670A2B" w14:paraId="6D4A5D08" w14:textId="77777777" w:rsidTr="00670A2B">
        <w:tc>
          <w:tcPr>
            <w:tcW w:w="1050" w:type="dxa"/>
            <w:shd w:val="clear" w:color="auto" w:fill="auto"/>
          </w:tcPr>
          <w:p w14:paraId="60CD4302" w14:textId="77777777" w:rsidR="00670A2B" w:rsidRPr="004179C6" w:rsidRDefault="00670A2B" w:rsidP="00932DCB">
            <w:pPr>
              <w:spacing w:line="240" w:lineRule="auto"/>
              <w:rPr>
                <w:rFonts w:ascii="Calibri Light" w:hAnsi="Calibri Light" w:cs="Calibri Light"/>
              </w:rPr>
            </w:pPr>
            <w:r w:rsidRPr="004179C6">
              <w:rPr>
                <w:rFonts w:ascii="Calibri Light" w:hAnsi="Calibri Light" w:cs="Calibri Light"/>
              </w:rPr>
              <w:t>Test result</w:t>
            </w:r>
          </w:p>
        </w:tc>
        <w:tc>
          <w:tcPr>
            <w:tcW w:w="7932" w:type="dxa"/>
            <w:shd w:val="clear" w:color="auto" w:fill="auto"/>
          </w:tcPr>
          <w:p w14:paraId="3D908BA7" w14:textId="77777777" w:rsidR="00670A2B" w:rsidRPr="004179C6" w:rsidRDefault="00670A2B"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action=200 or 0, returns unknown/undefined error</w:t>
            </w:r>
          </w:p>
          <w:p>
            <w:pPr>
              <w:spacing w:line="240" w:lineRule="auto"/>
              <w:jc w:val="left"/>
            </w:pPr>
            <w:r>
              <w:rPr>
                <w:sz w:val="18"/>
              </w:rPr>
              <w:t>Duration: 20833.784103393555 ms</w:t>
            </w:r>
          </w:p>
          <w:p>
            <w:pPr>
              <w:spacing w:line="240" w:lineRule="auto"/>
              <w:jc w:val="left"/>
            </w:pPr>
            <w:r>
              <w:rPr>
                <w:sz w:val="18"/>
              </w:rPr>
              <w:t>Response Data:</w:t>
            </w:r>
          </w:p>
          <w:p>
            <w:pPr>
              <w:spacing w:line="240" w:lineRule="auto"/>
              <w:jc w:val="left"/>
            </w:pPr>
            <w:r>
              <w:rPr>
                <w:sz w:val="18"/>
              </w:rPr>
              <w:t>{</w:t>
              <w:br/>
              <w:t xml:space="preserve">    "phase": "action_0_result",</w:t>
              <w:br/>
              <w:t xml:space="preserve">    "data": "Action 0 (UNDEFINED): Option 2 - Call allowed and ignored (timestamp-only response)"</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"8fb7755b-e428-4abc-bd4b-4aaa87902c34",</w:t>
              <w:br/>
              <w:t xml:space="preserve">            "area": 1000,</w:t>
              <w:br/>
              <w:t xml:space="preserve">            "time": "2025-08-17T02:34:06.873587Z",</w:t>
              <w:br/>
              <w:t xml:space="preserve">            "terminal": 1,</w:t>
              <w:br/>
              <w:t xml:space="preserve">            "call": {</w:t>
              <w:br/>
              <w:t xml:space="preserve">                  "action": 0,</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r>
          </w:p>
          <w:p>
            <w:pPr>
              <w:spacing w:line="240" w:lineRule="auto"/>
              <w:jc w:val="left"/>
            </w:pPr>
            <w:r>
              <w:rPr>
                <w:sz w:val="18"/>
              </w:rPr>
              <w:t>Status Code: 200</w:t>
            </w:r>
          </w:p>
          <w:p>
            <w:pPr>
              <w:spacing w:line="240" w:lineRule="auto"/>
              <w:jc w:val="left"/>
            </w:pPr>
            <w:r>
              <w:rPr>
                <w:sz w:val="18"/>
              </w:rPr>
              <w:t>Timestamp: 2025-08-17T02:34:17.287387+00:00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"d072de9c-c801-40b5-a4c0-9ed9d4f2c0fc",</w:t>
              <w:br/>
              <w:t xml:space="preserve">        "area": 1000,</w:t>
              <w:br/>
              <w:t xml:space="preserve">        "time": "2025-08-17T02:33:56.454303Z",</w:t>
              <w:br/>
              <w:t xml:space="preserve">        "terminal": 1,</w:t>
              <w:br/>
              <w:t xml:space="preserve">        "call": {</w:t>
              <w:br/>
              <w:t xml:space="preserve">            "action": 200,</w:t>
              <w:br/>
              <w:t xml:space="preserve">            "destination": 2000</w:t>
              <w:br/>
              <w:t xml:space="preserve">        }</w:t>
              <w:br/>
              <w:t xml:space="preserve">    }</w:t>
              <w:br/>
              <w:t>}</w:t>
            </w:r>
          </w:p>
          <w:p>
            <w:pPr>
              <w:spacing w:line="240" w:lineRule="auto"/>
              <w:jc w:val="left"/>
            </w:pPr>
            <w:r>
              <w:rPr>
                <w:sz w:val="18"/>
              </w:rPr>
              <w:t>Request Timestamp: 1755398036.4540238</w:t>
            </w:r>
          </w:p>
          <w:p>
            <w:pPr>
              <w:spacing w:line="240" w:lineRule="auto"/>
              <w:jc w:val="left"/>
            </w:pPr>
            <w:r>
              <w:rPr>
                <w:sz w:val="18"/>
              </w:rPr>
              <w:t>Response Timestamp: 1755398057.287808</w:t>
            </w:r>
          </w:p>
        </w:tc>
      </w:tr>
    </w:tbl>
    <w:p w14:paraId="753BC1C7" w14:textId="1085F5A5" w:rsidR="00023ECA" w:rsidRDefault="00023ECA"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6D344A" w14:paraId="56CB9FA6" w14:textId="77777777" w:rsidTr="005625F6">
        <w:tc>
          <w:tcPr>
            <w:tcW w:w="1021" w:type="dxa"/>
            <w:shd w:val="clear" w:color="auto" w:fill="BFBFBF" w:themeFill="background1" w:themeFillShade="BF"/>
          </w:tcPr>
          <w:p w14:paraId="7A46CC93" w14:textId="1B31C574" w:rsidR="006D344A" w:rsidRPr="004179C6" w:rsidRDefault="006D344A" w:rsidP="00932DCB">
            <w:pPr>
              <w:spacing w:line="240" w:lineRule="auto"/>
              <w:rPr>
                <w:rFonts w:ascii="Calibri Light" w:hAnsi="Calibri Light" w:cs="Calibri Light"/>
              </w:rPr>
            </w:pPr>
            <w:r w:rsidRPr="004179C6">
              <w:rPr>
                <w:rFonts w:ascii="Calibri Light" w:hAnsi="Calibri Light" w:cs="Calibri Light"/>
              </w:rPr>
              <w:t xml:space="preserve">Test </w:t>
            </w:r>
            <w:r w:rsidR="00ED1D95">
              <w:rPr>
                <w:rFonts w:ascii="Calibri Light" w:hAnsi="Calibri Light" w:cs="Calibri Light"/>
              </w:rPr>
              <w:t>7</w:t>
            </w:r>
          </w:p>
        </w:tc>
        <w:tc>
          <w:tcPr>
            <w:tcW w:w="7932" w:type="dxa"/>
            <w:shd w:val="clear" w:color="auto" w:fill="auto"/>
          </w:tcPr>
          <w:p w14:paraId="09230B7B" w14:textId="77777777" w:rsidR="006D344A" w:rsidRPr="004179C6" w:rsidRDefault="006D344A" w:rsidP="00932DCB">
            <w:pPr>
              <w:spacing w:line="240" w:lineRule="auto"/>
              <w:rPr>
                <w:rFonts w:ascii="Calibri Light" w:hAnsi="Calibri Light" w:cs="Calibri Light"/>
              </w:rPr>
            </w:pPr>
            <w:r w:rsidRPr="004179C6">
              <w:rPr>
                <w:rFonts w:ascii="Calibri Light" w:hAnsi="Calibri Light" w:cs="Calibri Light"/>
              </w:rPr>
              <w:t>Call: Disabled action call with action id = 4 [listed enabled action (range as in action payload)] - &gt; Source: any floor, Destination: any floor.</w:t>
            </w:r>
          </w:p>
          <w:p w14:paraId="207C2CB3" w14:textId="77777777" w:rsidR="006D344A" w:rsidRPr="004179C6" w:rsidRDefault="006D344A" w:rsidP="00932DCB">
            <w:pPr>
              <w:spacing w:line="240" w:lineRule="auto"/>
              <w:rPr>
                <w:rFonts w:ascii="Calibri Light" w:hAnsi="Calibri Light" w:cs="Calibri Light"/>
              </w:rPr>
            </w:pPr>
            <w:r w:rsidRPr="004179C6">
              <w:rPr>
                <w:rFonts w:ascii="Calibri Light" w:hAnsi="Calibri Light" w:cs="Calibri Light"/>
              </w:rPr>
              <w:t>Note: Landing Call – Source only, Car Call – Destination only</w:t>
            </w:r>
          </w:p>
        </w:tc>
      </w:tr>
      <w:tr w:rsidR="006D344A" w14:paraId="3D26DEE9" w14:textId="77777777" w:rsidTr="005625F6">
        <w:tc>
          <w:tcPr>
            <w:tcW w:w="1021" w:type="dxa"/>
            <w:shd w:val="clear" w:color="auto" w:fill="auto"/>
          </w:tcPr>
          <w:p w14:paraId="5CB88E3A" w14:textId="77777777" w:rsidR="006D344A" w:rsidRPr="004179C6" w:rsidRDefault="006D344A" w:rsidP="00932DCB">
            <w:pPr>
              <w:spacing w:line="240" w:lineRule="auto"/>
              <w:rPr>
                <w:rFonts w:ascii="Calibri Light" w:hAnsi="Calibri Light" w:cs="Calibri Light"/>
              </w:rPr>
            </w:pPr>
            <w:r w:rsidRPr="004179C6">
              <w:rPr>
                <w:rFonts w:ascii="Calibri Light" w:hAnsi="Calibri Light" w:cs="Calibri Light"/>
              </w:rPr>
              <w:t>Expected result</w:t>
            </w:r>
          </w:p>
        </w:tc>
        <w:tc>
          <w:tcPr>
            <w:tcW w:w="7932" w:type="dxa"/>
            <w:shd w:val="clear" w:color="auto" w:fill="auto"/>
          </w:tcPr>
          <w:p w14:paraId="2F3528A1" w14:textId="77777777" w:rsidR="006D344A" w:rsidRPr="004179C6" w:rsidRDefault="006D344A"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t>Option 1</w:t>
            </w:r>
          </w:p>
          <w:p w14:paraId="25646EFF" w14:textId="27B4575E" w:rsidR="006D344A" w:rsidRPr="004179C6" w:rsidRDefault="006D344A"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 xml:space="preserve">Illegal call prevented by </w:t>
            </w:r>
            <w:r w:rsidR="00DE5C82" w:rsidRPr="004179C6">
              <w:rPr>
                <w:rFonts w:ascii="Calibri Light" w:hAnsi="Calibri Light" w:cs="Calibri Light"/>
              </w:rPr>
              <w:t>robot controller</w:t>
            </w:r>
          </w:p>
          <w:p w14:paraId="1903038E" w14:textId="77777777" w:rsidR="006D344A" w:rsidRPr="004179C6" w:rsidRDefault="006D344A"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t>Option 2</w:t>
            </w:r>
          </w:p>
          <w:p w14:paraId="23AC2D0A" w14:textId="77777777" w:rsidR="006D344A" w:rsidRPr="004179C6" w:rsidRDefault="006D344A"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Call allowed and Call cancelled</w:t>
            </w:r>
          </w:p>
          <w:p w14:paraId="1F4892EE" w14:textId="6F919D5B" w:rsidR="006D344A" w:rsidRPr="004179C6" w:rsidRDefault="00C87A71" w:rsidP="00932DCB">
            <w:pPr>
              <w:pStyle w:val="ListParagraph"/>
              <w:numPr>
                <w:ilvl w:val="2"/>
                <w:numId w:val="9"/>
              </w:numPr>
              <w:spacing w:line="240" w:lineRule="auto"/>
              <w:rPr>
                <w:rFonts w:ascii="Calibri Light" w:hAnsi="Calibri Light" w:cs="Calibri Light"/>
              </w:rPr>
            </w:pPr>
            <w:r>
              <w:rPr>
                <w:rFonts w:ascii="Calibri Light" w:hAnsi="Calibri Light" w:cs="Calibri Light"/>
                <w:iCs/>
              </w:rPr>
              <w:t>Response code</w:t>
            </w:r>
            <w:r w:rsidR="006D344A" w:rsidRPr="004179C6">
              <w:rPr>
                <w:rFonts w:ascii="Calibri Light" w:hAnsi="Calibri Light" w:cs="Calibri Light"/>
                <w:iCs/>
              </w:rPr>
              <w:t xml:space="preserve"> </w:t>
            </w:r>
            <w:r w:rsidR="00DD3BD7">
              <w:rPr>
                <w:rFonts w:ascii="Calibri Light" w:hAnsi="Calibri Light" w:cs="Calibri Light"/>
                <w:iCs/>
              </w:rPr>
              <w:t>201</w:t>
            </w:r>
          </w:p>
          <w:p w14:paraId="3E397413" w14:textId="77777777" w:rsidR="006D344A" w:rsidRPr="004179C6" w:rsidRDefault="006D344A" w:rsidP="00932DCB">
            <w:pPr>
              <w:pStyle w:val="ListParagraph"/>
              <w:numPr>
                <w:ilvl w:val="2"/>
                <w:numId w:val="9"/>
              </w:numPr>
              <w:spacing w:line="240" w:lineRule="auto"/>
              <w:rPr>
                <w:rFonts w:ascii="Calibri Light" w:hAnsi="Calibri Light" w:cs="Calibri Light"/>
              </w:rPr>
            </w:pPr>
            <w:r w:rsidRPr="004179C6">
              <w:rPr>
                <w:rFonts w:ascii="Calibri Light" w:hAnsi="Calibri Light" w:cs="Calibri Light"/>
              </w:rPr>
              <w:t>error message - " Ignoring call, disabled call action: {{</w:t>
            </w:r>
            <w:proofErr w:type="spellStart"/>
            <w:r w:rsidRPr="004179C6">
              <w:rPr>
                <w:rFonts w:ascii="Calibri Light" w:hAnsi="Calibri Light" w:cs="Calibri Light"/>
              </w:rPr>
              <w:t>actionid</w:t>
            </w:r>
            <w:proofErr w:type="spellEnd"/>
            <w:r w:rsidRPr="004179C6">
              <w:rPr>
                <w:rFonts w:ascii="Calibri Light" w:hAnsi="Calibri Light" w:cs="Calibri Light"/>
              </w:rPr>
              <w:t>}}"</w:t>
            </w:r>
          </w:p>
        </w:tc>
      </w:tr>
      <w:tr w:rsidR="006D344A" w14:paraId="2DCC036A" w14:textId="77777777" w:rsidTr="005625F6">
        <w:tc>
          <w:tcPr>
            <w:tcW w:w="1021" w:type="dxa"/>
            <w:shd w:val="clear" w:color="auto" w:fill="auto"/>
          </w:tcPr>
          <w:p w14:paraId="17425A9A" w14:textId="77777777" w:rsidR="006D344A" w:rsidRPr="004179C6" w:rsidRDefault="006D344A" w:rsidP="00932DCB">
            <w:pPr>
              <w:spacing w:line="240" w:lineRule="auto"/>
              <w:rPr>
                <w:rFonts w:ascii="Calibri Light" w:hAnsi="Calibri Light" w:cs="Calibri Light"/>
              </w:rPr>
            </w:pPr>
            <w:r w:rsidRPr="004179C6">
              <w:rPr>
                <w:rFonts w:ascii="Calibri Light" w:hAnsi="Calibri Light" w:cs="Calibri Light"/>
              </w:rPr>
              <w:t>Test result</w:t>
            </w:r>
          </w:p>
        </w:tc>
        <w:tc>
          <w:tcPr>
            <w:tcW w:w="7932" w:type="dxa"/>
            <w:shd w:val="clear" w:color="auto" w:fill="auto"/>
          </w:tcPr>
          <w:p w14:paraId="679A8422" w14:textId="77777777" w:rsidR="006D344A" w:rsidRPr="004179C6" w:rsidRDefault="006D344A"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action=4, returns disabled call action error</w:t>
            </w:r>
          </w:p>
          <w:p>
            <w:pPr>
              <w:spacing w:line="240" w:lineRule="auto"/>
              <w:jc w:val="left"/>
            </w:pPr>
            <w:r>
              <w:rPr>
                <w:sz w:val="18"/>
              </w:rPr>
              <w:t>Duration: 3180.410861968994 ms</w:t>
            </w:r>
          </w:p>
          <w:p>
            <w:pPr>
              <w:spacing w:line="240" w:lineRule="auto"/>
              <w:jc w:val="left"/>
            </w:pPr>
            <w:r>
              <w:rPr>
                <w:sz w:val="18"/>
              </w:rPr>
              <w:t>Response Data:</w:t>
            </w:r>
          </w:p>
          <w:p>
            <w:pPr>
              <w:spacing w:line="240" w:lineRule="auto"/>
              <w:jc w:val="left"/>
            </w:pPr>
            <w:r>
              <w:rPr>
                <w:sz w:val="18"/>
              </w:rPr>
              <w:t>{</w:t>
              <w:br/>
              <w:t xml:space="preserve">    "phase": "call_response",</w:t>
              <w:br/>
              <w:t xml:space="preserve">    "data": {</w:t>
              <w:br/>
              <w:t xml:space="preserve">        "connectionId": "PbbeHfGMjoECFwA=",</w:t>
              <w:br/>
              <w:t xml:space="preserve">        "requestId": 894275437,</w:t>
              <w:br/>
              <w:t xml:space="preserve">        "statusCode": 201,</w:t>
              <w:br/>
              <w:t xml:space="preserve">        "data": {</w:t>
              <w:br/>
              <w:t xml:space="preserve">            "request_id": 894275437,</w:t>
              <w:br/>
              <w:t xml:space="preserve">            "success": true,</w:t>
              <w:br/>
              <w:t xml:space="preserve">            "session_id": 285</w:t>
              <w:br/>
              <w:t xml:space="preserve">        },</w:t>
              <w:br/>
              <w:t xml:space="preserve">        "callType": "action",</w:t>
              <w:br/>
              <w:t xml:space="preserve">        "buildingId": "building:L1QinntdEOg",</w:t>
              <w:br/>
              <w:t xml:space="preserve">        "groupId": "1",</w:t>
              <w:br/>
              <w:t xml:space="preserve">        "sessionId": 285</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"c0010c60-19e0-4ed0-a74f-4b2ce90c9793",</w:t>
              <w:br/>
              <w:t xml:space="preserve">            "area": 1000,</w:t>
              <w:br/>
              <w:t xml:space="preserve">            "time": "2025-08-17T02:34:17.288065Z",</w:t>
              <w:br/>
              <w:t xml:space="preserve">            "terminal": 1,</w:t>
              <w:br/>
              <w:t xml:space="preserve">            "call": {</w:t>
              <w:br/>
              <w:t xml:space="preserve">                  "action": 4,</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"connectionId": "PbbeHfGMjoECFwA=",</w:t>
              <w:br/>
              <w:t xml:space="preserve">            "requestId": 894275437,</w:t>
              <w:br/>
              <w:t xml:space="preserve">            "statusCode": 201,</w:t>
              <w:br/>
              <w:t xml:space="preserve">            "data": {</w:t>
              <w:br/>
              <w:t xml:space="preserve">                  "request_id": 894275437,</w:t>
              <w:br/>
              <w:t xml:space="preserve">                  "success": true,</w:t>
              <w:br/>
              <w:t xml:space="preserve">                  "session_id": 285</w:t>
              <w:br/>
              <w:t xml:space="preserve">            },</w:t>
              <w:br/>
              <w:t xml:space="preserve">            "callType": "action",</w:t>
              <w:br/>
              <w:t xml:space="preserve">            "buildingId": "building:L1QinntdEOg",</w:t>
              <w:br/>
              <w:t xml:space="preserve">            "groupId": "1",</w:t>
              <w:br/>
              <w:t xml:space="preserve">            "sessionId": 285</w:t>
              <w:br/>
              <w:t xml:space="preserve">      }</w:t>
              <w:br/>
              <w:t>]</w:t>
            </w:r>
          </w:p>
          <w:p>
            <w:pPr>
              <w:spacing w:line="240" w:lineRule="auto"/>
              <w:jc w:val="left"/>
            </w:pPr>
            <w:r>
              <w:rPr>
                <w:sz w:val="18"/>
              </w:rPr>
              <w:t>Status Code: 201</w:t>
            </w:r>
          </w:p>
          <w:p>
            <w:pPr>
              <w:spacing w:line="240" w:lineRule="auto"/>
              <w:jc w:val="left"/>
            </w:pPr>
            <w:r>
              <w:rPr>
                <w:sz w:val="18"/>
              </w:rPr>
              <w:t>Timestamp: 2025-08-17T02:34:18.466425+00:00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"c0010c60-19e0-4ed0-a74f-4b2ce90c9793",</w:t>
              <w:br/>
              <w:t xml:space="preserve">        "area": 1000,</w:t>
              <w:br/>
              <w:t xml:space="preserve">        "time": "2025-08-17T02:34:17.288065Z",</w:t>
              <w:br/>
              <w:t xml:space="preserve">        "terminal": 1,</w:t>
              <w:br/>
              <w:t xml:space="preserve">        "call": {</w:t>
              <w:br/>
              <w:t xml:space="preserve">            "action": 4,</w:t>
              <w:br/>
              <w:t xml:space="preserve">            "destination": 2000</w:t>
              <w:br/>
              <w:t xml:space="preserve">        }</w:t>
              <w:br/>
              <w:t xml:space="preserve">    }</w:t>
              <w:br/>
              <w:t>}</w:t>
            </w:r>
          </w:p>
          <w:p>
            <w:pPr>
              <w:spacing w:line="240" w:lineRule="auto"/>
              <w:jc w:val="left"/>
            </w:pPr>
            <w:r>
              <w:rPr>
                <w:sz w:val="18"/>
              </w:rPr>
              <w:t>Request Timestamp: 1755398057.287862</w:t>
            </w:r>
          </w:p>
          <w:p>
            <w:pPr>
              <w:spacing w:line="240" w:lineRule="auto"/>
              <w:jc w:val="left"/>
            </w:pPr>
            <w:r>
              <w:rPr>
                <w:sz w:val="18"/>
              </w:rPr>
              <w:t>Response Timestamp: 1755398060.468273</w:t>
            </w:r>
          </w:p>
        </w:tc>
      </w:tr>
    </w:tbl>
    <w:p w14:paraId="7E2D6246" w14:textId="2E20257F" w:rsidR="00023ECA" w:rsidRDefault="00023ECA"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534AC0" w14:paraId="394BEB6B" w14:textId="77777777" w:rsidTr="005625F6">
        <w:tc>
          <w:tcPr>
            <w:tcW w:w="1021" w:type="dxa"/>
            <w:shd w:val="clear" w:color="auto" w:fill="BFBFBF" w:themeFill="background1" w:themeFillShade="BF"/>
          </w:tcPr>
          <w:p w14:paraId="31A260D8" w14:textId="6B16C052" w:rsidR="00534AC0" w:rsidRPr="004179C6" w:rsidRDefault="00534AC0" w:rsidP="00932DCB">
            <w:pPr>
              <w:spacing w:line="240" w:lineRule="auto"/>
              <w:rPr>
                <w:rFonts w:ascii="Calibri Light" w:hAnsi="Calibri Light" w:cs="Calibri Light"/>
              </w:rPr>
            </w:pPr>
            <w:r w:rsidRPr="004179C6">
              <w:rPr>
                <w:rFonts w:ascii="Calibri Light" w:hAnsi="Calibri Light" w:cs="Calibri Light"/>
              </w:rPr>
              <w:t xml:space="preserve">Test </w:t>
            </w:r>
            <w:r w:rsidR="00CA7676">
              <w:rPr>
                <w:rFonts w:ascii="Calibri Light" w:hAnsi="Calibri Light" w:cs="Calibri Light"/>
              </w:rPr>
              <w:t>8</w:t>
            </w:r>
          </w:p>
        </w:tc>
        <w:tc>
          <w:tcPr>
            <w:tcW w:w="7932" w:type="dxa"/>
            <w:shd w:val="clear" w:color="auto" w:fill="auto"/>
          </w:tcPr>
          <w:p w14:paraId="3D6A1B61" w14:textId="77777777" w:rsidR="00534AC0" w:rsidRPr="004179C6" w:rsidRDefault="00534AC0" w:rsidP="00932DCB">
            <w:pPr>
              <w:spacing w:line="240" w:lineRule="auto"/>
              <w:rPr>
                <w:rFonts w:ascii="Calibri Light" w:hAnsi="Calibri Light" w:cs="Calibri Light"/>
              </w:rPr>
            </w:pPr>
            <w:r w:rsidRPr="004179C6">
              <w:rPr>
                <w:rFonts w:ascii="Calibri Light" w:hAnsi="Calibri Light" w:cs="Calibri Light"/>
              </w:rPr>
              <w:t>Call: Mixed action call with action id = 2002 - &gt; Source: any floor.</w:t>
            </w:r>
          </w:p>
          <w:p w14:paraId="2AA93B12" w14:textId="2FDF4085" w:rsidR="00534AC0" w:rsidRPr="004179C6" w:rsidRDefault="00534AC0" w:rsidP="00932DCB">
            <w:pPr>
              <w:spacing w:line="240" w:lineRule="auto"/>
              <w:rPr>
                <w:rFonts w:ascii="Calibri Light" w:hAnsi="Calibri Light" w:cs="Calibri Light"/>
              </w:rPr>
            </w:pPr>
            <w:r w:rsidRPr="004179C6">
              <w:rPr>
                <w:rFonts w:ascii="Calibri Light" w:hAnsi="Calibri Light" w:cs="Calibri Light"/>
              </w:rPr>
              <w:t>Note: This is applicable for Landing Call only. Elevator at first floor and direction down</w:t>
            </w:r>
            <w:r w:rsidR="0001084E" w:rsidRPr="004179C6">
              <w:rPr>
                <w:rFonts w:ascii="Calibri Light" w:hAnsi="Calibri Light" w:cs="Calibri Light"/>
              </w:rPr>
              <w:t>. use if applicable to robot use case</w:t>
            </w:r>
          </w:p>
        </w:tc>
      </w:tr>
      <w:tr w:rsidR="00534AC0" w14:paraId="715B8190" w14:textId="77777777" w:rsidTr="005625F6">
        <w:tc>
          <w:tcPr>
            <w:tcW w:w="1021" w:type="dxa"/>
            <w:shd w:val="clear" w:color="auto" w:fill="auto"/>
          </w:tcPr>
          <w:p w14:paraId="30934575" w14:textId="77777777" w:rsidR="00534AC0" w:rsidRPr="004179C6" w:rsidRDefault="00534AC0" w:rsidP="00932DCB">
            <w:pPr>
              <w:spacing w:line="240" w:lineRule="auto"/>
              <w:rPr>
                <w:rFonts w:ascii="Calibri Light" w:hAnsi="Calibri Light" w:cs="Calibri Light"/>
              </w:rPr>
            </w:pPr>
            <w:r w:rsidRPr="004179C6">
              <w:rPr>
                <w:rFonts w:ascii="Calibri Light" w:hAnsi="Calibri Light" w:cs="Calibri Light"/>
              </w:rPr>
              <w:t>Expected result</w:t>
            </w:r>
          </w:p>
        </w:tc>
        <w:tc>
          <w:tcPr>
            <w:tcW w:w="7932" w:type="dxa"/>
            <w:shd w:val="clear" w:color="auto" w:fill="auto"/>
          </w:tcPr>
          <w:p w14:paraId="1CDC6E53" w14:textId="77777777" w:rsidR="00534AC0" w:rsidRPr="004179C6" w:rsidRDefault="00534AC0"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t>Option 1</w:t>
            </w:r>
          </w:p>
          <w:p w14:paraId="4F81314E" w14:textId="6746EFCD" w:rsidR="00534AC0" w:rsidRPr="004179C6" w:rsidRDefault="00534AC0"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Illegal call prevented by robot controller</w:t>
            </w:r>
          </w:p>
          <w:p w14:paraId="2A4D5E4B" w14:textId="77777777" w:rsidR="00534AC0" w:rsidRPr="004179C6" w:rsidRDefault="00534AC0"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lastRenderedPageBreak/>
              <w:t>Option 2</w:t>
            </w:r>
          </w:p>
          <w:p w14:paraId="75273EBB" w14:textId="77777777" w:rsidR="00534AC0" w:rsidRPr="004179C6" w:rsidRDefault="00534AC0"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Call allowed and Call cancelled</w:t>
            </w:r>
          </w:p>
          <w:p w14:paraId="7D9E83D1" w14:textId="13D23C3B" w:rsidR="00534AC0" w:rsidRPr="004179C6" w:rsidRDefault="00C87A71" w:rsidP="00932DCB">
            <w:pPr>
              <w:pStyle w:val="ListParagraph"/>
              <w:numPr>
                <w:ilvl w:val="2"/>
                <w:numId w:val="9"/>
              </w:numPr>
              <w:spacing w:line="240" w:lineRule="auto"/>
              <w:rPr>
                <w:rFonts w:ascii="Calibri Light" w:hAnsi="Calibri Light" w:cs="Calibri Light"/>
              </w:rPr>
            </w:pPr>
            <w:r>
              <w:rPr>
                <w:rFonts w:ascii="Calibri Light" w:hAnsi="Calibri Light" w:cs="Calibri Light"/>
                <w:iCs/>
              </w:rPr>
              <w:t>Response code</w:t>
            </w:r>
            <w:r w:rsidR="00534AC0" w:rsidRPr="004179C6">
              <w:rPr>
                <w:rFonts w:ascii="Calibri Light" w:hAnsi="Calibri Light" w:cs="Calibri Light"/>
                <w:iCs/>
              </w:rPr>
              <w:t xml:space="preserve"> </w:t>
            </w:r>
            <w:r w:rsidR="00723ECC">
              <w:rPr>
                <w:rFonts w:ascii="Calibri Light" w:hAnsi="Calibri Light" w:cs="Calibri Light"/>
                <w:iCs/>
              </w:rPr>
              <w:t>201</w:t>
            </w:r>
          </w:p>
          <w:p w14:paraId="4533DABE" w14:textId="77777777" w:rsidR="00534AC0" w:rsidRPr="004179C6" w:rsidRDefault="00534AC0" w:rsidP="00932DCB">
            <w:pPr>
              <w:pStyle w:val="ListParagraph"/>
              <w:numPr>
                <w:ilvl w:val="2"/>
                <w:numId w:val="9"/>
              </w:numPr>
              <w:spacing w:line="240" w:lineRule="auto"/>
              <w:rPr>
                <w:rFonts w:ascii="Calibri Light" w:hAnsi="Calibri Light" w:cs="Calibri Light"/>
              </w:rPr>
            </w:pPr>
            <w:r w:rsidRPr="004179C6">
              <w:rPr>
                <w:rFonts w:ascii="Calibri Light" w:hAnsi="Calibri Light" w:cs="Calibri Light"/>
              </w:rPr>
              <w:t>error message - "INVALID_DIRECTION "</w:t>
            </w:r>
          </w:p>
        </w:tc>
      </w:tr>
      <w:tr w:rsidR="00534AC0" w14:paraId="59D272BC" w14:textId="77777777" w:rsidTr="005625F6">
        <w:tc>
          <w:tcPr>
            <w:tcW w:w="1021" w:type="dxa"/>
            <w:shd w:val="clear" w:color="auto" w:fill="auto"/>
          </w:tcPr>
          <w:p w14:paraId="5E8669A5" w14:textId="77777777" w:rsidR="00534AC0" w:rsidRPr="004179C6" w:rsidRDefault="00534AC0" w:rsidP="00932DCB">
            <w:pPr>
              <w:spacing w:line="240" w:lineRule="auto"/>
              <w:rPr>
                <w:rFonts w:ascii="Calibri Light" w:hAnsi="Calibri Light" w:cs="Calibri Light"/>
              </w:rPr>
            </w:pPr>
            <w:r w:rsidRPr="004179C6">
              <w:rPr>
                <w:rFonts w:ascii="Calibri Light" w:hAnsi="Calibri Light" w:cs="Calibri Light"/>
              </w:rPr>
              <w:lastRenderedPageBreak/>
              <w:t>Test result</w:t>
            </w:r>
          </w:p>
        </w:tc>
        <w:tc>
          <w:tcPr>
            <w:tcW w:w="7932" w:type="dxa"/>
            <w:shd w:val="clear" w:color="auto" w:fill="auto"/>
          </w:tcPr>
          <w:p w14:paraId="658FD45A" w14:textId="77777777" w:rsidR="00534AC0" w:rsidRPr="00A30AED" w:rsidRDefault="00534AC0" w:rsidP="00932DCB">
            <w:pPr>
              <w:spacing w:line="240" w:lineRule="auto"/>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Down call from 1F, returns INVALID_DIRECTION error</w:t>
            </w:r>
          </w:p>
          <w:p>
            <w:pPr>
              <w:spacing w:line="240" w:lineRule="auto"/>
              <w:jc w:val="left"/>
            </w:pPr>
            <w:r>
              <w:rPr>
                <w:sz w:val="18"/>
              </w:rPr>
              <w:t>Duration: 10424.366235733032 ms</w:t>
            </w:r>
          </w:p>
          <w:p>
            <w:pPr>
              <w:spacing w:line="240" w:lineRule="auto"/>
              <w:jc w:val="left"/>
            </w:pPr>
            <w:r>
              <w:rPr>
                <w:sz w:val="18"/>
              </w:rPr>
              <w:t>Response Data:</w:t>
            </w:r>
          </w:p>
          <w:p>
            <w:pPr>
              <w:spacing w:line="240" w:lineRule="auto"/>
              <w:jc w:val="left"/>
            </w:pPr>
            <w:r>
              <w:rPr>
                <w:sz w:val="18"/>
              </w:rPr>
              <w:t>{</w:t>
              <w:br/>
              <w:t xml:space="preserve">    "phase": "call_response",</w:t>
              <w:br/>
              <w:t xml:space="preserve">    "data": {</w:t>
              <w:br/>
              <w:t xml:space="preserve">        "connectionId": "PbbeHfGMjoECFwA=",</w:t>
              <w:br/>
              <w:t xml:space="preserve">        "requestId": 816383181,</w:t>
              <w:br/>
              <w:t xml:space="preserve">        "statusCode": 201,</w:t>
              <w:br/>
              <w:t xml:space="preserve">        "data": {</w:t>
              <w:br/>
              <w:t xml:space="preserve">            "time": "2025-08-17T02:34:20.765Z"</w:t>
              <w:br/>
              <w:t xml:space="preserve">        }</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"2673e9ac-dc18-449f-abe4-d5e0b700a169",</w:t>
              <w:br/>
              <w:t xml:space="preserve">            "area": 1000,</w:t>
              <w:br/>
              <w:t xml:space="preserve">            "time": "2025-08-17T02:34:20.468739Z",</w:t>
              <w:br/>
              <w:t xml:space="preserve">            "terminal": 1,</w:t>
              <w:br/>
              <w:t xml:space="preserve">            "call": {</w:t>
              <w:br/>
              <w:t xml:space="preserve">                  "action": 2002</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"connectionId": "PbbeHfGMjoECFwA=",</w:t>
              <w:br/>
              <w:t xml:space="preserve">            "requestId": 816383181,</w:t>
              <w:br/>
              <w:t xml:space="preserve">            "statusCode": 201,</w:t>
              <w:br/>
              <w:t xml:space="preserve">            "data": {</w:t>
              <w:br/>
              <w:t xml:space="preserve">                  "time": "2025-08-17T02:34:20.765Z"</w:t>
              <w:br/>
              <w:t xml:space="preserve">            }</w:t>
              <w:br/>
              <w:t xml:space="preserve">      }</w:t>
              <w:br/>
              <w:t>]</w:t>
            </w:r>
          </w:p>
          <w:p>
            <w:pPr>
              <w:spacing w:line="240" w:lineRule="auto"/>
              <w:jc w:val="left"/>
            </w:pPr>
            <w:r>
              <w:rPr>
                <w:sz w:val="18"/>
              </w:rPr>
              <w:t>Status Code: 201</w:t>
            </w:r>
          </w:p>
          <w:p>
            <w:pPr>
              <w:spacing w:line="240" w:lineRule="auto"/>
              <w:jc w:val="left"/>
            </w:pPr>
            <w:r>
              <w:rPr>
                <w:sz w:val="18"/>
              </w:rPr>
              <w:t>Timestamp: 2025-08-17T02:34:30.892182+00:00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"2673e9ac-dc18-449f-abe4-d5e0b700a169",</w:t>
              <w:br/>
              <w:t xml:space="preserve">        "area": 1000,</w:t>
              <w:br/>
              <w:t xml:space="preserve">        "time": "2025-08-17T02:34:20.468739Z",</w:t>
              <w:br/>
              <w:t xml:space="preserve">        "terminal": 1,</w:t>
              <w:br/>
              <w:t xml:space="preserve">        "call": {</w:t>
              <w:br/>
              <w:t xml:space="preserve">            "action": 2002</w:t>
              <w:br/>
              <w:t xml:space="preserve">        }</w:t>
              <w:br/>
              <w:t xml:space="preserve">    }</w:t>
              <w:br/>
              <w:t>}</w:t>
            </w:r>
          </w:p>
          <w:p>
            <w:pPr>
              <w:spacing w:line="240" w:lineRule="auto"/>
              <w:jc w:val="left"/>
            </w:pPr>
            <w:r>
              <w:rPr>
                <w:sz w:val="18"/>
              </w:rPr>
              <w:t>Request Timestamp: 1755398060.468351</w:t>
            </w:r>
          </w:p>
          <w:p>
            <w:pPr>
              <w:spacing w:line="240" w:lineRule="auto"/>
              <w:jc w:val="left"/>
            </w:pPr>
            <w:r>
              <w:rPr>
                <w:sz w:val="18"/>
              </w:rPr>
              <w:t>Response Timestamp: 1755398070.8927171</w:t>
            </w:r>
          </w:p>
        </w:tc>
      </w:tr>
    </w:tbl>
    <w:p w14:paraId="224B3B9A" w14:textId="5C15C91D" w:rsidR="00023ECA" w:rsidRDefault="00023ECA"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40546" w:rsidRPr="004179C6" w14:paraId="62F04528" w14:textId="77777777" w:rsidTr="005625F6">
        <w:tc>
          <w:tcPr>
            <w:tcW w:w="1021" w:type="dxa"/>
            <w:shd w:val="clear" w:color="auto" w:fill="BFBFBF" w:themeFill="background1" w:themeFillShade="BF"/>
          </w:tcPr>
          <w:p w14:paraId="4192C5D7" w14:textId="51824D4D" w:rsidR="00640546" w:rsidRPr="004179C6" w:rsidRDefault="00640546" w:rsidP="00932DCB">
            <w:pPr>
              <w:spacing w:line="240" w:lineRule="auto"/>
              <w:rPr>
                <w:rFonts w:ascii="Calibri Light" w:hAnsi="Calibri Light" w:cs="Calibri Light"/>
              </w:rPr>
            </w:pPr>
            <w:r w:rsidRPr="004179C6">
              <w:rPr>
                <w:rFonts w:ascii="Calibri Light" w:hAnsi="Calibri Light" w:cs="Calibri Light"/>
              </w:rPr>
              <w:t xml:space="preserve">Test </w:t>
            </w:r>
            <w:r w:rsidR="00CA7676">
              <w:rPr>
                <w:rFonts w:ascii="Calibri Light" w:hAnsi="Calibri Light" w:cs="Calibri Light"/>
              </w:rPr>
              <w:t>9</w:t>
            </w:r>
          </w:p>
        </w:tc>
        <w:tc>
          <w:tcPr>
            <w:tcW w:w="7981" w:type="dxa"/>
            <w:shd w:val="clear" w:color="auto" w:fill="auto"/>
          </w:tcPr>
          <w:p w14:paraId="36BC9BE7" w14:textId="77777777" w:rsidR="00640546" w:rsidRPr="004179C6" w:rsidRDefault="00640546" w:rsidP="00932DCB">
            <w:pPr>
              <w:spacing w:line="240" w:lineRule="auto"/>
              <w:rPr>
                <w:rFonts w:ascii="Calibri Light" w:hAnsi="Calibri Light" w:cs="Calibri Light"/>
              </w:rPr>
            </w:pPr>
            <w:r w:rsidRPr="004179C6">
              <w:rPr>
                <w:rFonts w:ascii="Calibri Light" w:hAnsi="Calibri Light" w:cs="Calibri Light"/>
              </w:rPr>
              <w:t xml:space="preserve">Call: Delay call with delay = 5 - &gt; Source: any floor, Destination: any floor </w:t>
            </w:r>
          </w:p>
          <w:p w14:paraId="7CB5BBBD" w14:textId="15DBDFF7" w:rsidR="00640546" w:rsidRPr="004179C6" w:rsidRDefault="00640546" w:rsidP="00932DCB">
            <w:pPr>
              <w:spacing w:line="240" w:lineRule="auto"/>
              <w:rPr>
                <w:rFonts w:ascii="Calibri Light" w:hAnsi="Calibri Light" w:cs="Calibri Light"/>
              </w:rPr>
            </w:pPr>
            <w:r w:rsidRPr="004179C6">
              <w:rPr>
                <w:rFonts w:ascii="Calibri Light" w:hAnsi="Calibri Light" w:cs="Calibri Light"/>
              </w:rPr>
              <w:t>Note: Landing Call – Source only, Car Call – Destination only. use if applicable to robot use case</w:t>
            </w:r>
          </w:p>
        </w:tc>
      </w:tr>
      <w:tr w:rsidR="00640546" w:rsidRPr="004179C6" w14:paraId="4E955088" w14:textId="77777777" w:rsidTr="005625F6">
        <w:tc>
          <w:tcPr>
            <w:tcW w:w="1021" w:type="dxa"/>
            <w:shd w:val="clear" w:color="auto" w:fill="auto"/>
          </w:tcPr>
          <w:p w14:paraId="369A0758" w14:textId="77777777" w:rsidR="00640546" w:rsidRPr="004179C6" w:rsidRDefault="00640546" w:rsidP="00932DCB">
            <w:pPr>
              <w:spacing w:line="240" w:lineRule="auto"/>
              <w:rPr>
                <w:rFonts w:ascii="Calibri Light" w:hAnsi="Calibri Light" w:cs="Calibri Light"/>
              </w:rPr>
            </w:pPr>
            <w:r w:rsidRPr="004179C6">
              <w:rPr>
                <w:rFonts w:ascii="Calibri Light" w:hAnsi="Calibri Light" w:cs="Calibri Light"/>
              </w:rPr>
              <w:t>Expected result</w:t>
            </w:r>
          </w:p>
        </w:tc>
        <w:tc>
          <w:tcPr>
            <w:tcW w:w="7981" w:type="dxa"/>
            <w:shd w:val="clear" w:color="auto" w:fill="auto"/>
          </w:tcPr>
          <w:p w14:paraId="4E187F74" w14:textId="77777777" w:rsidR="00640546" w:rsidRPr="004179C6" w:rsidRDefault="00640546" w:rsidP="00932DCB">
            <w:pPr>
              <w:pStyle w:val="ListParagraph"/>
              <w:numPr>
                <w:ilvl w:val="0"/>
                <w:numId w:val="10"/>
              </w:numPr>
              <w:spacing w:line="240" w:lineRule="auto"/>
              <w:rPr>
                <w:rFonts w:ascii="Calibri Light" w:hAnsi="Calibri Light" w:cs="Calibri Light"/>
              </w:rPr>
            </w:pPr>
            <w:r w:rsidRPr="004179C6">
              <w:rPr>
                <w:rFonts w:ascii="Calibri Light" w:hAnsi="Calibri Light" w:cs="Calibri Light"/>
              </w:rPr>
              <w:t>Call accepted and elevator moving</w:t>
            </w:r>
          </w:p>
          <w:p w14:paraId="1CDE5FBB" w14:textId="1E4B0D57" w:rsidR="00640546" w:rsidRPr="004179C6" w:rsidRDefault="00C87A71" w:rsidP="00932DCB">
            <w:pPr>
              <w:pStyle w:val="ListParagraph"/>
              <w:numPr>
                <w:ilvl w:val="1"/>
                <w:numId w:val="10"/>
              </w:numPr>
              <w:spacing w:line="240" w:lineRule="auto"/>
              <w:rPr>
                <w:rFonts w:ascii="Calibri Light" w:hAnsi="Calibri Light" w:cs="Calibri Light"/>
              </w:rPr>
            </w:pPr>
            <w:r>
              <w:rPr>
                <w:rFonts w:ascii="Calibri Light" w:hAnsi="Calibri Light" w:cs="Calibri Light"/>
                <w:iCs/>
              </w:rPr>
              <w:t>Response code</w:t>
            </w:r>
            <w:r w:rsidR="00640546" w:rsidRPr="004179C6">
              <w:rPr>
                <w:rFonts w:ascii="Calibri Light" w:hAnsi="Calibri Light" w:cs="Calibri Light"/>
                <w:iCs/>
              </w:rPr>
              <w:t xml:space="preserve"> 201</w:t>
            </w:r>
          </w:p>
          <w:p w14:paraId="1A0B5391" w14:textId="130EC399" w:rsidR="00640546" w:rsidRPr="004179C6" w:rsidRDefault="000121A3" w:rsidP="00932DCB">
            <w:pPr>
              <w:pStyle w:val="ListParagraph"/>
              <w:numPr>
                <w:ilvl w:val="1"/>
                <w:numId w:val="10"/>
              </w:numPr>
              <w:spacing w:line="240" w:lineRule="auto"/>
              <w:rPr>
                <w:rFonts w:ascii="Calibri Light" w:hAnsi="Calibri Light" w:cs="Calibri Light"/>
              </w:rPr>
            </w:pPr>
            <w:r>
              <w:rPr>
                <w:rFonts w:ascii="Calibri Light" w:hAnsi="Calibri Light" w:cs="Calibri Light"/>
              </w:rPr>
              <w:t>Session id</w:t>
            </w:r>
            <w:r w:rsidR="00640546" w:rsidRPr="004179C6">
              <w:rPr>
                <w:rFonts w:ascii="Calibri Light" w:hAnsi="Calibri Light" w:cs="Calibri Light"/>
              </w:rPr>
              <w:t xml:space="preserve"> returned</w:t>
            </w:r>
          </w:p>
          <w:p w14:paraId="56CF4660" w14:textId="77777777" w:rsidR="00640546" w:rsidRPr="00CA7676" w:rsidRDefault="00640546" w:rsidP="00932DCB">
            <w:pPr>
              <w:pStyle w:val="ListParagraph"/>
              <w:numPr>
                <w:ilvl w:val="0"/>
                <w:numId w:val="10"/>
              </w:numPr>
              <w:spacing w:line="240" w:lineRule="auto"/>
              <w:rPr>
                <w:rFonts w:ascii="Calibri Light" w:hAnsi="Calibri Light" w:cs="Calibri Light"/>
              </w:rPr>
            </w:pPr>
            <w:r w:rsidRPr="004179C6">
              <w:rPr>
                <w:rFonts w:ascii="Calibri Light" w:hAnsi="Calibri Light" w:cs="Calibri Light"/>
                <w:iCs/>
              </w:rPr>
              <w:t>Elevator tracking as needed</w:t>
            </w:r>
          </w:p>
          <w:p w14:paraId="3F9191DB" w14:textId="14160E96" w:rsidR="00CA7676" w:rsidRPr="004179C6" w:rsidRDefault="00D87D44" w:rsidP="00932DCB">
            <w:pPr>
              <w:pStyle w:val="ListParagraph"/>
              <w:numPr>
                <w:ilvl w:val="1"/>
                <w:numId w:val="10"/>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tc>
      </w:tr>
      <w:tr w:rsidR="00640546" w:rsidRPr="004179C6" w14:paraId="55ECC04D" w14:textId="77777777" w:rsidTr="005625F6">
        <w:tc>
          <w:tcPr>
            <w:tcW w:w="1021" w:type="dxa"/>
            <w:shd w:val="clear" w:color="auto" w:fill="auto"/>
          </w:tcPr>
          <w:p w14:paraId="513F404E" w14:textId="77777777" w:rsidR="00640546" w:rsidRPr="004179C6" w:rsidRDefault="00640546" w:rsidP="00932DCB">
            <w:pPr>
              <w:spacing w:line="240" w:lineRule="auto"/>
              <w:rPr>
                <w:rFonts w:ascii="Calibri Light" w:hAnsi="Calibri Light" w:cs="Calibri Light"/>
              </w:rPr>
            </w:pPr>
            <w:r w:rsidRPr="004179C6">
              <w:rPr>
                <w:rFonts w:ascii="Calibri Light" w:hAnsi="Calibri Light" w:cs="Calibri Light"/>
              </w:rPr>
              <w:t>Test result</w:t>
            </w:r>
          </w:p>
        </w:tc>
        <w:tc>
          <w:tcPr>
            <w:tcW w:w="7981" w:type="dxa"/>
            <w:shd w:val="clear" w:color="auto" w:fill="auto"/>
          </w:tcPr>
          <w:p w14:paraId="0292D472" w14:textId="77777777" w:rsidR="00640546" w:rsidRPr="004179C6" w:rsidRDefault="00640546"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delay=5, normal allocation and movement</w:t>
            </w:r>
          </w:p>
          <w:p>
            <w:pPr>
              <w:spacing w:line="240" w:lineRule="auto"/>
              <w:jc w:val="left"/>
            </w:pPr>
            <w:r>
              <w:rPr>
                <w:sz w:val="18"/>
              </w:rPr>
              <w:t>Duration: 10425.403356552124 ms</w:t>
            </w:r>
          </w:p>
          <w:p>
            <w:pPr>
              <w:spacing w:line="240" w:lineRule="auto"/>
              <w:jc w:val="left"/>
            </w:pPr>
            <w:r>
              <w:rPr>
                <w:sz w:val="18"/>
              </w:rPr>
              <w:t>Response Data:</w:t>
            </w:r>
          </w:p>
          <w:p>
            <w:pPr>
              <w:spacing w:line="240" w:lineRule="auto"/>
              <w:jc w:val="left"/>
            </w:pPr>
            <w:r>
              <w:rPr>
                <w:sz w:val="18"/>
              </w:rPr>
              <w:t>{</w:t>
              <w:br/>
              <w:t xml:space="preserve">    "phase": "call_response",</w:t>
              <w:br/>
              <w:t xml:space="preserve">    "data": {</w:t>
              <w:br/>
              <w:t xml:space="preserve">        "connectionId": "PbbeHfGMjoECFwA=",</w:t>
              <w:br/>
              <w:t xml:space="preserve">        "requestId": 883699663,</w:t>
              <w:br/>
              <w:t xml:space="preserve">        "statusCode": 201,</w:t>
              <w:br/>
              <w:t xml:space="preserve">        "data": {</w:t>
              <w:br/>
              <w:t xml:space="preserve">            "time": "2025-08-17T02:34:31.190Z"</w:t>
              <w:br/>
              <w:t xml:space="preserve">        }</w:t>
              <w:br/>
              <w:t xml:space="preserve">    }</w:t>
              <w:br/>
              <w:t>}</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"6011cc69-4627-45bc-9632-d989ac359634",</w:t>
              <w:br/>
              <w:t xml:space="preserve">        "area": 1000,</w:t>
              <w:br/>
              <w:t xml:space="preserve">        "time": "2025-08-17T02:34:30.893077Z",</w:t>
              <w:br/>
              <w:t xml:space="preserve">        "terminal": 1,</w:t>
              <w:br/>
              <w:t xml:space="preserve">        "call": {</w:t>
              <w:br/>
              <w:t xml:space="preserve">            "action": 2,</w:t>
              <w:br/>
              <w:t xml:space="preserve">            "destination": 2000,</w:t>
              <w:br/>
              <w:t xml:space="preserve">            "delay": 5</w:t>
              <w:br/>
              <w:t xml:space="preserve">        }</w:t>
              <w:br/>
              <w:t xml:space="preserve">    }</w:t>
              <w:br/>
              <w:t>}</w:t>
            </w:r>
          </w:p>
          <w:p>
            <w:pPr>
              <w:spacing w:line="240" w:lineRule="auto"/>
              <w:jc w:val="left"/>
            </w:pPr>
            <w:r>
              <w:rPr>
                <w:sz w:val="18"/>
              </w:rPr>
              <w:t>Request Timestamp: 1755398070.892789</w:t>
            </w:r>
          </w:p>
          <w:p>
            <w:pPr>
              <w:spacing w:line="240" w:lineRule="auto"/>
              <w:jc w:val="left"/>
            </w:pPr>
            <w:r>
              <w:rPr>
                <w:sz w:val="18"/>
              </w:rPr>
              <w:t>Response Timestamp: 1755398081.3181922</w:t>
            </w:r>
          </w:p>
        </w:tc>
      </w:tr>
    </w:tbl>
    <w:p w14:paraId="4AD156B2" w14:textId="5BF7B97D" w:rsidR="00640546" w:rsidRPr="004179C6" w:rsidRDefault="00640546"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1258CC" w:rsidRPr="004179C6" w14:paraId="51E1B560" w14:textId="77777777" w:rsidTr="005625F6">
        <w:tc>
          <w:tcPr>
            <w:tcW w:w="1021" w:type="dxa"/>
            <w:shd w:val="clear" w:color="auto" w:fill="BFBFBF" w:themeFill="background1" w:themeFillShade="BF"/>
          </w:tcPr>
          <w:p w14:paraId="0583BB65" w14:textId="2DE1F40C" w:rsidR="001258CC" w:rsidRPr="004179C6" w:rsidRDefault="001258CC" w:rsidP="00932DCB">
            <w:pPr>
              <w:spacing w:line="240" w:lineRule="auto"/>
              <w:rPr>
                <w:rFonts w:ascii="Calibri Light" w:hAnsi="Calibri Light" w:cs="Calibri Light"/>
              </w:rPr>
            </w:pPr>
            <w:r w:rsidRPr="004179C6">
              <w:rPr>
                <w:rFonts w:ascii="Calibri Light" w:hAnsi="Calibri Light" w:cs="Calibri Light"/>
              </w:rPr>
              <w:t xml:space="preserve">Test </w:t>
            </w:r>
            <w:r w:rsidR="00CA7676">
              <w:rPr>
                <w:rFonts w:ascii="Calibri Light" w:hAnsi="Calibri Light" w:cs="Calibri Light"/>
              </w:rPr>
              <w:t>10</w:t>
            </w:r>
          </w:p>
        </w:tc>
        <w:tc>
          <w:tcPr>
            <w:tcW w:w="7981" w:type="dxa"/>
            <w:shd w:val="clear" w:color="auto" w:fill="auto"/>
          </w:tcPr>
          <w:p w14:paraId="29B8CCE3" w14:textId="77777777" w:rsidR="001258CC" w:rsidRPr="004179C6" w:rsidRDefault="001258CC" w:rsidP="00932DCB">
            <w:pPr>
              <w:spacing w:line="240" w:lineRule="auto"/>
              <w:rPr>
                <w:rFonts w:ascii="Calibri Light" w:hAnsi="Calibri Light" w:cs="Calibri Light"/>
              </w:rPr>
            </w:pPr>
            <w:r w:rsidRPr="004179C6">
              <w:rPr>
                <w:rFonts w:ascii="Calibri Light" w:hAnsi="Calibri Light" w:cs="Calibri Light"/>
              </w:rPr>
              <w:t>Call: Delay call with delay = 40 [Invalid delay (range 0-30sec)] - &gt; source: any floor, Destination: any floor</w:t>
            </w:r>
          </w:p>
          <w:p w14:paraId="3198E6F9" w14:textId="77777777" w:rsidR="001258CC" w:rsidRPr="004179C6" w:rsidRDefault="001258CC" w:rsidP="00932DCB">
            <w:pPr>
              <w:spacing w:line="240" w:lineRule="auto"/>
              <w:rPr>
                <w:rFonts w:ascii="Calibri Light" w:hAnsi="Calibri Light" w:cs="Calibri Light"/>
              </w:rPr>
            </w:pPr>
            <w:r w:rsidRPr="004179C6">
              <w:rPr>
                <w:rFonts w:ascii="Calibri Light" w:hAnsi="Calibri Light" w:cs="Calibri Light"/>
              </w:rPr>
              <w:t>Note: Landing Call – Source only, Car Call – Destination only</w:t>
            </w:r>
          </w:p>
        </w:tc>
      </w:tr>
      <w:tr w:rsidR="001258CC" w:rsidRPr="004179C6" w14:paraId="77688158" w14:textId="77777777" w:rsidTr="005625F6">
        <w:tc>
          <w:tcPr>
            <w:tcW w:w="1021" w:type="dxa"/>
            <w:shd w:val="clear" w:color="auto" w:fill="auto"/>
          </w:tcPr>
          <w:p w14:paraId="5AF7F253" w14:textId="77777777" w:rsidR="001258CC" w:rsidRPr="004179C6" w:rsidRDefault="001258CC" w:rsidP="00932DCB">
            <w:pPr>
              <w:spacing w:line="240" w:lineRule="auto"/>
              <w:rPr>
                <w:rFonts w:ascii="Calibri Light" w:hAnsi="Calibri Light" w:cs="Calibri Light"/>
              </w:rPr>
            </w:pPr>
            <w:r w:rsidRPr="004179C6">
              <w:rPr>
                <w:rFonts w:ascii="Calibri Light" w:hAnsi="Calibri Light" w:cs="Calibri Light"/>
              </w:rPr>
              <w:t>Expected result</w:t>
            </w:r>
          </w:p>
        </w:tc>
        <w:tc>
          <w:tcPr>
            <w:tcW w:w="7981" w:type="dxa"/>
            <w:shd w:val="clear" w:color="auto" w:fill="auto"/>
          </w:tcPr>
          <w:p w14:paraId="75183ACF" w14:textId="77777777" w:rsidR="001258CC" w:rsidRPr="004179C6" w:rsidRDefault="001258CC" w:rsidP="00932DCB">
            <w:pPr>
              <w:pStyle w:val="ListParagraph"/>
              <w:numPr>
                <w:ilvl w:val="0"/>
                <w:numId w:val="11"/>
              </w:numPr>
              <w:spacing w:line="240" w:lineRule="auto"/>
              <w:rPr>
                <w:rFonts w:ascii="Calibri Light" w:hAnsi="Calibri Light" w:cs="Calibri Light"/>
              </w:rPr>
            </w:pPr>
            <w:r w:rsidRPr="004179C6">
              <w:rPr>
                <w:rFonts w:ascii="Calibri Light" w:hAnsi="Calibri Light" w:cs="Calibri Light"/>
              </w:rPr>
              <w:t>Option 1</w:t>
            </w:r>
          </w:p>
          <w:p w14:paraId="3D94FD2D" w14:textId="1DA11B6C" w:rsidR="001258CC" w:rsidRPr="004179C6" w:rsidRDefault="001258CC" w:rsidP="00932DCB">
            <w:pPr>
              <w:pStyle w:val="ListParagraph"/>
              <w:numPr>
                <w:ilvl w:val="1"/>
                <w:numId w:val="11"/>
              </w:numPr>
              <w:spacing w:line="240" w:lineRule="auto"/>
              <w:rPr>
                <w:rFonts w:ascii="Calibri Light" w:hAnsi="Calibri Light" w:cs="Calibri Light"/>
              </w:rPr>
            </w:pPr>
            <w:r w:rsidRPr="004179C6">
              <w:rPr>
                <w:rFonts w:ascii="Calibri Light" w:hAnsi="Calibri Light" w:cs="Calibri Light"/>
              </w:rPr>
              <w:t xml:space="preserve">Illegal call prevented by </w:t>
            </w:r>
            <w:r w:rsidR="004179C6" w:rsidRPr="004179C6">
              <w:rPr>
                <w:rFonts w:ascii="Calibri Light" w:hAnsi="Calibri Light" w:cs="Calibri Light"/>
              </w:rPr>
              <w:t>robot controller</w:t>
            </w:r>
          </w:p>
          <w:p w14:paraId="17C1896E" w14:textId="77777777" w:rsidR="001258CC" w:rsidRPr="004179C6" w:rsidRDefault="001258CC" w:rsidP="00932DCB">
            <w:pPr>
              <w:pStyle w:val="ListParagraph"/>
              <w:numPr>
                <w:ilvl w:val="0"/>
                <w:numId w:val="11"/>
              </w:numPr>
              <w:spacing w:line="240" w:lineRule="auto"/>
              <w:rPr>
                <w:rFonts w:ascii="Calibri Light" w:hAnsi="Calibri Light" w:cs="Calibri Light"/>
              </w:rPr>
            </w:pPr>
            <w:r w:rsidRPr="004179C6">
              <w:rPr>
                <w:rFonts w:ascii="Calibri Light" w:hAnsi="Calibri Light" w:cs="Calibri Light"/>
              </w:rPr>
              <w:t>Option 2</w:t>
            </w:r>
          </w:p>
          <w:p w14:paraId="76C211E1" w14:textId="77777777" w:rsidR="001258CC" w:rsidRPr="004179C6" w:rsidRDefault="001258CC" w:rsidP="00932DCB">
            <w:pPr>
              <w:pStyle w:val="ListParagraph"/>
              <w:numPr>
                <w:ilvl w:val="1"/>
                <w:numId w:val="11"/>
              </w:numPr>
              <w:spacing w:line="240" w:lineRule="auto"/>
              <w:rPr>
                <w:rFonts w:ascii="Calibri Light" w:hAnsi="Calibri Light" w:cs="Calibri Light"/>
              </w:rPr>
            </w:pPr>
            <w:r w:rsidRPr="004179C6">
              <w:rPr>
                <w:rFonts w:ascii="Calibri Light" w:hAnsi="Calibri Light" w:cs="Calibri Light"/>
              </w:rPr>
              <w:t>Call allowed and Call cancelled</w:t>
            </w:r>
          </w:p>
          <w:p w14:paraId="0E34EB8A" w14:textId="60E55E27" w:rsidR="001258CC" w:rsidRPr="004179C6" w:rsidRDefault="00C87A71" w:rsidP="00932DCB">
            <w:pPr>
              <w:pStyle w:val="ListParagraph"/>
              <w:numPr>
                <w:ilvl w:val="2"/>
                <w:numId w:val="11"/>
              </w:numPr>
              <w:spacing w:line="240" w:lineRule="auto"/>
              <w:rPr>
                <w:rFonts w:ascii="Calibri Light" w:hAnsi="Calibri Light" w:cs="Calibri Light"/>
              </w:rPr>
            </w:pPr>
            <w:r>
              <w:rPr>
                <w:rFonts w:ascii="Calibri Light" w:hAnsi="Calibri Light" w:cs="Calibri Light"/>
                <w:iCs/>
              </w:rPr>
              <w:t>Response code</w:t>
            </w:r>
            <w:r w:rsidR="001258CC" w:rsidRPr="004179C6">
              <w:rPr>
                <w:rFonts w:ascii="Calibri Light" w:hAnsi="Calibri Light" w:cs="Calibri Light"/>
                <w:iCs/>
              </w:rPr>
              <w:t xml:space="preserve"> </w:t>
            </w:r>
            <w:r w:rsidR="007D375C">
              <w:rPr>
                <w:rFonts w:ascii="Calibri Light" w:hAnsi="Calibri Light" w:cs="Calibri Light"/>
                <w:iCs/>
              </w:rPr>
              <w:t>201</w:t>
            </w:r>
          </w:p>
          <w:p w14:paraId="1F3CB7EB" w14:textId="77777777" w:rsidR="001258CC" w:rsidRPr="004179C6" w:rsidRDefault="001258CC" w:rsidP="00932DCB">
            <w:pPr>
              <w:pStyle w:val="ListParagraph"/>
              <w:numPr>
                <w:ilvl w:val="2"/>
                <w:numId w:val="11"/>
              </w:numPr>
              <w:spacing w:line="240" w:lineRule="auto"/>
              <w:rPr>
                <w:rFonts w:ascii="Calibri Light" w:hAnsi="Calibri Light" w:cs="Calibri Light"/>
              </w:rPr>
            </w:pPr>
            <w:r w:rsidRPr="004179C6">
              <w:rPr>
                <w:rFonts w:ascii="Calibri Light" w:hAnsi="Calibri Light" w:cs="Calibri Light"/>
              </w:rPr>
              <w:t xml:space="preserve">error message - " Invalid </w:t>
            </w:r>
            <w:proofErr w:type="spellStart"/>
            <w:r w:rsidRPr="004179C6">
              <w:rPr>
                <w:rFonts w:ascii="Calibri Light" w:hAnsi="Calibri Light" w:cs="Calibri Light"/>
              </w:rPr>
              <w:t>json</w:t>
            </w:r>
            <w:proofErr w:type="spellEnd"/>
            <w:r w:rsidRPr="004179C6">
              <w:rPr>
                <w:rFonts w:ascii="Calibri Light" w:hAnsi="Calibri Light" w:cs="Calibri Light"/>
              </w:rPr>
              <w:t xml:space="preserve"> payload"</w:t>
            </w:r>
          </w:p>
        </w:tc>
      </w:tr>
      <w:tr w:rsidR="001258CC" w:rsidRPr="004179C6" w14:paraId="130D9B34" w14:textId="77777777" w:rsidTr="005625F6">
        <w:tc>
          <w:tcPr>
            <w:tcW w:w="1021" w:type="dxa"/>
            <w:shd w:val="clear" w:color="auto" w:fill="auto"/>
          </w:tcPr>
          <w:p w14:paraId="7F36F80A" w14:textId="77777777" w:rsidR="001258CC" w:rsidRPr="004179C6" w:rsidRDefault="001258CC" w:rsidP="00932DCB">
            <w:pPr>
              <w:spacing w:line="240" w:lineRule="auto"/>
              <w:rPr>
                <w:rFonts w:ascii="Calibri Light" w:hAnsi="Calibri Light" w:cs="Calibri Light"/>
              </w:rPr>
            </w:pPr>
            <w:r w:rsidRPr="004179C6">
              <w:rPr>
                <w:rFonts w:ascii="Calibri Light" w:hAnsi="Calibri Light" w:cs="Calibri Light"/>
              </w:rPr>
              <w:t>Test result</w:t>
            </w:r>
          </w:p>
        </w:tc>
        <w:tc>
          <w:tcPr>
            <w:tcW w:w="7981" w:type="dxa"/>
            <w:shd w:val="clear" w:color="auto" w:fill="auto"/>
          </w:tcPr>
          <w:p w14:paraId="7AD68733" w14:textId="77777777" w:rsidR="001258CC" w:rsidRPr="004179C6" w:rsidRDefault="001258CC"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delay=40, returns Invalid json payload error</w:t>
            </w:r>
          </w:p>
          <w:p>
            <w:pPr>
              <w:spacing w:line="240" w:lineRule="auto"/>
              <w:jc w:val="left"/>
            </w:pPr>
            <w:r>
              <w:rPr>
                <w:sz w:val="18"/>
              </w:rPr>
              <w:t>Duration: 0.47779083251953125 ms</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"2f39cee3-38c8-4819-976f-ec472e56696a",</w:t>
              <w:br/>
              <w:t xml:space="preserve">        "area": 1000,</w:t>
              <w:br/>
              <w:t xml:space="preserve">        "time": "2025-08-17T02:34:41.318529Z",</w:t>
              <w:br/>
              <w:t xml:space="preserve">        "terminal": 1,</w:t>
              <w:br/>
              <w:t xml:space="preserve">        "call": {</w:t>
              <w:br/>
              <w:t xml:space="preserve">            "action": 2,</w:t>
              <w:br/>
              <w:t xml:space="preserve">            "destination": 2000,</w:t>
              <w:br/>
              <w:t xml:space="preserve">            "delay": 40</w:t>
              <w:br/>
              <w:t xml:space="preserve">        }</w:t>
              <w:br/>
              <w:t xml:space="preserve">    }</w:t>
              <w:br/>
              <w:t>}</w:t>
            </w:r>
          </w:p>
          <w:p>
            <w:pPr>
              <w:spacing w:line="240" w:lineRule="auto"/>
              <w:jc w:val="left"/>
            </w:pPr>
            <w:r>
              <w:rPr>
                <w:sz w:val="18"/>
              </w:rPr>
              <w:t>Request Timestamp: 1755398081.3182652</w:t>
            </w:r>
          </w:p>
          <w:p>
            <w:pPr>
              <w:spacing w:line="240" w:lineRule="auto"/>
              <w:jc w:val="left"/>
            </w:pPr>
            <w:r>
              <w:rPr>
                <w:sz w:val="18"/>
              </w:rPr>
              <w:t>Response Timestamp: 1755398081.318743</w:t>
            </w:r>
          </w:p>
        </w:tc>
      </w:tr>
    </w:tbl>
    <w:p w14:paraId="4993CD8C" w14:textId="4641453B" w:rsidR="00640546" w:rsidRPr="00ED1D95" w:rsidRDefault="00640546"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293C12" w:rsidRPr="00ED1D95" w14:paraId="0D328121" w14:textId="77777777" w:rsidTr="005625F6">
        <w:tc>
          <w:tcPr>
            <w:tcW w:w="1021" w:type="dxa"/>
            <w:shd w:val="clear" w:color="auto" w:fill="BFBFBF" w:themeFill="background1" w:themeFillShade="BF"/>
          </w:tcPr>
          <w:p w14:paraId="201329EB"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Test 11</w:t>
            </w:r>
          </w:p>
        </w:tc>
        <w:tc>
          <w:tcPr>
            <w:tcW w:w="7981" w:type="dxa"/>
            <w:shd w:val="clear" w:color="auto" w:fill="auto"/>
          </w:tcPr>
          <w:p w14:paraId="1A3BF2B1"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Call: Transfer floor call - &gt; Source: any floor, Destination: any floor</w:t>
            </w:r>
          </w:p>
          <w:p w14:paraId="08DA2D5F"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 xml:space="preserve">Note: The source and destination floors cannot be served by the same elevator. </w:t>
            </w:r>
          </w:p>
          <w:p w14:paraId="350B4A69"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Car Call – Destination only</w:t>
            </w:r>
          </w:p>
        </w:tc>
      </w:tr>
      <w:tr w:rsidR="00293C12" w:rsidRPr="00ED1D95" w14:paraId="10B4DFC4" w14:textId="77777777" w:rsidTr="005625F6">
        <w:tc>
          <w:tcPr>
            <w:tcW w:w="1021" w:type="dxa"/>
            <w:shd w:val="clear" w:color="auto" w:fill="auto"/>
          </w:tcPr>
          <w:p w14:paraId="65908070"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739C4464" w14:textId="77777777" w:rsidR="00293C12" w:rsidRPr="00ED1D95" w:rsidRDefault="00293C12" w:rsidP="00932DCB">
            <w:pPr>
              <w:pStyle w:val="ListParagraph"/>
              <w:numPr>
                <w:ilvl w:val="0"/>
                <w:numId w:val="12"/>
              </w:numPr>
              <w:spacing w:line="240" w:lineRule="auto"/>
              <w:rPr>
                <w:rFonts w:ascii="Calibri Light" w:hAnsi="Calibri Light" w:cs="Calibri Light"/>
              </w:rPr>
            </w:pPr>
            <w:r w:rsidRPr="00ED1D95">
              <w:rPr>
                <w:rFonts w:ascii="Calibri Light" w:hAnsi="Calibri Light" w:cs="Calibri Light"/>
              </w:rPr>
              <w:t>Call accepted and elevator moving</w:t>
            </w:r>
          </w:p>
          <w:p w14:paraId="4CF8AC42" w14:textId="6AE81273" w:rsidR="00293C12" w:rsidRPr="00ED1D95" w:rsidRDefault="00C87A71" w:rsidP="00932DCB">
            <w:pPr>
              <w:pStyle w:val="ListParagraph"/>
              <w:numPr>
                <w:ilvl w:val="1"/>
                <w:numId w:val="12"/>
              </w:numPr>
              <w:spacing w:line="240" w:lineRule="auto"/>
              <w:rPr>
                <w:rFonts w:ascii="Calibri Light" w:hAnsi="Calibri Light" w:cs="Calibri Light"/>
              </w:rPr>
            </w:pPr>
            <w:r>
              <w:rPr>
                <w:rFonts w:ascii="Calibri Light" w:hAnsi="Calibri Light" w:cs="Calibri Light"/>
                <w:iCs/>
              </w:rPr>
              <w:t>Response code</w:t>
            </w:r>
            <w:r w:rsidR="00293C12" w:rsidRPr="00ED1D95">
              <w:rPr>
                <w:rFonts w:ascii="Calibri Light" w:hAnsi="Calibri Light" w:cs="Calibri Light"/>
                <w:iCs/>
              </w:rPr>
              <w:t xml:space="preserve"> 201</w:t>
            </w:r>
          </w:p>
          <w:p w14:paraId="7AF54A99" w14:textId="1C859154" w:rsidR="00293C12" w:rsidRPr="00ED1D95" w:rsidRDefault="000121A3" w:rsidP="00932DCB">
            <w:pPr>
              <w:pStyle w:val="ListParagraph"/>
              <w:numPr>
                <w:ilvl w:val="1"/>
                <w:numId w:val="12"/>
              </w:numPr>
              <w:spacing w:line="240" w:lineRule="auto"/>
              <w:rPr>
                <w:rFonts w:ascii="Calibri Light" w:hAnsi="Calibri Light" w:cs="Calibri Light"/>
                <w:iCs/>
              </w:rPr>
            </w:pPr>
            <w:r>
              <w:rPr>
                <w:rFonts w:ascii="Calibri Light" w:hAnsi="Calibri Light" w:cs="Calibri Light"/>
              </w:rPr>
              <w:t>Session id</w:t>
            </w:r>
            <w:r w:rsidR="00293C12" w:rsidRPr="00ED1D95">
              <w:rPr>
                <w:rFonts w:ascii="Calibri Light" w:hAnsi="Calibri Light" w:cs="Calibri Light"/>
              </w:rPr>
              <w:t xml:space="preserve"> returned</w:t>
            </w:r>
          </w:p>
          <w:p w14:paraId="2F3BBBA1" w14:textId="77777777" w:rsidR="00293C12" w:rsidRPr="00ED1D95" w:rsidRDefault="00293C12" w:rsidP="00932DCB">
            <w:pPr>
              <w:pStyle w:val="ListParagraph"/>
              <w:numPr>
                <w:ilvl w:val="2"/>
                <w:numId w:val="12"/>
              </w:numPr>
              <w:spacing w:line="240" w:lineRule="auto"/>
              <w:rPr>
                <w:rFonts w:ascii="Calibri Light" w:hAnsi="Calibri Light" w:cs="Calibri Light"/>
                <w:iCs/>
              </w:rPr>
            </w:pPr>
            <w:r w:rsidRPr="00ED1D95">
              <w:rPr>
                <w:rFonts w:ascii="Calibri Light" w:hAnsi="Calibri Light" w:cs="Calibri Light"/>
                <w:iCs/>
              </w:rPr>
              <w:t>modified destination included</w:t>
            </w:r>
          </w:p>
          <w:p w14:paraId="2199E6A2" w14:textId="77777777" w:rsidR="00293C12" w:rsidRPr="00ED1D95" w:rsidRDefault="00293C12" w:rsidP="00932DCB">
            <w:pPr>
              <w:pStyle w:val="ListParagraph"/>
              <w:numPr>
                <w:ilvl w:val="2"/>
                <w:numId w:val="12"/>
              </w:numPr>
              <w:spacing w:line="240" w:lineRule="auto"/>
              <w:rPr>
                <w:rFonts w:ascii="Calibri Light" w:hAnsi="Calibri Light" w:cs="Calibri Light"/>
                <w:iCs/>
              </w:rPr>
            </w:pPr>
            <w:r w:rsidRPr="00ED1D95">
              <w:rPr>
                <w:rFonts w:ascii="Calibri Light" w:hAnsi="Calibri Light" w:cs="Calibri Light"/>
                <w:iCs/>
              </w:rPr>
              <w:t>modified reason included</w:t>
            </w:r>
          </w:p>
          <w:p w14:paraId="20859A10" w14:textId="77777777" w:rsidR="00D87D44" w:rsidRPr="00CA7676" w:rsidRDefault="00293C12" w:rsidP="00932DCB">
            <w:pPr>
              <w:pStyle w:val="ListParagraph"/>
              <w:numPr>
                <w:ilvl w:val="0"/>
                <w:numId w:val="10"/>
              </w:numPr>
              <w:spacing w:line="240" w:lineRule="auto"/>
              <w:rPr>
                <w:rFonts w:ascii="Calibri Light" w:hAnsi="Calibri Light" w:cs="Calibri Light"/>
              </w:rPr>
            </w:pPr>
            <w:r w:rsidRPr="00ED1D95">
              <w:rPr>
                <w:rFonts w:ascii="Calibri Light" w:hAnsi="Calibri Light" w:cs="Calibri Light"/>
                <w:iCs/>
              </w:rPr>
              <w:t>Elevator tracking as needed</w:t>
            </w:r>
          </w:p>
          <w:p w14:paraId="283191D8" w14:textId="40742BF5" w:rsidR="00293C12" w:rsidRPr="00ED1D95" w:rsidRDefault="00D87D44" w:rsidP="00932DCB">
            <w:pPr>
              <w:pStyle w:val="ListParagraph"/>
              <w:numPr>
                <w:ilvl w:val="1"/>
                <w:numId w:val="12"/>
              </w:numPr>
              <w:spacing w:line="240" w:lineRule="auto"/>
              <w:rPr>
                <w:rFonts w:ascii="Calibri Light" w:hAnsi="Calibri Light" w:cs="Calibri Light"/>
                <w:iCs/>
              </w:rPr>
            </w:pPr>
            <w:r>
              <w:rPr>
                <w:rFonts w:ascii="Calibri Light" w:hAnsi="Calibri Light" w:cs="Calibri Light"/>
                <w:iCs/>
              </w:rPr>
              <w:t xml:space="preserve">if applicable </w:t>
            </w:r>
            <w:r>
              <w:rPr>
                <w:rFonts w:ascii="Calibri Light" w:hAnsi="Calibri Light" w:cs="Calibri Light"/>
              </w:rPr>
              <w:t>hold open elevator door</w:t>
            </w:r>
          </w:p>
        </w:tc>
      </w:tr>
      <w:tr w:rsidR="00293C12" w:rsidRPr="00ED1D95" w14:paraId="3CE93F24" w14:textId="77777777" w:rsidTr="005625F6">
        <w:tc>
          <w:tcPr>
            <w:tcW w:w="1021" w:type="dxa"/>
            <w:shd w:val="clear" w:color="auto" w:fill="auto"/>
          </w:tcPr>
          <w:p w14:paraId="05F922F2"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Test result</w:t>
            </w:r>
          </w:p>
        </w:tc>
        <w:tc>
          <w:tcPr>
            <w:tcW w:w="7981" w:type="dxa"/>
            <w:shd w:val="clear" w:color="auto" w:fill="auto"/>
          </w:tcPr>
          <w:p w14:paraId="41BE4EFE" w14:textId="77777777" w:rsidR="00293C12" w:rsidRPr="00ED1D95" w:rsidRDefault="00293C12"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modified_destination and modified_reason visible</w:t>
            </w:r>
          </w:p>
          <w:p>
            <w:pPr>
              <w:spacing w:line="240" w:lineRule="auto"/>
              <w:jc w:val="left"/>
            </w:pPr>
            <w:r>
              <w:rPr>
                <w:sz w:val="18"/>
              </w:rPr>
              <w:t>Duration: 3745.028018951416 ms</w:t>
            </w:r>
          </w:p>
          <w:p>
            <w:pPr>
              <w:spacing w:line="240" w:lineRule="auto"/>
              <w:jc w:val="left"/>
            </w:pPr>
            <w:r>
              <w:rPr>
                <w:sz w:val="18"/>
              </w:rPr>
              <w:t>Response Data:</w:t>
            </w:r>
          </w:p>
          <w:p>
            <w:pPr>
              <w:spacing w:line="240" w:lineRule="auto"/>
              <w:jc w:val="left"/>
            </w:pPr>
            <w:r>
              <w:rPr>
                <w:sz w:val="18"/>
              </w:rPr>
              <w:t>{</w:t>
              <w:br/>
              <w:t xml:space="preserve">    "phase": "second_segment_response",</w:t>
              <w:br/>
              <w:t xml:space="preserve">    "data": {</w:t>
              <w:br/>
              <w:t xml:space="preserve">        "connectionId": "PbbeHfGMjoECFwA=",</w:t>
              <w:br/>
              <w:t xml:space="preserve">        "requestId": 813346561,</w:t>
              <w:br/>
              <w:t xml:space="preserve">        "statusCode": 201,</w:t>
              <w:br/>
              <w:t xml:space="preserve">        "data": {</w:t>
              <w:br/>
              <w:t xml:space="preserve">            "request_id": 813346561,</w:t>
              <w:br/>
              <w:t xml:space="preserve">            "success": true,</w:t>
              <w:br/>
              <w:t xml:space="preserve">            "session_id": 288</w:t>
              <w:br/>
              <w:t xml:space="preserve">        },</w:t>
              <w:br/>
              <w:t xml:space="preserve">        "callType": "action",</w:t>
              <w:br/>
              <w:t xml:space="preserve">        "buildingId": "building:L1QinntdEOg",</w:t>
              <w:br/>
              <w:t xml:space="preserve">        "groupId": "1",</w:t>
              <w:br/>
              <w:t xml:space="preserve">        "sessionId": 288</w:t>
              <w:br/>
              <w:t xml:space="preserve">    }</w:t>
              <w:br/>
              <w:t>}</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"ccc6483e-cc5b-4a57-8de9-365e0ec7a249",</w:t>
              <w:br/>
              <w:t xml:space="preserve">        "area": 1000,</w:t>
              <w:br/>
              <w:t xml:space="preserve">        "time": "2025-08-17T02:34:41.318942Z",</w:t>
              <w:br/>
              <w:t xml:space="preserve">        "terminal": 1,</w:t>
              <w:br/>
              <w:t xml:space="preserve">        "call": {</w:t>
              <w:br/>
              <w:t xml:space="preserve">            "action": 2,</w:t>
              <w:br/>
              <w:t xml:space="preserve">            "destination": 3000</w:t>
              <w:br/>
              <w:t xml:space="preserve">        }</w:t>
              <w:br/>
              <w:t xml:space="preserve">    }</w:t>
              <w:br/>
              <w:t>}</w:t>
            </w:r>
          </w:p>
          <w:p>
            <w:pPr>
              <w:spacing w:line="240" w:lineRule="auto"/>
              <w:jc w:val="left"/>
            </w:pPr>
            <w:r>
              <w:rPr>
                <w:sz w:val="18"/>
              </w:rPr>
              <w:t>Request Timestamp: 1755398081.318781</w:t>
            </w:r>
          </w:p>
          <w:p>
            <w:pPr>
              <w:spacing w:line="240" w:lineRule="auto"/>
              <w:jc w:val="left"/>
            </w:pPr>
            <w:r>
              <w:rPr>
                <w:sz w:val="18"/>
              </w:rPr>
              <w:t>Response Timestamp: 1755398085.063809</w:t>
            </w:r>
          </w:p>
        </w:tc>
      </w:tr>
    </w:tbl>
    <w:p w14:paraId="5109CC50" w14:textId="7FEFF7C5" w:rsidR="00640546" w:rsidRPr="00ED1D95" w:rsidRDefault="00640546"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224B26" w:rsidRPr="00ED1D95" w14:paraId="0E8F8A96" w14:textId="77777777" w:rsidTr="005625F6">
        <w:tc>
          <w:tcPr>
            <w:tcW w:w="1021" w:type="dxa"/>
            <w:shd w:val="clear" w:color="auto" w:fill="BFBFBF" w:themeFill="background1" w:themeFillShade="BF"/>
          </w:tcPr>
          <w:p w14:paraId="2416844D" w14:textId="77777777" w:rsidR="00224B26" w:rsidRPr="00ED1D95" w:rsidRDefault="00224B26" w:rsidP="00932DCB">
            <w:pPr>
              <w:spacing w:line="240" w:lineRule="auto"/>
              <w:rPr>
                <w:rFonts w:ascii="Calibri Light" w:hAnsi="Calibri Light" w:cs="Calibri Light"/>
              </w:rPr>
            </w:pPr>
            <w:r w:rsidRPr="00ED1D95">
              <w:rPr>
                <w:rFonts w:ascii="Calibri Light" w:hAnsi="Calibri Light" w:cs="Calibri Light"/>
              </w:rPr>
              <w:t>Test 12</w:t>
            </w:r>
          </w:p>
        </w:tc>
        <w:tc>
          <w:tcPr>
            <w:tcW w:w="7981" w:type="dxa"/>
            <w:shd w:val="clear" w:color="auto" w:fill="auto"/>
          </w:tcPr>
          <w:p w14:paraId="0EDE47C8" w14:textId="0AB4EC44" w:rsidR="00224B26" w:rsidRPr="00ED1D95" w:rsidRDefault="00224B26" w:rsidP="00932DCB">
            <w:pPr>
              <w:spacing w:line="240" w:lineRule="auto"/>
              <w:rPr>
                <w:rFonts w:ascii="Calibri Light" w:hAnsi="Calibri Light" w:cs="Calibri Light"/>
              </w:rPr>
            </w:pPr>
            <w:r w:rsidRPr="00ED1D95">
              <w:rPr>
                <w:rFonts w:ascii="Calibri Light" w:hAnsi="Calibri Light" w:cs="Calibri Light"/>
              </w:rPr>
              <w:t xml:space="preserve">Call: Through </w:t>
            </w:r>
            <w:r w:rsidR="00A20F14">
              <w:rPr>
                <w:rFonts w:ascii="Calibri Light" w:hAnsi="Calibri Light" w:cs="Calibri Light"/>
              </w:rPr>
              <w:t>lift</w:t>
            </w:r>
            <w:r w:rsidRPr="00ED1D95">
              <w:rPr>
                <w:rFonts w:ascii="Calibri Light" w:hAnsi="Calibri Light" w:cs="Calibri Light"/>
              </w:rPr>
              <w:t xml:space="preserve"> call - &gt; Source: any floor, Destination: any floor</w:t>
            </w:r>
          </w:p>
          <w:p w14:paraId="007473EA" w14:textId="77777777" w:rsidR="00224B26" w:rsidRPr="00ED1D95" w:rsidRDefault="00224B26" w:rsidP="00932DCB">
            <w:pPr>
              <w:spacing w:line="240" w:lineRule="auto"/>
              <w:rPr>
                <w:rFonts w:ascii="Calibri Light" w:hAnsi="Calibri Light" w:cs="Calibri Light"/>
              </w:rPr>
            </w:pPr>
            <w:r w:rsidRPr="00ED1D95">
              <w:rPr>
                <w:rFonts w:ascii="Calibri Light" w:hAnsi="Calibri Light" w:cs="Calibri Light"/>
              </w:rPr>
              <w:t xml:space="preserve">Note: Both source and destination floors are on the same floor but opposite side of the elevator.  </w:t>
            </w:r>
          </w:p>
        </w:tc>
      </w:tr>
      <w:tr w:rsidR="00224B26" w:rsidRPr="00ED1D95" w14:paraId="205AB7A6" w14:textId="77777777" w:rsidTr="005625F6">
        <w:tc>
          <w:tcPr>
            <w:tcW w:w="1021" w:type="dxa"/>
            <w:shd w:val="clear" w:color="auto" w:fill="auto"/>
          </w:tcPr>
          <w:p w14:paraId="33C46746" w14:textId="77777777" w:rsidR="00224B26" w:rsidRPr="00ED1D95" w:rsidRDefault="00224B26"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10BAB20D" w14:textId="77777777" w:rsidR="00224B26" w:rsidRPr="00ED1D95" w:rsidRDefault="00224B26" w:rsidP="00932DCB">
            <w:pPr>
              <w:pStyle w:val="ListParagraph"/>
              <w:numPr>
                <w:ilvl w:val="0"/>
                <w:numId w:val="13"/>
              </w:numPr>
              <w:spacing w:line="240" w:lineRule="auto"/>
              <w:rPr>
                <w:rFonts w:ascii="Calibri Light" w:hAnsi="Calibri Light" w:cs="Calibri Light"/>
              </w:rPr>
            </w:pPr>
            <w:r w:rsidRPr="00ED1D95">
              <w:rPr>
                <w:rFonts w:ascii="Calibri Light" w:hAnsi="Calibri Light" w:cs="Calibri Light"/>
              </w:rPr>
              <w:t>Option 1</w:t>
            </w:r>
          </w:p>
          <w:p w14:paraId="654D4EBC" w14:textId="7CE5773C" w:rsidR="00224B26" w:rsidRPr="00ED1D95" w:rsidRDefault="00224B26" w:rsidP="00932DCB">
            <w:pPr>
              <w:pStyle w:val="ListParagraph"/>
              <w:numPr>
                <w:ilvl w:val="1"/>
                <w:numId w:val="13"/>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61D278B8" w14:textId="77777777" w:rsidR="00224B26" w:rsidRPr="00ED1D95" w:rsidRDefault="00224B26" w:rsidP="00932DCB">
            <w:pPr>
              <w:pStyle w:val="ListParagraph"/>
              <w:numPr>
                <w:ilvl w:val="0"/>
                <w:numId w:val="13"/>
              </w:numPr>
              <w:spacing w:line="240" w:lineRule="auto"/>
              <w:rPr>
                <w:rFonts w:ascii="Calibri Light" w:hAnsi="Calibri Light" w:cs="Calibri Light"/>
              </w:rPr>
            </w:pPr>
            <w:r w:rsidRPr="00ED1D95">
              <w:rPr>
                <w:rFonts w:ascii="Calibri Light" w:hAnsi="Calibri Light" w:cs="Calibri Light"/>
              </w:rPr>
              <w:t>Option 2</w:t>
            </w:r>
          </w:p>
          <w:p w14:paraId="626E1B16" w14:textId="77777777" w:rsidR="00224B26" w:rsidRPr="00ED1D95" w:rsidRDefault="00224B26" w:rsidP="00932DCB">
            <w:pPr>
              <w:pStyle w:val="ListParagraph"/>
              <w:numPr>
                <w:ilvl w:val="1"/>
                <w:numId w:val="13"/>
              </w:numPr>
              <w:spacing w:line="240" w:lineRule="auto"/>
              <w:rPr>
                <w:rFonts w:ascii="Calibri Light" w:hAnsi="Calibri Light" w:cs="Calibri Light"/>
              </w:rPr>
            </w:pPr>
            <w:r w:rsidRPr="00ED1D95">
              <w:rPr>
                <w:rFonts w:ascii="Calibri Light" w:hAnsi="Calibri Light" w:cs="Calibri Light"/>
              </w:rPr>
              <w:t>Call allowed and Call cancelled</w:t>
            </w:r>
          </w:p>
          <w:p w14:paraId="3511F894" w14:textId="251F838E" w:rsidR="00224B26" w:rsidRPr="00ED1D95" w:rsidRDefault="00C87A71" w:rsidP="00932DCB">
            <w:pPr>
              <w:pStyle w:val="ListParagraph"/>
              <w:numPr>
                <w:ilvl w:val="2"/>
                <w:numId w:val="13"/>
              </w:numPr>
              <w:spacing w:line="240" w:lineRule="auto"/>
              <w:rPr>
                <w:rFonts w:ascii="Calibri Light" w:hAnsi="Calibri Light" w:cs="Calibri Light"/>
              </w:rPr>
            </w:pPr>
            <w:r>
              <w:rPr>
                <w:rFonts w:ascii="Calibri Light" w:hAnsi="Calibri Light" w:cs="Calibri Light"/>
                <w:iCs/>
              </w:rPr>
              <w:t>Response code</w:t>
            </w:r>
            <w:r w:rsidR="00224B26" w:rsidRPr="00ED1D95">
              <w:rPr>
                <w:rFonts w:ascii="Calibri Light" w:hAnsi="Calibri Light" w:cs="Calibri Light"/>
                <w:iCs/>
              </w:rPr>
              <w:t xml:space="preserve"> 201</w:t>
            </w:r>
          </w:p>
          <w:p w14:paraId="0D7A1A96" w14:textId="6B693E0E" w:rsidR="00224B26" w:rsidRPr="00ED1D95" w:rsidRDefault="00224B26" w:rsidP="00932DCB">
            <w:pPr>
              <w:pStyle w:val="ListParagraph"/>
              <w:numPr>
                <w:ilvl w:val="2"/>
                <w:numId w:val="13"/>
              </w:numPr>
              <w:spacing w:line="240" w:lineRule="auto"/>
              <w:rPr>
                <w:rFonts w:ascii="Calibri Light" w:hAnsi="Calibri Light" w:cs="Calibri Light"/>
              </w:rPr>
            </w:pPr>
            <w:r w:rsidRPr="00ED1D95">
              <w:rPr>
                <w:rFonts w:ascii="Calibri Light" w:hAnsi="Calibri Light" w:cs="Calibri Light"/>
              </w:rPr>
              <w:t>cancel Reason "</w:t>
            </w:r>
            <w:r w:rsidR="007E2E1C" w:rsidRPr="00997072">
              <w:rPr>
                <w:rFonts w:ascii="Calibri Light" w:hAnsi="Calibri Light" w:cs="Calibri Light"/>
              </w:rPr>
              <w:t>SAME_SOURCE_AND_DEST_FLOOR</w:t>
            </w:r>
            <w:r w:rsidRPr="00ED1D95">
              <w:rPr>
                <w:rFonts w:ascii="Calibri Light" w:hAnsi="Calibri Light" w:cs="Calibri Light"/>
              </w:rPr>
              <w:t>”</w:t>
            </w:r>
          </w:p>
        </w:tc>
      </w:tr>
      <w:tr w:rsidR="00224B26" w:rsidRPr="00ED1D95" w14:paraId="50871B84" w14:textId="77777777" w:rsidTr="005625F6">
        <w:tc>
          <w:tcPr>
            <w:tcW w:w="1021" w:type="dxa"/>
            <w:shd w:val="clear" w:color="auto" w:fill="auto"/>
          </w:tcPr>
          <w:p w14:paraId="534415E6" w14:textId="77777777" w:rsidR="00224B26" w:rsidRPr="00ED1D95" w:rsidRDefault="00224B26" w:rsidP="00932DCB">
            <w:pPr>
              <w:spacing w:line="240" w:lineRule="auto"/>
              <w:rPr>
                <w:rFonts w:ascii="Calibri Light" w:hAnsi="Calibri Light" w:cs="Calibri Light"/>
              </w:rPr>
            </w:pPr>
            <w:r w:rsidRPr="00ED1D95">
              <w:rPr>
                <w:rFonts w:ascii="Calibri Light" w:hAnsi="Calibri Light" w:cs="Calibri Light"/>
              </w:rPr>
              <w:lastRenderedPageBreak/>
              <w:t>Test result</w:t>
            </w:r>
          </w:p>
        </w:tc>
        <w:tc>
          <w:tcPr>
            <w:tcW w:w="7981" w:type="dxa"/>
            <w:shd w:val="clear" w:color="auto" w:fill="auto"/>
          </w:tcPr>
          <w:p w14:paraId="7608F40A" w14:textId="77777777" w:rsidR="00224B26" w:rsidRPr="00ED1D95" w:rsidRDefault="00224B26"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SAME_SOURCE_AND_DEST_FLOOR error</w:t>
            </w:r>
          </w:p>
          <w:p>
            <w:pPr>
              <w:spacing w:line="240" w:lineRule="auto"/>
              <w:jc w:val="left"/>
            </w:pPr>
            <w:r>
              <w:rPr>
                <w:sz w:val="18"/>
              </w:rPr>
              <w:t>Duration: 10477.10108757019 ms</w:t>
            </w:r>
          </w:p>
          <w:p>
            <w:pPr>
              <w:spacing w:line="240" w:lineRule="auto"/>
              <w:jc w:val="left"/>
            </w:pPr>
            <w:r>
              <w:rPr>
                <w:sz w:val="18"/>
              </w:rPr>
              <w:t>Response Data:</w:t>
            </w:r>
          </w:p>
          <w:p>
            <w:pPr>
              <w:spacing w:line="240" w:lineRule="auto"/>
              <w:jc w:val="left"/>
            </w:pPr>
            <w:r>
              <w:rPr>
                <w:sz w:val="18"/>
              </w:rPr>
              <w:t>{</w:t>
              <w:br/>
              <w:t xml:space="preserve">    "phase": "same_floor_call",</w:t>
              <w:br/>
              <w:t xml:space="preserve">    "data": {</w:t>
              <w:br/>
              <w:t xml:space="preserve">        "connectionId": "PbbeHfGMjoECFwA=",</w:t>
              <w:br/>
              <w:t xml:space="preserve">        "requestId": 191089603,</w:t>
              <w:br/>
              <w:t xml:space="preserve">        "statusCode": 201,</w:t>
              <w:br/>
              <w:t xml:space="preserve">        "data": {</w:t>
              <w:br/>
              <w:t xml:space="preserve">            "time": "2025-08-17T02:34:45.412Z"</w:t>
              <w:br/>
              <w:t xml:space="preserve">        }</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"39143cb3-525d-41bb-bb66-0d720ed6d0fb",</w:t>
              <w:br/>
              <w:t xml:space="preserve">            "area": 2000,</w:t>
              <w:br/>
              <w:t xml:space="preserve">            "time": "2025-08-17T02:34:45.064109Z",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"connectionId": "PbbeHfGMjoECFwA=",</w:t>
              <w:br/>
              <w:t xml:space="preserve">            "requestId": 191089603,</w:t>
              <w:br/>
              <w:t xml:space="preserve">            "statusCode": 201,</w:t>
              <w:br/>
              <w:t xml:space="preserve">            "data": {</w:t>
              <w:br/>
              <w:t xml:space="preserve">                  "time": "2025-08-17T02:34:45.412Z"</w:t>
              <w:br/>
              <w:t xml:space="preserve">            }</w:t>
              <w:br/>
              <w:t xml:space="preserve">      }</w:t>
              <w:br/>
              <w:t>]</w:t>
            </w:r>
          </w:p>
          <w:p>
            <w:pPr>
              <w:spacing w:line="240" w:lineRule="auto"/>
              <w:jc w:val="left"/>
            </w:pPr>
            <w:r>
              <w:rPr>
                <w:sz w:val="18"/>
              </w:rPr>
              <w:t>Status Code: 201</w:t>
            </w:r>
          </w:p>
          <w:p>
            <w:pPr>
              <w:spacing w:line="240" w:lineRule="auto"/>
              <w:jc w:val="left"/>
            </w:pPr>
            <w:r>
              <w:rPr>
                <w:sz w:val="18"/>
              </w:rPr>
              <w:t>Timestamp: 2025-08-17T02:34:45.064135+00:00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"39143cb3-525d-41bb-bb66-0d720ed6d0fb",</w:t>
              <w:br/>
              <w:t xml:space="preserve">        "area": 2000,</w:t>
              <w:br/>
              <w:t xml:space="preserve">        "time": "2025-08-17T02:34:45.064109Z",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Request Timestamp: 1755398085.0638778</w:t>
            </w:r>
          </w:p>
          <w:p>
            <w:pPr>
              <w:spacing w:line="240" w:lineRule="auto"/>
              <w:jc w:val="left"/>
            </w:pPr>
            <w:r>
              <w:rPr>
                <w:sz w:val="18"/>
              </w:rPr>
              <w:t>Response Timestamp: 1755398095.540979</w:t>
            </w:r>
          </w:p>
        </w:tc>
      </w:tr>
    </w:tbl>
    <w:p w14:paraId="3401312F" w14:textId="52C1E544" w:rsidR="00640546" w:rsidRDefault="00640546"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515A16" w:rsidRPr="00ED1D95" w14:paraId="5074B12F" w14:textId="77777777" w:rsidTr="005625F6">
        <w:tc>
          <w:tcPr>
            <w:tcW w:w="1021" w:type="dxa"/>
            <w:shd w:val="clear" w:color="auto" w:fill="BFBFBF" w:themeFill="background1" w:themeFillShade="BF"/>
          </w:tcPr>
          <w:p w14:paraId="5C9CEEE3" w14:textId="77777777" w:rsidR="00515A16" w:rsidRPr="00ED1D95" w:rsidRDefault="00515A16" w:rsidP="00932DCB">
            <w:pPr>
              <w:spacing w:line="240" w:lineRule="auto"/>
              <w:rPr>
                <w:rFonts w:ascii="Calibri Light" w:hAnsi="Calibri Light" w:cs="Calibri Light"/>
              </w:rPr>
            </w:pPr>
            <w:r w:rsidRPr="00ED1D95">
              <w:rPr>
                <w:rFonts w:ascii="Calibri Light" w:hAnsi="Calibri Light" w:cs="Calibri Light"/>
              </w:rPr>
              <w:t>Test 13</w:t>
            </w:r>
          </w:p>
        </w:tc>
        <w:tc>
          <w:tcPr>
            <w:tcW w:w="7981" w:type="dxa"/>
            <w:shd w:val="clear" w:color="auto" w:fill="auto"/>
          </w:tcPr>
          <w:p w14:paraId="0B855BCD" w14:textId="77777777" w:rsidR="00515A16" w:rsidRPr="00ED1D95" w:rsidRDefault="00515A16" w:rsidP="00932DCB">
            <w:pPr>
              <w:spacing w:line="240" w:lineRule="auto"/>
              <w:rPr>
                <w:rFonts w:ascii="Calibri Light" w:hAnsi="Calibri Light" w:cs="Calibri Light"/>
              </w:rPr>
            </w:pPr>
            <w:r w:rsidRPr="00ED1D95">
              <w:rPr>
                <w:rFonts w:ascii="Calibri Light" w:hAnsi="Calibri Light" w:cs="Calibri Light"/>
              </w:rPr>
              <w:t>Call: No travel call - &gt; Source: any floor, Destination: same as source floor</w:t>
            </w:r>
          </w:p>
          <w:p w14:paraId="161F7914" w14:textId="77777777" w:rsidR="00515A16" w:rsidRPr="00ED1D95" w:rsidRDefault="00515A16" w:rsidP="00932DCB">
            <w:pPr>
              <w:spacing w:line="240" w:lineRule="auto"/>
              <w:rPr>
                <w:rFonts w:ascii="Calibri Light" w:hAnsi="Calibri Light" w:cs="Calibri Light"/>
              </w:rPr>
            </w:pPr>
            <w:r w:rsidRPr="00ED1D95">
              <w:rPr>
                <w:rFonts w:ascii="Calibri Light" w:hAnsi="Calibri Light" w:cs="Calibri Light"/>
              </w:rPr>
              <w:t xml:space="preserve">Note: Both source and destination floors are on the same floor and same side of the elevator.  </w:t>
            </w:r>
          </w:p>
        </w:tc>
      </w:tr>
      <w:tr w:rsidR="00515A16" w:rsidRPr="00ED1D95" w14:paraId="45B7AD98" w14:textId="77777777" w:rsidTr="005625F6">
        <w:tc>
          <w:tcPr>
            <w:tcW w:w="1021" w:type="dxa"/>
            <w:shd w:val="clear" w:color="auto" w:fill="auto"/>
          </w:tcPr>
          <w:p w14:paraId="27BE2567" w14:textId="77777777" w:rsidR="00515A16" w:rsidRPr="00ED1D95" w:rsidRDefault="00515A16"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44ADA547" w14:textId="77777777" w:rsidR="00515A16" w:rsidRPr="00ED1D95" w:rsidRDefault="00515A16" w:rsidP="00932DCB">
            <w:pPr>
              <w:pStyle w:val="ListParagraph"/>
              <w:numPr>
                <w:ilvl w:val="0"/>
                <w:numId w:val="13"/>
              </w:numPr>
              <w:spacing w:line="240" w:lineRule="auto"/>
              <w:rPr>
                <w:rFonts w:ascii="Calibri Light" w:hAnsi="Calibri Light" w:cs="Calibri Light"/>
              </w:rPr>
            </w:pPr>
            <w:r w:rsidRPr="00ED1D95">
              <w:rPr>
                <w:rFonts w:ascii="Calibri Light" w:hAnsi="Calibri Light" w:cs="Calibri Light"/>
              </w:rPr>
              <w:t>Option 1</w:t>
            </w:r>
          </w:p>
          <w:p w14:paraId="54AA6BDC" w14:textId="76705601" w:rsidR="00515A16" w:rsidRPr="00ED1D95" w:rsidRDefault="00515A16" w:rsidP="00932DCB">
            <w:pPr>
              <w:pStyle w:val="ListParagraph"/>
              <w:numPr>
                <w:ilvl w:val="1"/>
                <w:numId w:val="13"/>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28F8B34F" w14:textId="77777777" w:rsidR="00515A16" w:rsidRPr="00ED1D95" w:rsidRDefault="00515A16" w:rsidP="00932DCB">
            <w:pPr>
              <w:pStyle w:val="ListParagraph"/>
              <w:numPr>
                <w:ilvl w:val="0"/>
                <w:numId w:val="13"/>
              </w:numPr>
              <w:spacing w:line="240" w:lineRule="auto"/>
              <w:rPr>
                <w:rFonts w:ascii="Calibri Light" w:hAnsi="Calibri Light" w:cs="Calibri Light"/>
              </w:rPr>
            </w:pPr>
            <w:r w:rsidRPr="00ED1D95">
              <w:rPr>
                <w:rFonts w:ascii="Calibri Light" w:hAnsi="Calibri Light" w:cs="Calibri Light"/>
              </w:rPr>
              <w:t>Option 2</w:t>
            </w:r>
          </w:p>
          <w:p w14:paraId="6803B61D" w14:textId="77777777" w:rsidR="00515A16" w:rsidRPr="00ED1D95" w:rsidRDefault="00515A16" w:rsidP="00932DCB">
            <w:pPr>
              <w:pStyle w:val="ListParagraph"/>
              <w:numPr>
                <w:ilvl w:val="1"/>
                <w:numId w:val="13"/>
              </w:numPr>
              <w:spacing w:line="240" w:lineRule="auto"/>
              <w:rPr>
                <w:rFonts w:ascii="Calibri Light" w:hAnsi="Calibri Light" w:cs="Calibri Light"/>
              </w:rPr>
            </w:pPr>
            <w:r w:rsidRPr="00ED1D95">
              <w:rPr>
                <w:rFonts w:ascii="Calibri Light" w:hAnsi="Calibri Light" w:cs="Calibri Light"/>
              </w:rPr>
              <w:t>Call allowed and Call cancelled</w:t>
            </w:r>
          </w:p>
          <w:p w14:paraId="716E5D42" w14:textId="2923D5B8" w:rsidR="00515A16" w:rsidRPr="00ED1D95" w:rsidRDefault="00C87A71" w:rsidP="00932DCB">
            <w:pPr>
              <w:pStyle w:val="ListParagraph"/>
              <w:numPr>
                <w:ilvl w:val="2"/>
                <w:numId w:val="13"/>
              </w:numPr>
              <w:spacing w:line="240" w:lineRule="auto"/>
              <w:rPr>
                <w:rFonts w:ascii="Calibri Light" w:hAnsi="Calibri Light" w:cs="Calibri Light"/>
              </w:rPr>
            </w:pPr>
            <w:r>
              <w:rPr>
                <w:rFonts w:ascii="Calibri Light" w:hAnsi="Calibri Light" w:cs="Calibri Light"/>
                <w:iCs/>
              </w:rPr>
              <w:t>Response code</w:t>
            </w:r>
            <w:r w:rsidR="00515A16" w:rsidRPr="00ED1D95">
              <w:rPr>
                <w:rFonts w:ascii="Calibri Light" w:hAnsi="Calibri Light" w:cs="Calibri Light"/>
                <w:iCs/>
              </w:rPr>
              <w:t xml:space="preserve"> 201</w:t>
            </w:r>
          </w:p>
          <w:p w14:paraId="31FCAE4E" w14:textId="77777777" w:rsidR="00515A16" w:rsidRPr="00ED1D95" w:rsidRDefault="00515A16" w:rsidP="00932DCB">
            <w:pPr>
              <w:pStyle w:val="ListParagraph"/>
              <w:numPr>
                <w:ilvl w:val="2"/>
                <w:numId w:val="13"/>
              </w:numPr>
              <w:spacing w:line="240" w:lineRule="auto"/>
              <w:rPr>
                <w:rFonts w:ascii="Calibri Light" w:hAnsi="Calibri Light" w:cs="Calibri Light"/>
              </w:rPr>
            </w:pPr>
            <w:r w:rsidRPr="00ED1D95">
              <w:rPr>
                <w:rFonts w:ascii="Calibri Light" w:hAnsi="Calibri Light" w:cs="Calibri Light"/>
              </w:rPr>
              <w:t>cancel Reason "SAME_SOURCE_AND_DEST_FLOOR”</w:t>
            </w:r>
          </w:p>
        </w:tc>
      </w:tr>
      <w:tr w:rsidR="00515A16" w:rsidRPr="00ED1D95" w14:paraId="10107232" w14:textId="77777777" w:rsidTr="005625F6">
        <w:tc>
          <w:tcPr>
            <w:tcW w:w="1021" w:type="dxa"/>
            <w:shd w:val="clear" w:color="auto" w:fill="auto"/>
          </w:tcPr>
          <w:p w14:paraId="328B7018" w14:textId="77777777" w:rsidR="00515A16" w:rsidRPr="00ED1D95" w:rsidRDefault="00515A16" w:rsidP="00932DCB">
            <w:pPr>
              <w:spacing w:line="240" w:lineRule="auto"/>
              <w:rPr>
                <w:rFonts w:ascii="Calibri Light" w:hAnsi="Calibri Light" w:cs="Calibri Light"/>
              </w:rPr>
            </w:pPr>
            <w:r w:rsidRPr="00ED1D95">
              <w:rPr>
                <w:rFonts w:ascii="Calibri Light" w:hAnsi="Calibri Light" w:cs="Calibri Light"/>
              </w:rPr>
              <w:t>Test result</w:t>
            </w:r>
          </w:p>
        </w:tc>
        <w:tc>
          <w:tcPr>
            <w:tcW w:w="7981" w:type="dxa"/>
            <w:shd w:val="clear" w:color="auto" w:fill="auto"/>
          </w:tcPr>
          <w:p w14:paraId="2A581453" w14:textId="77777777" w:rsidR="00515A16" w:rsidRPr="00ED1D95" w:rsidRDefault="00515A16"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Same floor same side error</w:t>
            </w:r>
          </w:p>
          <w:p>
            <w:pPr>
              <w:spacing w:line="240" w:lineRule="auto"/>
              <w:jc w:val="left"/>
            </w:pPr>
            <w:r>
              <w:rPr>
                <w:sz w:val="18"/>
              </w:rPr>
              <w:t>Duration: 20889.889001846313 ms</w:t>
            </w:r>
          </w:p>
          <w:p>
            <w:pPr>
              <w:spacing w:line="240" w:lineRule="auto"/>
              <w:jc w:val="left"/>
            </w:pPr>
            <w:r>
              <w:rPr>
                <w:sz w:val="18"/>
              </w:rPr>
              <w:t>Response Data:</w:t>
            </w:r>
          </w:p>
          <w:p>
            <w:pPr>
              <w:spacing w:line="240" w:lineRule="auto"/>
              <w:jc w:val="left"/>
            </w:pPr>
            <w:r>
              <w:rPr>
                <w:sz w:val="18"/>
              </w:rPr>
              <w:t>{</w:t>
              <w:br/>
              <w:t xml:space="preserve">    "phase": "duplicate_call",</w:t>
              <w:br/>
              <w:t xml:space="preserve">    "data": {</w:t>
              <w:br/>
              <w:t xml:space="preserve">        "connectionId": "PbbeHfGMjoECFwA=",</w:t>
              <w:br/>
              <w:t xml:space="preserve">        "requestId": 171845825,</w:t>
              <w:br/>
              <w:t xml:space="preserve">        "statusCode": 201,</w:t>
              <w:br/>
              <w:t xml:space="preserve">        "data": {</w:t>
              <w:br/>
              <w:t xml:space="preserve">            "time": "2025-08-17T02:35:06.288Z"</w:t>
              <w:br/>
              <w:t xml:space="preserve">        }</w:t>
              <w:br/>
              <w:t xml:space="preserve">    }</w:t>
              <w:br/>
              <w:t>}</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"4668c9d8-6fc0-49be-8cac-5fbc7cb715f8",</w:t>
              <w:br/>
              <w:t xml:space="preserve">        "area": 2000,</w:t>
              <w:br/>
              <w:t xml:space="preserve">        "time": "2025-08-17T02:34:55.541335Z",</w:t>
              <w:br/>
              <w:t xml:space="preserve">        "terminal": 1,</w:t>
              <w:br/>
              <w:t xml:space="preserve">        "call": {</w:t>
              <w:br/>
              <w:t xml:space="preserve">            "action": 1</w:t>
              <w:br/>
              <w:t xml:space="preserve">        }</w:t>
              <w:br/>
              <w:t xml:space="preserve">    }</w:t>
              <w:br/>
              <w:t>}</w:t>
            </w:r>
          </w:p>
          <w:p>
            <w:pPr>
              <w:spacing w:line="240" w:lineRule="auto"/>
              <w:jc w:val="left"/>
            </w:pPr>
            <w:r>
              <w:rPr>
                <w:sz w:val="18"/>
              </w:rPr>
              <w:t>Request Timestamp: 1755398095.541041</w:t>
            </w:r>
          </w:p>
          <w:p>
            <w:pPr>
              <w:spacing w:line="240" w:lineRule="auto"/>
              <w:jc w:val="left"/>
            </w:pPr>
            <w:r>
              <w:rPr>
                <w:sz w:val="18"/>
              </w:rPr>
              <w:t>Response Timestamp: 1755398116.43093</w:t>
            </w:r>
          </w:p>
        </w:tc>
      </w:tr>
    </w:tbl>
    <w:p w14:paraId="0287EECE" w14:textId="77777777" w:rsidR="00B25914" w:rsidRDefault="00B25914" w:rsidP="00B25914">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B25914" w:rsidRPr="00A228C2" w14:paraId="684F2735" w14:textId="77777777" w:rsidTr="007419B5">
        <w:tc>
          <w:tcPr>
            <w:tcW w:w="1050" w:type="dxa"/>
            <w:shd w:val="clear" w:color="auto" w:fill="BFBFBF" w:themeFill="background1" w:themeFillShade="BF"/>
          </w:tcPr>
          <w:p w14:paraId="33E111D4"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Test 14</w:t>
            </w:r>
          </w:p>
        </w:tc>
        <w:tc>
          <w:tcPr>
            <w:tcW w:w="7952" w:type="dxa"/>
            <w:shd w:val="clear" w:color="auto" w:fill="auto"/>
          </w:tcPr>
          <w:p w14:paraId="5C75C650"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Call: Specific lift Call- &gt; Source: any floor, Destination: any floor</w:t>
            </w:r>
          </w:p>
          <w:p w14:paraId="2D45C2CE" w14:textId="66C6AD8E"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Note: Allowed Lift “</w:t>
            </w:r>
            <w:proofErr w:type="spellStart"/>
            <w:r w:rsidRPr="00A228C2">
              <w:rPr>
                <w:rFonts w:ascii="Calibri Light" w:hAnsi="Calibri Light" w:cs="Calibri Light"/>
              </w:rPr>
              <w:t>allowed­lifts</w:t>
            </w:r>
            <w:proofErr w:type="spellEnd"/>
            <w:r w:rsidRPr="00A228C2">
              <w:rPr>
                <w:rFonts w:ascii="Calibri Light" w:hAnsi="Calibri Light" w:cs="Calibri Light"/>
              </w:rPr>
              <w:t>” id to be included in the send request. Landing Call – Source only, Car Call – Destination only</w:t>
            </w:r>
          </w:p>
        </w:tc>
      </w:tr>
      <w:tr w:rsidR="00B25914" w:rsidRPr="00A228C2" w14:paraId="437C1D66" w14:textId="77777777" w:rsidTr="007419B5">
        <w:tc>
          <w:tcPr>
            <w:tcW w:w="1050" w:type="dxa"/>
            <w:shd w:val="clear" w:color="auto" w:fill="auto"/>
          </w:tcPr>
          <w:p w14:paraId="3FA01C4F"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Expected result</w:t>
            </w:r>
          </w:p>
        </w:tc>
        <w:tc>
          <w:tcPr>
            <w:tcW w:w="7952" w:type="dxa"/>
            <w:shd w:val="clear" w:color="auto" w:fill="auto"/>
          </w:tcPr>
          <w:p w14:paraId="7C6AC66E" w14:textId="77777777" w:rsidR="00B25914" w:rsidRPr="00A228C2" w:rsidRDefault="00B25914" w:rsidP="00B25914">
            <w:pPr>
              <w:pStyle w:val="ListParagraph"/>
              <w:numPr>
                <w:ilvl w:val="0"/>
                <w:numId w:val="17"/>
              </w:numPr>
              <w:spacing w:line="240" w:lineRule="auto"/>
              <w:rPr>
                <w:rFonts w:ascii="Calibri Light" w:hAnsi="Calibri Light" w:cs="Calibri Light"/>
              </w:rPr>
            </w:pPr>
            <w:r w:rsidRPr="00A228C2">
              <w:rPr>
                <w:rFonts w:ascii="Calibri Light" w:hAnsi="Calibri Light" w:cs="Calibri Light"/>
              </w:rPr>
              <w:t>Call accepted and elevator starts moving</w:t>
            </w:r>
          </w:p>
          <w:p w14:paraId="274B71F5" w14:textId="511F90B8" w:rsidR="00B25914" w:rsidRPr="00A228C2" w:rsidRDefault="00C87A71" w:rsidP="00B25914">
            <w:pPr>
              <w:pStyle w:val="ListParagraph"/>
              <w:numPr>
                <w:ilvl w:val="1"/>
                <w:numId w:val="17"/>
              </w:numPr>
              <w:spacing w:line="240" w:lineRule="auto"/>
              <w:rPr>
                <w:rFonts w:ascii="Calibri Light" w:hAnsi="Calibri Light" w:cs="Calibri Light"/>
              </w:rPr>
            </w:pPr>
            <w:r>
              <w:rPr>
                <w:rFonts w:ascii="Calibri Light" w:hAnsi="Calibri Light" w:cs="Calibri Light"/>
              </w:rPr>
              <w:t>Response code</w:t>
            </w:r>
            <w:r w:rsidR="00B25914" w:rsidRPr="00A228C2">
              <w:rPr>
                <w:rFonts w:ascii="Calibri Light" w:hAnsi="Calibri Light" w:cs="Calibri Light"/>
              </w:rPr>
              <w:t xml:space="preserve"> 201</w:t>
            </w:r>
          </w:p>
          <w:p w14:paraId="145F918F" w14:textId="656BF133" w:rsidR="00B25914" w:rsidRPr="00A228C2" w:rsidRDefault="000121A3" w:rsidP="00B25914">
            <w:pPr>
              <w:pStyle w:val="ListParagraph"/>
              <w:numPr>
                <w:ilvl w:val="1"/>
                <w:numId w:val="17"/>
              </w:numPr>
              <w:spacing w:line="240" w:lineRule="auto"/>
              <w:rPr>
                <w:rFonts w:ascii="Calibri Light" w:hAnsi="Calibri Light" w:cs="Calibri Light"/>
              </w:rPr>
            </w:pPr>
            <w:r>
              <w:rPr>
                <w:rFonts w:ascii="Calibri Light" w:hAnsi="Calibri Light" w:cs="Calibri Light"/>
              </w:rPr>
              <w:t>Session id</w:t>
            </w:r>
            <w:r w:rsidR="00B25914" w:rsidRPr="00A228C2">
              <w:rPr>
                <w:rFonts w:ascii="Calibri Light" w:hAnsi="Calibri Light" w:cs="Calibri Light"/>
              </w:rPr>
              <w:t xml:space="preserve"> returned</w:t>
            </w:r>
          </w:p>
          <w:p w14:paraId="315FCE5A" w14:textId="77777777" w:rsidR="00B25914" w:rsidRPr="00A228C2" w:rsidRDefault="00B25914" w:rsidP="00B25914">
            <w:pPr>
              <w:pStyle w:val="ListParagraph"/>
              <w:numPr>
                <w:ilvl w:val="0"/>
                <w:numId w:val="17"/>
              </w:numPr>
              <w:spacing w:line="240" w:lineRule="auto"/>
              <w:rPr>
                <w:rFonts w:ascii="Calibri Light" w:hAnsi="Calibri Light" w:cs="Calibri Light"/>
              </w:rPr>
            </w:pPr>
            <w:r w:rsidRPr="00A228C2">
              <w:rPr>
                <w:rFonts w:ascii="Calibri Light" w:hAnsi="Calibri Light" w:cs="Calibri Light"/>
                <w:iCs/>
              </w:rPr>
              <w:t>Elevator tracking as needed</w:t>
            </w:r>
          </w:p>
        </w:tc>
      </w:tr>
      <w:tr w:rsidR="00B25914" w:rsidRPr="00A228C2" w14:paraId="3118D951" w14:textId="77777777" w:rsidTr="007419B5">
        <w:tc>
          <w:tcPr>
            <w:tcW w:w="1050" w:type="dxa"/>
            <w:shd w:val="clear" w:color="auto" w:fill="auto"/>
          </w:tcPr>
          <w:p w14:paraId="0B80AF92"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Test result</w:t>
            </w:r>
          </w:p>
        </w:tc>
        <w:tc>
          <w:tcPr>
            <w:tcW w:w="7952" w:type="dxa"/>
            <w:shd w:val="clear" w:color="auto" w:fill="auto"/>
          </w:tcPr>
          <w:p w14:paraId="62DC1B86" w14:textId="77777777" w:rsidR="00B25914" w:rsidRPr="00A228C2" w:rsidRDefault="00B25914" w:rsidP="007419B5">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allowed_lifts, allocation within set</w:t>
            </w:r>
          </w:p>
          <w:p>
            <w:pPr>
              <w:spacing w:line="240" w:lineRule="auto"/>
              <w:jc w:val="left"/>
            </w:pPr>
            <w:r>
              <w:rPr>
                <w:sz w:val="18"/>
              </w:rPr>
              <w:t>Duration: 10422.26791381836 ms</w:t>
            </w:r>
          </w:p>
          <w:p>
            <w:pPr>
              <w:spacing w:line="240" w:lineRule="auto"/>
              <w:jc w:val="left"/>
            </w:pPr>
            <w:r>
              <w:rPr>
                <w:sz w:val="18"/>
              </w:rPr>
              <w:t>Response Data:</w:t>
            </w:r>
          </w:p>
          <w:p>
            <w:pPr>
              <w:spacing w:line="240" w:lineRule="auto"/>
              <w:jc w:val="left"/>
            </w:pPr>
            <w:r>
              <w:rPr>
                <w:sz w:val="18"/>
              </w:rPr>
              <w:t>{</w:t>
              <w:br/>
              <w:t xml:space="preserve">    "phase": "call_response",</w:t>
              <w:br/>
              <w:t xml:space="preserve">    "data": {</w:t>
              <w:br/>
              <w:t xml:space="preserve">        "connectionId": "PbbeHfGMjoECFwA=",</w:t>
              <w:br/>
              <w:t xml:space="preserve">        "requestId": 678435774,</w:t>
              <w:br/>
              <w:t xml:space="preserve">        "statusCode": 201,</w:t>
              <w:br/>
              <w:t xml:space="preserve">        "data": {</w:t>
              <w:br/>
              <w:t xml:space="preserve">            "time": "2025-08-17T02:35:16.718Z"</w:t>
              <w:br/>
              <w:t xml:space="preserve">        }</w:t>
              <w:br/>
              <w:t xml:space="preserve">    }</w:t>
              <w:br/>
              <w:t>}</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"1e3111a9-2293-42c9-af5a-7d63636ce62c",</w:t>
              <w:br/>
              <w:t xml:space="preserve">        "area": 1000,</w:t>
              <w:br/>
              <w:t xml:space="preserve">        "time": "2025-08-17T02:35:16.431292Z",</w:t>
              <w:br/>
              <w:t xml:space="preserve">        "terminal": 1,</w:t>
              <w:br/>
              <w:t xml:space="preserve">        "call": {</w:t>
              <w:br/>
              <w:t xml:space="preserve">            "action": 2,</w:t>
              <w:br/>
              <w:t xml:space="preserve">            "destination": 2000,</w:t>
              <w:br/>
              <w:t xml:space="preserve">            "allowed_lifts": [</w:t>
              <w:br/>
              <w:t xml:space="preserve">                1</w:t>
              <w:br/>
              <w:t xml:space="preserve">            ]</w:t>
              <w:br/>
              <w:t xml:space="preserve">        }</w:t>
              <w:br/>
              <w:t xml:space="preserve">    }</w:t>
              <w:br/>
              <w:t>}</w:t>
            </w:r>
          </w:p>
          <w:p>
            <w:pPr>
              <w:spacing w:line="240" w:lineRule="auto"/>
              <w:jc w:val="left"/>
            </w:pPr>
            <w:r>
              <w:rPr>
                <w:sz w:val="18"/>
              </w:rPr>
              <w:t>Request Timestamp: 1755398116.4310021</w:t>
            </w:r>
          </w:p>
          <w:p>
            <w:pPr>
              <w:spacing w:line="240" w:lineRule="auto"/>
              <w:jc w:val="left"/>
            </w:pPr>
            <w:r>
              <w:rPr>
                <w:sz w:val="18"/>
              </w:rPr>
              <w:t>Response Timestamp: 1755398126.85327</w:t>
            </w:r>
          </w:p>
        </w:tc>
      </w:tr>
    </w:tbl>
    <w:p w14:paraId="2155D903" w14:textId="77777777" w:rsidR="00B25914" w:rsidRPr="00A228C2" w:rsidRDefault="00B25914" w:rsidP="00B25914">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B25914" w:rsidRPr="00A228C2" w14:paraId="7E0CEB4A" w14:textId="77777777" w:rsidTr="007419B5">
        <w:tc>
          <w:tcPr>
            <w:tcW w:w="1050" w:type="dxa"/>
            <w:shd w:val="clear" w:color="auto" w:fill="BFBFBF" w:themeFill="background1" w:themeFillShade="BF"/>
          </w:tcPr>
          <w:p w14:paraId="757300BC" w14:textId="79836AD4"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Test 1</w:t>
            </w:r>
            <w:r w:rsidR="00760F47">
              <w:rPr>
                <w:rFonts w:ascii="Calibri Light" w:hAnsi="Calibri Light" w:cs="Calibri Light"/>
              </w:rPr>
              <w:t>5</w:t>
            </w:r>
          </w:p>
        </w:tc>
        <w:tc>
          <w:tcPr>
            <w:tcW w:w="7952" w:type="dxa"/>
            <w:shd w:val="clear" w:color="auto" w:fill="auto"/>
          </w:tcPr>
          <w:p w14:paraId="57F0126C"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Call: Cancel Call- &gt; Source: any floor, Destination: any floor</w:t>
            </w:r>
          </w:p>
          <w:p w14:paraId="2FFFA941"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Note: Landing Call – Source only, Car Call – Destination only</w:t>
            </w:r>
          </w:p>
        </w:tc>
      </w:tr>
      <w:tr w:rsidR="00B25914" w:rsidRPr="00A228C2" w14:paraId="2398BBD3" w14:textId="77777777" w:rsidTr="007419B5">
        <w:tc>
          <w:tcPr>
            <w:tcW w:w="1050" w:type="dxa"/>
            <w:shd w:val="clear" w:color="auto" w:fill="auto"/>
          </w:tcPr>
          <w:p w14:paraId="50AB7D6D"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Expected result</w:t>
            </w:r>
          </w:p>
        </w:tc>
        <w:tc>
          <w:tcPr>
            <w:tcW w:w="7952" w:type="dxa"/>
            <w:shd w:val="clear" w:color="auto" w:fill="auto"/>
          </w:tcPr>
          <w:p w14:paraId="5DF7AF10" w14:textId="77777777" w:rsidR="00B25914" w:rsidRPr="00A228C2" w:rsidRDefault="00B25914" w:rsidP="00B25914">
            <w:pPr>
              <w:pStyle w:val="ListParagraph"/>
              <w:numPr>
                <w:ilvl w:val="0"/>
                <w:numId w:val="32"/>
              </w:numPr>
              <w:spacing w:line="240" w:lineRule="auto"/>
              <w:rPr>
                <w:rFonts w:ascii="Calibri Light" w:hAnsi="Calibri Light" w:cs="Calibri Light"/>
              </w:rPr>
            </w:pPr>
            <w:r w:rsidRPr="00A228C2">
              <w:rPr>
                <w:rFonts w:ascii="Calibri Light" w:hAnsi="Calibri Light" w:cs="Calibri Light"/>
              </w:rPr>
              <w:t>Request Elevator to move to any floor</w:t>
            </w:r>
          </w:p>
          <w:p w14:paraId="0203EB4F" w14:textId="6ADED5C0" w:rsidR="00B25914" w:rsidRPr="00A228C2" w:rsidRDefault="00C87A71" w:rsidP="00B25914">
            <w:pPr>
              <w:pStyle w:val="ListParagraph"/>
              <w:numPr>
                <w:ilvl w:val="1"/>
                <w:numId w:val="32"/>
              </w:numPr>
              <w:spacing w:line="240" w:lineRule="auto"/>
              <w:rPr>
                <w:rFonts w:ascii="Calibri Light" w:hAnsi="Calibri Light" w:cs="Calibri Light"/>
              </w:rPr>
            </w:pPr>
            <w:r>
              <w:rPr>
                <w:rFonts w:ascii="Calibri Light" w:hAnsi="Calibri Light" w:cs="Calibri Light"/>
              </w:rPr>
              <w:t>Response code</w:t>
            </w:r>
            <w:r w:rsidR="00B25914" w:rsidRPr="00A228C2">
              <w:rPr>
                <w:rFonts w:ascii="Calibri Light" w:hAnsi="Calibri Light" w:cs="Calibri Light"/>
              </w:rPr>
              <w:t xml:space="preserve"> 201</w:t>
            </w:r>
          </w:p>
          <w:p w14:paraId="6B66D7CA" w14:textId="223235AE" w:rsidR="00B25914" w:rsidRPr="00A228C2" w:rsidRDefault="000121A3" w:rsidP="00B25914">
            <w:pPr>
              <w:pStyle w:val="ListParagraph"/>
              <w:numPr>
                <w:ilvl w:val="1"/>
                <w:numId w:val="32"/>
              </w:numPr>
              <w:spacing w:line="240" w:lineRule="auto"/>
              <w:rPr>
                <w:rFonts w:ascii="Calibri Light" w:hAnsi="Calibri Light" w:cs="Calibri Light"/>
              </w:rPr>
            </w:pPr>
            <w:r>
              <w:rPr>
                <w:rFonts w:ascii="Calibri Light" w:hAnsi="Calibri Light" w:cs="Calibri Light"/>
              </w:rPr>
              <w:t>Session id</w:t>
            </w:r>
            <w:r w:rsidR="00B25914" w:rsidRPr="00A228C2">
              <w:rPr>
                <w:rFonts w:ascii="Calibri Light" w:hAnsi="Calibri Light" w:cs="Calibri Light"/>
              </w:rPr>
              <w:t xml:space="preserve"> returned</w:t>
            </w:r>
          </w:p>
          <w:p w14:paraId="63715306" w14:textId="77777777" w:rsidR="00B25914" w:rsidRPr="00A228C2" w:rsidRDefault="00B25914" w:rsidP="00B25914">
            <w:pPr>
              <w:pStyle w:val="ListParagraph"/>
              <w:numPr>
                <w:ilvl w:val="0"/>
                <w:numId w:val="32"/>
              </w:numPr>
              <w:spacing w:line="240" w:lineRule="auto"/>
              <w:rPr>
                <w:rFonts w:ascii="Calibri Light" w:hAnsi="Calibri Light" w:cs="Calibri Light"/>
              </w:rPr>
            </w:pPr>
            <w:r w:rsidRPr="00A228C2">
              <w:rPr>
                <w:rFonts w:ascii="Calibri Light" w:hAnsi="Calibri Light" w:cs="Calibri Light"/>
              </w:rPr>
              <w:t>Elevator tracking as needed</w:t>
            </w:r>
          </w:p>
          <w:p w14:paraId="0D8AFAA7" w14:textId="302AB13B" w:rsidR="00B25914" w:rsidRPr="00A228C2" w:rsidRDefault="00B25914" w:rsidP="00B25914">
            <w:pPr>
              <w:pStyle w:val="ListParagraph"/>
              <w:numPr>
                <w:ilvl w:val="0"/>
                <w:numId w:val="32"/>
              </w:numPr>
              <w:spacing w:line="240" w:lineRule="auto"/>
              <w:rPr>
                <w:rFonts w:ascii="Calibri Light" w:hAnsi="Calibri Light" w:cs="Calibri Light"/>
              </w:rPr>
            </w:pPr>
            <w:r w:rsidRPr="00A228C2">
              <w:rPr>
                <w:rFonts w:ascii="Calibri Light" w:hAnsi="Calibri Light" w:cs="Calibri Light"/>
              </w:rPr>
              <w:t xml:space="preserve">Send request cancel with payload including </w:t>
            </w:r>
            <w:r w:rsidR="000121A3">
              <w:rPr>
                <w:rFonts w:ascii="Calibri Light" w:hAnsi="Calibri Light" w:cs="Calibri Light"/>
              </w:rPr>
              <w:t>Session id</w:t>
            </w:r>
            <w:r w:rsidRPr="00A228C2">
              <w:rPr>
                <w:rFonts w:ascii="Calibri Light" w:hAnsi="Calibri Light" w:cs="Calibri Light"/>
              </w:rPr>
              <w:t xml:space="preserve"> </w:t>
            </w:r>
          </w:p>
          <w:p w14:paraId="27BE9A9B" w14:textId="7F06C788" w:rsidR="00B25914" w:rsidRPr="00A228C2" w:rsidRDefault="00C87A71" w:rsidP="00B25914">
            <w:pPr>
              <w:pStyle w:val="ListParagraph"/>
              <w:numPr>
                <w:ilvl w:val="1"/>
                <w:numId w:val="32"/>
              </w:numPr>
              <w:spacing w:line="240" w:lineRule="auto"/>
              <w:rPr>
                <w:rFonts w:ascii="Calibri Light" w:hAnsi="Calibri Light" w:cs="Calibri Light"/>
              </w:rPr>
            </w:pPr>
            <w:r>
              <w:rPr>
                <w:rFonts w:ascii="Calibri Light" w:hAnsi="Calibri Light" w:cs="Calibri Light"/>
              </w:rPr>
              <w:t>Response code</w:t>
            </w:r>
            <w:r w:rsidR="00B25914" w:rsidRPr="00A228C2">
              <w:rPr>
                <w:rFonts w:ascii="Calibri Light" w:hAnsi="Calibri Light" w:cs="Calibri Light"/>
              </w:rPr>
              <w:t xml:space="preserve"> 201</w:t>
            </w:r>
          </w:p>
          <w:p w14:paraId="563E0027" w14:textId="77777777" w:rsidR="00B25914" w:rsidRPr="00A228C2" w:rsidRDefault="00B25914" w:rsidP="00B25914">
            <w:pPr>
              <w:pStyle w:val="ListParagraph"/>
              <w:numPr>
                <w:ilvl w:val="1"/>
                <w:numId w:val="32"/>
              </w:numPr>
              <w:spacing w:line="240" w:lineRule="auto"/>
              <w:rPr>
                <w:rFonts w:ascii="Calibri Light" w:hAnsi="Calibri Light" w:cs="Calibri Light"/>
              </w:rPr>
            </w:pPr>
            <w:r w:rsidRPr="00A228C2">
              <w:rPr>
                <w:rFonts w:ascii="Calibri Light" w:hAnsi="Calibri Light" w:cs="Calibri Light"/>
              </w:rPr>
              <w:t>Elevator stop moving</w:t>
            </w:r>
          </w:p>
        </w:tc>
      </w:tr>
      <w:tr w:rsidR="00B25914" w:rsidRPr="00A228C2" w14:paraId="52ED5033" w14:textId="77777777" w:rsidTr="007419B5">
        <w:tc>
          <w:tcPr>
            <w:tcW w:w="1050" w:type="dxa"/>
            <w:shd w:val="clear" w:color="auto" w:fill="auto"/>
          </w:tcPr>
          <w:p w14:paraId="356A5775"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Test result</w:t>
            </w:r>
          </w:p>
        </w:tc>
        <w:tc>
          <w:tcPr>
            <w:tcW w:w="7952" w:type="dxa"/>
            <w:shd w:val="clear" w:color="auto" w:fill="auto"/>
          </w:tcPr>
          <w:p w14:paraId="4BA9FA1F" w14:textId="77777777" w:rsidR="00B25914" w:rsidRPr="00A228C2" w:rsidRDefault="00B25914" w:rsidP="007419B5">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delete(session_id), call_state=canceled</w:t>
            </w:r>
          </w:p>
          <w:p>
            <w:pPr>
              <w:spacing w:line="240" w:lineRule="auto"/>
              <w:jc w:val="left"/>
            </w:pPr>
            <w:r>
              <w:rPr>
                <w:sz w:val="18"/>
              </w:rPr>
              <w:t>Duration: 10867.506742477417 ms</w:t>
            </w:r>
          </w:p>
          <w:p>
            <w:pPr>
              <w:spacing w:line="240" w:lineRule="auto"/>
              <w:jc w:val="left"/>
            </w:pPr>
            <w:r>
              <w:rPr>
                <w:sz w:val="18"/>
              </w:rPr>
              <w:t>Response Data:</w:t>
            </w:r>
          </w:p>
          <w:p>
            <w:pPr>
              <w:spacing w:line="240" w:lineRule="auto"/>
              <w:jc w:val="left"/>
            </w:pPr>
            <w:r>
              <w:rPr>
                <w:sz w:val="18"/>
              </w:rPr>
              <w:t>{</w:t>
              <w:br/>
              <w:t xml:space="preserve">    "phase": "call",</w:t>
              <w:br/>
              <w:t xml:space="preserve">    "data": {</w:t>
              <w:br/>
              <w:t xml:space="preserve">        "connectionId": "PbbeHfGMjoECFwA=",</w:t>
              <w:br/>
              <w:t xml:space="preserve">        "requestId": 261318679,</w:t>
              <w:br/>
              <w:t xml:space="preserve">        "statusCode": 201,</w:t>
              <w:br/>
              <w:t xml:space="preserve">        "data": {</w:t>
              <w:br/>
              <w:t xml:space="preserve">            "request_id": 261318679,</w:t>
              <w:br/>
              <w:t xml:space="preserve">            "success": true,</w:t>
              <w:br/>
              <w:t xml:space="preserve">            "session_id": 290</w:t>
              <w:br/>
              <w:t xml:space="preserve">        },</w:t>
              <w:br/>
              <w:t xml:space="preserve">        "callType": "action",</w:t>
              <w:br/>
              <w:t xml:space="preserve">        "buildingId": "building:L1QinntdEOg",</w:t>
              <w:br/>
              <w:t xml:space="preserve">        "groupId": "1",</w:t>
              <w:br/>
              <w:t xml:space="preserve">        "sessionId": 290</w:t>
              <w:br/>
              <w:t xml:space="preserve">    }</w:t>
              <w:br/>
              <w:t>}</w:t>
            </w:r>
          </w:p>
          <w:p>
            <w:pPr>
              <w:spacing w:line="240" w:lineRule="auto"/>
              <w:jc w:val="left"/>
            </w:pPr>
            <w:r>
              <w:rPr>
                <w:sz w:val="18"/>
              </w:rPr>
              <w:t>Request Timestamp: 1755398126.853342</w:t>
            </w:r>
          </w:p>
          <w:p>
            <w:pPr>
              <w:spacing w:line="240" w:lineRule="auto"/>
              <w:jc w:val="left"/>
            </w:pPr>
            <w:r>
              <w:rPr>
                <w:sz w:val="18"/>
              </w:rPr>
              <w:t>Response Timestamp: 1755398137.7208488</w:t>
            </w:r>
          </w:p>
        </w:tc>
      </w:tr>
    </w:tbl>
    <w:p w14:paraId="6852760F" w14:textId="77777777" w:rsidR="00607E13" w:rsidRPr="00ED1D95" w:rsidRDefault="00607E13"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07E13" w:rsidRPr="00ED1D95" w14:paraId="31945999" w14:textId="77777777" w:rsidTr="005625F6">
        <w:tc>
          <w:tcPr>
            <w:tcW w:w="1021" w:type="dxa"/>
            <w:shd w:val="clear" w:color="auto" w:fill="BFBFBF" w:themeFill="background1" w:themeFillShade="BF"/>
          </w:tcPr>
          <w:p w14:paraId="3E8800BB" w14:textId="08AE0A31"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1</w:t>
            </w:r>
            <w:r w:rsidR="00C812E2">
              <w:rPr>
                <w:rFonts w:ascii="Calibri Light" w:hAnsi="Calibri Light" w:cs="Calibri Light"/>
              </w:rPr>
              <w:t>6</w:t>
            </w:r>
          </w:p>
        </w:tc>
        <w:tc>
          <w:tcPr>
            <w:tcW w:w="7981" w:type="dxa"/>
            <w:shd w:val="clear" w:color="auto" w:fill="auto"/>
          </w:tcPr>
          <w:p w14:paraId="0290D343"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Call: Null call - &gt; Source: any floor, Destination: any floor</w:t>
            </w:r>
          </w:p>
          <w:p w14:paraId="09057634"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Note: Destination floor is invalid and not part of building config. Car Call – Destination only</w:t>
            </w:r>
          </w:p>
        </w:tc>
      </w:tr>
      <w:tr w:rsidR="00607E13" w:rsidRPr="00ED1D95" w14:paraId="5EFC1EEB" w14:textId="77777777" w:rsidTr="005625F6">
        <w:tc>
          <w:tcPr>
            <w:tcW w:w="1021" w:type="dxa"/>
            <w:shd w:val="clear" w:color="auto" w:fill="auto"/>
          </w:tcPr>
          <w:p w14:paraId="233E0F9A"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1EE9470C" w14:textId="77777777" w:rsidR="00607E13" w:rsidRPr="00ED1D95" w:rsidRDefault="00607E13" w:rsidP="00932DCB">
            <w:pPr>
              <w:pStyle w:val="ListParagraph"/>
              <w:numPr>
                <w:ilvl w:val="0"/>
                <w:numId w:val="14"/>
              </w:numPr>
              <w:spacing w:line="240" w:lineRule="auto"/>
              <w:rPr>
                <w:rFonts w:ascii="Calibri Light" w:hAnsi="Calibri Light" w:cs="Calibri Light"/>
              </w:rPr>
            </w:pPr>
            <w:r w:rsidRPr="00ED1D95">
              <w:rPr>
                <w:rFonts w:ascii="Calibri Light" w:hAnsi="Calibri Light" w:cs="Calibri Light"/>
              </w:rPr>
              <w:t>Option 1</w:t>
            </w:r>
          </w:p>
          <w:p w14:paraId="76576D1D" w14:textId="795BCA90" w:rsidR="00607E13" w:rsidRPr="00ED1D95" w:rsidRDefault="00607E13" w:rsidP="00932DCB">
            <w:pPr>
              <w:pStyle w:val="ListParagraph"/>
              <w:numPr>
                <w:ilvl w:val="1"/>
                <w:numId w:val="14"/>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1301DA40" w14:textId="77777777" w:rsidR="00607E13" w:rsidRPr="00ED1D95" w:rsidRDefault="00607E13" w:rsidP="00932DCB">
            <w:pPr>
              <w:pStyle w:val="ListParagraph"/>
              <w:numPr>
                <w:ilvl w:val="0"/>
                <w:numId w:val="14"/>
              </w:numPr>
              <w:spacing w:line="240" w:lineRule="auto"/>
              <w:rPr>
                <w:rFonts w:ascii="Calibri Light" w:hAnsi="Calibri Light" w:cs="Calibri Light"/>
              </w:rPr>
            </w:pPr>
            <w:r w:rsidRPr="00ED1D95">
              <w:rPr>
                <w:rFonts w:ascii="Calibri Light" w:hAnsi="Calibri Light" w:cs="Calibri Light"/>
              </w:rPr>
              <w:t>Option 2</w:t>
            </w:r>
          </w:p>
          <w:p w14:paraId="491E89EA" w14:textId="77777777" w:rsidR="00607E13" w:rsidRPr="00ED1D95" w:rsidRDefault="00607E13" w:rsidP="00932DCB">
            <w:pPr>
              <w:pStyle w:val="ListParagraph"/>
              <w:numPr>
                <w:ilvl w:val="1"/>
                <w:numId w:val="14"/>
              </w:numPr>
              <w:spacing w:line="240" w:lineRule="auto"/>
              <w:rPr>
                <w:rFonts w:ascii="Calibri Light" w:hAnsi="Calibri Light" w:cs="Calibri Light"/>
              </w:rPr>
            </w:pPr>
            <w:r w:rsidRPr="00ED1D95">
              <w:rPr>
                <w:rFonts w:ascii="Calibri Light" w:hAnsi="Calibri Light" w:cs="Calibri Light"/>
              </w:rPr>
              <w:t>Call allowed and Call cancelled</w:t>
            </w:r>
          </w:p>
          <w:p w14:paraId="339DA67B" w14:textId="331E2420" w:rsidR="00607E13" w:rsidRPr="00ED1D95" w:rsidRDefault="00C87A71" w:rsidP="00932DCB">
            <w:pPr>
              <w:pStyle w:val="ListParagraph"/>
              <w:numPr>
                <w:ilvl w:val="2"/>
                <w:numId w:val="14"/>
              </w:numPr>
              <w:spacing w:line="240" w:lineRule="auto"/>
              <w:rPr>
                <w:rFonts w:ascii="Calibri Light" w:hAnsi="Calibri Light" w:cs="Calibri Light"/>
              </w:rPr>
            </w:pPr>
            <w:r>
              <w:rPr>
                <w:rFonts w:ascii="Calibri Light" w:hAnsi="Calibri Light" w:cs="Calibri Light"/>
                <w:iCs/>
              </w:rPr>
              <w:t>Response code</w:t>
            </w:r>
            <w:r w:rsidR="00607E13" w:rsidRPr="00ED1D95">
              <w:rPr>
                <w:rFonts w:ascii="Calibri Light" w:hAnsi="Calibri Light" w:cs="Calibri Light"/>
                <w:iCs/>
              </w:rPr>
              <w:t xml:space="preserve"> </w:t>
            </w:r>
            <w:r w:rsidR="003A0654">
              <w:rPr>
                <w:rFonts w:ascii="Calibri Light" w:hAnsi="Calibri Light" w:cs="Calibri Light"/>
                <w:iCs/>
              </w:rPr>
              <w:t>201</w:t>
            </w:r>
          </w:p>
          <w:p w14:paraId="420899AB" w14:textId="77777777" w:rsidR="00607E13" w:rsidRPr="00ED1D95" w:rsidRDefault="00607E13" w:rsidP="00932DCB">
            <w:pPr>
              <w:pStyle w:val="ListParagraph"/>
              <w:numPr>
                <w:ilvl w:val="2"/>
                <w:numId w:val="14"/>
              </w:numPr>
              <w:spacing w:line="240" w:lineRule="auto"/>
              <w:rPr>
                <w:rFonts w:ascii="Calibri Light" w:hAnsi="Calibri Light" w:cs="Calibri Light"/>
              </w:rPr>
            </w:pPr>
            <w:r w:rsidRPr="00ED1D95">
              <w:rPr>
                <w:rFonts w:ascii="Calibri Light" w:hAnsi="Calibri Light" w:cs="Calibri Light"/>
              </w:rPr>
              <w:t xml:space="preserve">error message - "Ignoring call, unable to resolve destination: </w:t>
            </w:r>
            <w:proofErr w:type="gramStart"/>
            <w:r w:rsidRPr="00ED1D95">
              <w:rPr>
                <w:rFonts w:ascii="Calibri Light" w:hAnsi="Calibri Light" w:cs="Calibri Light"/>
              </w:rPr>
              <w:t>area:*</w:t>
            </w:r>
            <w:proofErr w:type="gramEnd"/>
            <w:r w:rsidRPr="00ED1D95">
              <w:rPr>
                <w:rFonts w:ascii="Calibri Light" w:hAnsi="Calibri Light" w:cs="Calibri Light"/>
              </w:rPr>
              <w:t>***”</w:t>
            </w:r>
          </w:p>
        </w:tc>
      </w:tr>
      <w:tr w:rsidR="00607E13" w:rsidRPr="00ED1D95" w14:paraId="380A7198" w14:textId="77777777" w:rsidTr="005625F6">
        <w:tc>
          <w:tcPr>
            <w:tcW w:w="1021" w:type="dxa"/>
            <w:shd w:val="clear" w:color="auto" w:fill="auto"/>
          </w:tcPr>
          <w:p w14:paraId="093B097F"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result</w:t>
            </w:r>
          </w:p>
        </w:tc>
        <w:tc>
          <w:tcPr>
            <w:tcW w:w="7981" w:type="dxa"/>
            <w:shd w:val="clear" w:color="auto" w:fill="auto"/>
          </w:tcPr>
          <w:p w14:paraId="38E804BC" w14:textId="77777777" w:rsidR="00607E13" w:rsidRPr="00ED1D95" w:rsidRDefault="00607E13"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unable to resolve destination error</w:t>
            </w:r>
          </w:p>
          <w:p>
            <w:pPr>
              <w:spacing w:line="240" w:lineRule="auto"/>
              <w:jc w:val="left"/>
            </w:pPr>
            <w:r>
              <w:rPr>
                <w:sz w:val="18"/>
              </w:rPr>
              <w:t>Duration: 10458.096981048584 ms</w:t>
            </w:r>
          </w:p>
          <w:p>
            <w:pPr>
              <w:spacing w:line="240" w:lineRule="auto"/>
              <w:jc w:val="left"/>
            </w:pPr>
            <w:r>
              <w:rPr>
                <w:sz w:val="18"/>
              </w:rPr>
              <w:t>Response Data:</w:t>
            </w:r>
          </w:p>
          <w:p>
            <w:pPr>
              <w:spacing w:line="240" w:lineRule="auto"/>
              <w:jc w:val="left"/>
            </w:pPr>
            <w:r>
              <w:rPr>
                <w:sz w:val="18"/>
              </w:rPr>
              <w:t>{</w:t>
              <w:br/>
              <w:t xml:space="preserve">    "phase": "call_response",</w:t>
              <w:br/>
              <w:t xml:space="preserve">    "data": {</w:t>
              <w:br/>
              <w:t xml:space="preserve">        "connectionId": "PbbeHfGMjoECFwA=",</w:t>
              <w:br/>
              <w:t xml:space="preserve">        "requestId": 897289224,</w:t>
              <w:br/>
              <w:t xml:space="preserve">        "statusCode": 201,</w:t>
              <w:br/>
              <w:t xml:space="preserve">        "data": {</w:t>
              <w:br/>
              <w:t xml:space="preserve">            "time": "2025-08-17T02:35:38.035Z"</w:t>
              <w:br/>
              <w:t xml:space="preserve">        }</w:t>
              <w:br/>
              <w:t xml:space="preserve">    }</w:t>
              <w:br/>
              <w:t>}</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"917a4c59-7341-4726-b4d0-47fdd1509825",</w:t>
              <w:br/>
              <w:t xml:space="preserve">        "area": 1000,</w:t>
              <w:br/>
              <w:t xml:space="preserve">        "time": "2025-08-17T02:35:37.721115Z",</w:t>
              <w:br/>
              <w:t xml:space="preserve">        "terminal": 1,</w:t>
              <w:br/>
              <w:t xml:space="preserve">        "call": {</w:t>
              <w:br/>
              <w:t xml:space="preserve">            "action": 2,</w:t>
              <w:br/>
              <w:t xml:space="preserve">            "destination": 9999</w:t>
              <w:br/>
              <w:t xml:space="preserve">        }</w:t>
              <w:br/>
              <w:t xml:space="preserve">    }</w:t>
              <w:br/>
              <w:t>}</w:t>
            </w:r>
          </w:p>
          <w:p>
            <w:pPr>
              <w:spacing w:line="240" w:lineRule="auto"/>
              <w:jc w:val="left"/>
            </w:pPr>
            <w:r>
              <w:rPr>
                <w:sz w:val="18"/>
              </w:rPr>
              <w:t>Request Timestamp: 1755398137.720905</w:t>
            </w:r>
          </w:p>
          <w:p>
            <w:pPr>
              <w:spacing w:line="240" w:lineRule="auto"/>
              <w:jc w:val="left"/>
            </w:pPr>
            <w:r>
              <w:rPr>
                <w:sz w:val="18"/>
              </w:rPr>
              <w:t>Response Timestamp: 1755398148.179002</w:t>
            </w:r>
          </w:p>
        </w:tc>
      </w:tr>
    </w:tbl>
    <w:p w14:paraId="03B4B122" w14:textId="77777777" w:rsidR="00607E13" w:rsidRPr="00ED1D95" w:rsidRDefault="00607E13"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07E13" w:rsidRPr="00ED1D95" w14:paraId="1A00F026" w14:textId="77777777" w:rsidTr="005625F6">
        <w:tc>
          <w:tcPr>
            <w:tcW w:w="1021" w:type="dxa"/>
            <w:shd w:val="clear" w:color="auto" w:fill="BFBFBF" w:themeFill="background1" w:themeFillShade="BF"/>
          </w:tcPr>
          <w:p w14:paraId="45FC21D2" w14:textId="3014A270"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1</w:t>
            </w:r>
            <w:r w:rsidR="00C812E2">
              <w:rPr>
                <w:rFonts w:ascii="Calibri Light" w:hAnsi="Calibri Light" w:cs="Calibri Light"/>
              </w:rPr>
              <w:t>7</w:t>
            </w:r>
          </w:p>
        </w:tc>
        <w:tc>
          <w:tcPr>
            <w:tcW w:w="7981" w:type="dxa"/>
            <w:shd w:val="clear" w:color="auto" w:fill="auto"/>
          </w:tcPr>
          <w:p w14:paraId="74AA3F2A"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Call: Null call - &gt; Source: any floor, Destination: -</w:t>
            </w:r>
          </w:p>
          <w:p w14:paraId="42463235"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Note: Destination floor is not defined. Car Call – Destination only</w:t>
            </w:r>
          </w:p>
        </w:tc>
      </w:tr>
      <w:tr w:rsidR="00607E13" w:rsidRPr="00ED1D95" w14:paraId="6CD5E9DC" w14:textId="77777777" w:rsidTr="005625F6">
        <w:tc>
          <w:tcPr>
            <w:tcW w:w="1021" w:type="dxa"/>
            <w:shd w:val="clear" w:color="auto" w:fill="auto"/>
          </w:tcPr>
          <w:p w14:paraId="3109B3ED"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5C4867EF" w14:textId="77777777" w:rsidR="00607E13" w:rsidRPr="00ED1D95" w:rsidRDefault="00607E13" w:rsidP="00932DCB">
            <w:pPr>
              <w:pStyle w:val="ListParagraph"/>
              <w:numPr>
                <w:ilvl w:val="0"/>
                <w:numId w:val="14"/>
              </w:numPr>
              <w:spacing w:line="240" w:lineRule="auto"/>
              <w:rPr>
                <w:rFonts w:ascii="Calibri Light" w:hAnsi="Calibri Light" w:cs="Calibri Light"/>
              </w:rPr>
            </w:pPr>
            <w:r w:rsidRPr="00ED1D95">
              <w:rPr>
                <w:rFonts w:ascii="Calibri Light" w:hAnsi="Calibri Light" w:cs="Calibri Light"/>
              </w:rPr>
              <w:t>Option 1</w:t>
            </w:r>
          </w:p>
          <w:p w14:paraId="60C817AF" w14:textId="58D6BA90" w:rsidR="00607E13" w:rsidRPr="00ED1D95" w:rsidRDefault="00607E13" w:rsidP="00932DCB">
            <w:pPr>
              <w:pStyle w:val="ListParagraph"/>
              <w:numPr>
                <w:ilvl w:val="1"/>
                <w:numId w:val="14"/>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774188EF" w14:textId="77777777" w:rsidR="00607E13" w:rsidRPr="00ED1D95" w:rsidRDefault="00607E13" w:rsidP="00932DCB">
            <w:pPr>
              <w:pStyle w:val="ListParagraph"/>
              <w:numPr>
                <w:ilvl w:val="0"/>
                <w:numId w:val="14"/>
              </w:numPr>
              <w:spacing w:line="240" w:lineRule="auto"/>
              <w:rPr>
                <w:rFonts w:ascii="Calibri Light" w:hAnsi="Calibri Light" w:cs="Calibri Light"/>
              </w:rPr>
            </w:pPr>
            <w:r w:rsidRPr="00ED1D95">
              <w:rPr>
                <w:rFonts w:ascii="Calibri Light" w:hAnsi="Calibri Light" w:cs="Calibri Light"/>
              </w:rPr>
              <w:lastRenderedPageBreak/>
              <w:t>Option 2</w:t>
            </w:r>
          </w:p>
          <w:p w14:paraId="282F3C66" w14:textId="77777777" w:rsidR="00607E13" w:rsidRPr="00ED1D95" w:rsidRDefault="00607E13" w:rsidP="00932DCB">
            <w:pPr>
              <w:pStyle w:val="ListParagraph"/>
              <w:numPr>
                <w:ilvl w:val="1"/>
                <w:numId w:val="14"/>
              </w:numPr>
              <w:spacing w:line="240" w:lineRule="auto"/>
              <w:rPr>
                <w:rFonts w:ascii="Calibri Light" w:hAnsi="Calibri Light" w:cs="Calibri Light"/>
              </w:rPr>
            </w:pPr>
            <w:r w:rsidRPr="00ED1D95">
              <w:rPr>
                <w:rFonts w:ascii="Calibri Light" w:hAnsi="Calibri Light" w:cs="Calibri Light"/>
              </w:rPr>
              <w:t>Call allowed and Call cancelled</w:t>
            </w:r>
          </w:p>
          <w:p w14:paraId="372CED65" w14:textId="617E42CF" w:rsidR="00607E13" w:rsidRPr="00ED1D95" w:rsidRDefault="00C87A71" w:rsidP="00932DCB">
            <w:pPr>
              <w:pStyle w:val="ListParagraph"/>
              <w:numPr>
                <w:ilvl w:val="2"/>
                <w:numId w:val="14"/>
              </w:numPr>
              <w:spacing w:line="240" w:lineRule="auto"/>
              <w:rPr>
                <w:rFonts w:ascii="Calibri Light" w:hAnsi="Calibri Light" w:cs="Calibri Light"/>
              </w:rPr>
            </w:pPr>
            <w:r>
              <w:rPr>
                <w:rFonts w:ascii="Calibri Light" w:hAnsi="Calibri Light" w:cs="Calibri Light"/>
                <w:iCs/>
              </w:rPr>
              <w:t>Response code</w:t>
            </w:r>
            <w:r w:rsidR="00607E13" w:rsidRPr="00ED1D95">
              <w:rPr>
                <w:rFonts w:ascii="Calibri Light" w:hAnsi="Calibri Light" w:cs="Calibri Light"/>
                <w:iCs/>
              </w:rPr>
              <w:t xml:space="preserve"> </w:t>
            </w:r>
            <w:r w:rsidR="00DA5AE9">
              <w:rPr>
                <w:rFonts w:ascii="Calibri Light" w:hAnsi="Calibri Light" w:cs="Calibri Light"/>
                <w:iCs/>
              </w:rPr>
              <w:t>201</w:t>
            </w:r>
          </w:p>
          <w:p w14:paraId="519C1B73" w14:textId="77777777" w:rsidR="00607E13" w:rsidRPr="00ED1D95" w:rsidRDefault="00607E13" w:rsidP="00932DCB">
            <w:pPr>
              <w:pStyle w:val="ListParagraph"/>
              <w:numPr>
                <w:ilvl w:val="2"/>
                <w:numId w:val="14"/>
              </w:numPr>
              <w:spacing w:line="240" w:lineRule="auto"/>
              <w:rPr>
                <w:rFonts w:ascii="Calibri Light" w:hAnsi="Calibri Light" w:cs="Calibri Light"/>
              </w:rPr>
            </w:pPr>
            <w:r w:rsidRPr="00ED1D95">
              <w:rPr>
                <w:rFonts w:ascii="Calibri Light" w:hAnsi="Calibri Light" w:cs="Calibri Light"/>
              </w:rPr>
              <w:t>error message - " Ignoring call, destination not defined</w:t>
            </w:r>
          </w:p>
        </w:tc>
      </w:tr>
      <w:tr w:rsidR="00607E13" w:rsidRPr="00ED1D95" w14:paraId="4E0E10E1" w14:textId="77777777" w:rsidTr="005625F6">
        <w:tc>
          <w:tcPr>
            <w:tcW w:w="1021" w:type="dxa"/>
            <w:shd w:val="clear" w:color="auto" w:fill="auto"/>
          </w:tcPr>
          <w:p w14:paraId="65798A04"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lastRenderedPageBreak/>
              <w:t>Test result</w:t>
            </w:r>
          </w:p>
        </w:tc>
        <w:tc>
          <w:tcPr>
            <w:tcW w:w="7981" w:type="dxa"/>
            <w:shd w:val="clear" w:color="auto" w:fill="auto"/>
          </w:tcPr>
          <w:p w14:paraId="02B0A747" w14:textId="77777777" w:rsidR="00607E13" w:rsidRPr="00ED1D95" w:rsidRDefault="00607E13"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unable to resolve destination error</w:t>
            </w:r>
          </w:p>
          <w:p>
            <w:pPr>
              <w:spacing w:line="240" w:lineRule="auto"/>
              <w:jc w:val="left"/>
            </w:pPr>
            <w:r>
              <w:rPr>
                <w:sz w:val="18"/>
              </w:rPr>
              <w:t>Duration: 10416.5678024292 ms</w:t>
            </w:r>
          </w:p>
          <w:p>
            <w:pPr>
              <w:spacing w:line="240" w:lineRule="auto"/>
              <w:jc w:val="left"/>
            </w:pPr>
            <w:r>
              <w:rPr>
                <w:sz w:val="18"/>
              </w:rPr>
              <w:t>Response Data:</w:t>
            </w:r>
          </w:p>
          <w:p>
            <w:pPr>
              <w:spacing w:line="240" w:lineRule="auto"/>
              <w:jc w:val="left"/>
            </w:pPr>
            <w:r>
              <w:rPr>
                <w:sz w:val="18"/>
              </w:rPr>
              <w:t>{</w:t>
              <w:br/>
              <w:t xml:space="preserve">    "phase": "call_response",</w:t>
              <w:br/>
              <w:t xml:space="preserve">    "data": {</w:t>
              <w:br/>
              <w:t xml:space="preserve">        "connectionId": "PbbeHfGMjoECFwA=",</w:t>
              <w:br/>
              <w:t xml:space="preserve">        "requestId": 398876182,</w:t>
              <w:br/>
              <w:t xml:space="preserve">        "statusCode": 201,</w:t>
              <w:br/>
              <w:t xml:space="preserve">        "data": {</w:t>
              <w:br/>
              <w:t xml:space="preserve">            "time": "2025-08-17T02:35:48.472Z"</w:t>
              <w:br/>
              <w:t xml:space="preserve">        }</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"722c19f2-ea7d-472e-835e-db3b4504b9eb",</w:t>
              <w:br/>
              <w:t xml:space="preserve">            "area": 1000,</w:t>
              <w:br/>
              <w:t xml:space="preserve">            "time": "2025-08-17T02:35:48.179357Z",</w:t>
              <w:br/>
              <w:t xml:space="preserve">            "terminal": 1,</w:t>
              <w:br/>
              <w:t xml:space="preserve">            "call": {</w:t>
              <w:br/>
              <w:t xml:space="preserve">                  "action": 2</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"connectionId": "PbbeHfGMjoECFwA=",</w:t>
              <w:br/>
              <w:t xml:space="preserve">            "requestId": 398876182,</w:t>
              <w:br/>
              <w:t xml:space="preserve">            "statusCode": 201,</w:t>
              <w:br/>
              <w:t xml:space="preserve">            "data": {</w:t>
              <w:br/>
              <w:t xml:space="preserve">                  "time": "2025-08-17T02:35:48.472Z"</w:t>
              <w:br/>
              <w:t xml:space="preserve">            }</w:t>
              <w:br/>
              <w:t xml:space="preserve">      }</w:t>
              <w:br/>
              <w:t>]</w:t>
            </w:r>
          </w:p>
          <w:p>
            <w:pPr>
              <w:spacing w:line="240" w:lineRule="auto"/>
              <w:jc w:val="left"/>
            </w:pPr>
            <w:r>
              <w:rPr>
                <w:sz w:val="18"/>
              </w:rPr>
              <w:t>Status Code: 201</w:t>
            </w:r>
          </w:p>
          <w:p>
            <w:pPr>
              <w:spacing w:line="240" w:lineRule="auto"/>
              <w:jc w:val="left"/>
            </w:pPr>
            <w:r>
              <w:rPr>
                <w:sz w:val="18"/>
              </w:rPr>
              <w:t>Timestamp: 2025-08-17T02:35:48.179395+00:00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"722c19f2-ea7d-472e-835e-db3b4504b9eb",</w:t>
              <w:br/>
              <w:t xml:space="preserve">        "area": 1000,</w:t>
              <w:br/>
              <w:t xml:space="preserve">        "time": "2025-08-17T02:35:48.179357Z",</w:t>
              <w:br/>
              <w:t xml:space="preserve">        "terminal": 1,</w:t>
              <w:br/>
              <w:t xml:space="preserve">        "call": {</w:t>
              <w:br/>
              <w:t xml:space="preserve">            "action": 2</w:t>
              <w:br/>
              <w:t xml:space="preserve">        }</w:t>
              <w:br/>
              <w:t xml:space="preserve">    }</w:t>
              <w:br/>
              <w:t>}</w:t>
            </w:r>
          </w:p>
          <w:p>
            <w:pPr>
              <w:spacing w:line="240" w:lineRule="auto"/>
              <w:jc w:val="left"/>
            </w:pPr>
            <w:r>
              <w:rPr>
                <w:sz w:val="18"/>
              </w:rPr>
              <w:t>Request Timestamp: 1755398148.179075</w:t>
            </w:r>
          </w:p>
          <w:p>
            <w:pPr>
              <w:spacing w:line="240" w:lineRule="auto"/>
              <w:jc w:val="left"/>
            </w:pPr>
            <w:r>
              <w:rPr>
                <w:sz w:val="18"/>
              </w:rPr>
              <w:t>Response Timestamp: 1755398158.5956428</w:t>
            </w:r>
          </w:p>
        </w:tc>
      </w:tr>
    </w:tbl>
    <w:p w14:paraId="0CAA6987" w14:textId="77777777" w:rsidR="00607E13" w:rsidRPr="00ED1D95" w:rsidRDefault="00607E13"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07E13" w:rsidRPr="00ED1D95" w14:paraId="144DEB81" w14:textId="77777777" w:rsidTr="005625F6">
        <w:tc>
          <w:tcPr>
            <w:tcW w:w="1021" w:type="dxa"/>
            <w:shd w:val="clear" w:color="auto" w:fill="BFBFBF" w:themeFill="background1" w:themeFillShade="BF"/>
          </w:tcPr>
          <w:p w14:paraId="009F05BC" w14:textId="34BB38D8"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1</w:t>
            </w:r>
            <w:r w:rsidR="00C812E2">
              <w:rPr>
                <w:rFonts w:ascii="Calibri Light" w:hAnsi="Calibri Light" w:cs="Calibri Light"/>
              </w:rPr>
              <w:t>8</w:t>
            </w:r>
          </w:p>
        </w:tc>
        <w:tc>
          <w:tcPr>
            <w:tcW w:w="7981" w:type="dxa"/>
            <w:shd w:val="clear" w:color="auto" w:fill="auto"/>
          </w:tcPr>
          <w:p w14:paraId="6FABBEC8"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Call: Null call - &gt; Source: any floor, Destination: any floor</w:t>
            </w:r>
          </w:p>
          <w:p w14:paraId="2AC2F56C"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Note: Source floor is invalid and not part of building config. Landing Call – Source only</w:t>
            </w:r>
          </w:p>
        </w:tc>
      </w:tr>
      <w:tr w:rsidR="00607E13" w:rsidRPr="00ED1D95" w14:paraId="052BE4DD" w14:textId="77777777" w:rsidTr="005625F6">
        <w:tc>
          <w:tcPr>
            <w:tcW w:w="1021" w:type="dxa"/>
            <w:shd w:val="clear" w:color="auto" w:fill="auto"/>
          </w:tcPr>
          <w:p w14:paraId="0C508158"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077EB968" w14:textId="77777777" w:rsidR="00607E13" w:rsidRPr="00ED1D95" w:rsidRDefault="00607E13" w:rsidP="00932DCB">
            <w:pPr>
              <w:pStyle w:val="ListParagraph"/>
              <w:numPr>
                <w:ilvl w:val="0"/>
                <w:numId w:val="15"/>
              </w:numPr>
              <w:spacing w:line="240" w:lineRule="auto"/>
              <w:rPr>
                <w:rFonts w:ascii="Calibri Light" w:hAnsi="Calibri Light" w:cs="Calibri Light"/>
              </w:rPr>
            </w:pPr>
            <w:r w:rsidRPr="00ED1D95">
              <w:rPr>
                <w:rFonts w:ascii="Calibri Light" w:hAnsi="Calibri Light" w:cs="Calibri Light"/>
              </w:rPr>
              <w:t>Option 1</w:t>
            </w:r>
          </w:p>
          <w:p w14:paraId="239B733F" w14:textId="223FB96B" w:rsidR="00607E13" w:rsidRPr="00ED1D95" w:rsidRDefault="00607E13" w:rsidP="00932DCB">
            <w:pPr>
              <w:pStyle w:val="ListParagraph"/>
              <w:numPr>
                <w:ilvl w:val="1"/>
                <w:numId w:val="15"/>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1DA0EEA9" w14:textId="77777777" w:rsidR="00607E13" w:rsidRPr="00ED1D95" w:rsidRDefault="00607E13" w:rsidP="00932DCB">
            <w:pPr>
              <w:pStyle w:val="ListParagraph"/>
              <w:numPr>
                <w:ilvl w:val="0"/>
                <w:numId w:val="15"/>
              </w:numPr>
              <w:spacing w:line="240" w:lineRule="auto"/>
              <w:rPr>
                <w:rFonts w:ascii="Calibri Light" w:hAnsi="Calibri Light" w:cs="Calibri Light"/>
              </w:rPr>
            </w:pPr>
            <w:r w:rsidRPr="00ED1D95">
              <w:rPr>
                <w:rFonts w:ascii="Calibri Light" w:hAnsi="Calibri Light" w:cs="Calibri Light"/>
              </w:rPr>
              <w:t>Option 2</w:t>
            </w:r>
          </w:p>
          <w:p w14:paraId="41F09AC4" w14:textId="77777777" w:rsidR="00607E13" w:rsidRPr="00ED1D95" w:rsidRDefault="00607E13" w:rsidP="00932DCB">
            <w:pPr>
              <w:pStyle w:val="ListParagraph"/>
              <w:numPr>
                <w:ilvl w:val="1"/>
                <w:numId w:val="15"/>
              </w:numPr>
              <w:spacing w:line="240" w:lineRule="auto"/>
              <w:rPr>
                <w:rFonts w:ascii="Calibri Light" w:hAnsi="Calibri Light" w:cs="Calibri Light"/>
              </w:rPr>
            </w:pPr>
            <w:r w:rsidRPr="00ED1D95">
              <w:rPr>
                <w:rFonts w:ascii="Calibri Light" w:hAnsi="Calibri Light" w:cs="Calibri Light"/>
              </w:rPr>
              <w:t>Call allowed and Call cancelled</w:t>
            </w:r>
          </w:p>
          <w:p w14:paraId="466E3515" w14:textId="232E50F2" w:rsidR="00607E13" w:rsidRPr="00ED1D95" w:rsidRDefault="00C87A71" w:rsidP="00932DCB">
            <w:pPr>
              <w:pStyle w:val="ListParagraph"/>
              <w:numPr>
                <w:ilvl w:val="2"/>
                <w:numId w:val="15"/>
              </w:numPr>
              <w:spacing w:line="240" w:lineRule="auto"/>
              <w:rPr>
                <w:rFonts w:ascii="Calibri Light" w:hAnsi="Calibri Light" w:cs="Calibri Light"/>
              </w:rPr>
            </w:pPr>
            <w:r>
              <w:rPr>
                <w:rFonts w:ascii="Calibri Light" w:hAnsi="Calibri Light" w:cs="Calibri Light"/>
                <w:iCs/>
              </w:rPr>
              <w:t>Response code</w:t>
            </w:r>
            <w:r w:rsidR="00607E13" w:rsidRPr="00ED1D95">
              <w:rPr>
                <w:rFonts w:ascii="Calibri Light" w:hAnsi="Calibri Light" w:cs="Calibri Light"/>
                <w:iCs/>
              </w:rPr>
              <w:t xml:space="preserve"> </w:t>
            </w:r>
            <w:r w:rsidR="00DA5AE9">
              <w:rPr>
                <w:rFonts w:ascii="Calibri Light" w:hAnsi="Calibri Light" w:cs="Calibri Light"/>
                <w:iCs/>
              </w:rPr>
              <w:t>201</w:t>
            </w:r>
          </w:p>
          <w:p w14:paraId="0CF74557" w14:textId="77777777" w:rsidR="00607E13" w:rsidRPr="00ED1D95" w:rsidRDefault="00607E13" w:rsidP="00932DCB">
            <w:pPr>
              <w:pStyle w:val="ListParagraph"/>
              <w:numPr>
                <w:ilvl w:val="2"/>
                <w:numId w:val="15"/>
              </w:numPr>
              <w:spacing w:line="240" w:lineRule="auto"/>
              <w:rPr>
                <w:rFonts w:ascii="Calibri Light" w:hAnsi="Calibri Light" w:cs="Calibri Light"/>
              </w:rPr>
            </w:pPr>
            <w:r w:rsidRPr="00ED1D95">
              <w:rPr>
                <w:rFonts w:ascii="Calibri Light" w:hAnsi="Calibri Light" w:cs="Calibri Light"/>
              </w:rPr>
              <w:t xml:space="preserve">error message - "Ignoring call, unable to resolve area: </w:t>
            </w:r>
            <w:proofErr w:type="gramStart"/>
            <w:r w:rsidRPr="00ED1D95">
              <w:rPr>
                <w:rFonts w:ascii="Calibri Light" w:hAnsi="Calibri Light" w:cs="Calibri Light"/>
              </w:rPr>
              <w:t>area:*</w:t>
            </w:r>
            <w:proofErr w:type="gramEnd"/>
            <w:r w:rsidRPr="00ED1D95">
              <w:rPr>
                <w:rFonts w:ascii="Calibri Light" w:hAnsi="Calibri Light" w:cs="Calibri Light"/>
              </w:rPr>
              <w:t>***”</w:t>
            </w:r>
          </w:p>
        </w:tc>
      </w:tr>
      <w:tr w:rsidR="00607E13" w:rsidRPr="00ED1D95" w14:paraId="6AF6E7B9" w14:textId="77777777" w:rsidTr="005625F6">
        <w:tc>
          <w:tcPr>
            <w:tcW w:w="1021" w:type="dxa"/>
            <w:shd w:val="clear" w:color="auto" w:fill="auto"/>
          </w:tcPr>
          <w:p w14:paraId="7FF7A5FB"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result</w:t>
            </w:r>
          </w:p>
        </w:tc>
        <w:tc>
          <w:tcPr>
            <w:tcW w:w="7981" w:type="dxa"/>
            <w:shd w:val="clear" w:color="auto" w:fill="auto"/>
          </w:tcPr>
          <w:p w14:paraId="5AA79B1F" w14:textId="77777777" w:rsidR="00607E13" w:rsidRPr="00ED1D95" w:rsidRDefault="00607E13"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Connection and event subscription test</w:t>
            </w:r>
          </w:p>
          <w:p>
            <w:pPr>
              <w:spacing w:line="240" w:lineRule="auto"/>
              <w:jc w:val="left"/>
            </w:pPr>
            <w:r>
              <w:rPr>
                <w:sz w:val="18"/>
              </w:rPr>
              <w:t>Duration: 1592.7560329437256 ms</w:t>
            </w:r>
          </w:p>
          <w:p>
            <w:pPr>
              <w:spacing w:line="240" w:lineRule="auto"/>
              <w:jc w:val="left"/>
            </w:pPr>
            <w:r>
              <w:rPr>
                <w:sz w:val="18"/>
              </w:rPr>
              <w:t>Response Data:</w:t>
            </w:r>
          </w:p>
          <w:p>
            <w:pPr>
              <w:spacing w:line="240" w:lineRule="auto"/>
              <w:jc w:val="left"/>
            </w:pPr>
            <w:r>
              <w:rPr>
                <w:sz w:val="18"/>
              </w:rPr>
              <w:t>{</w:t>
              <w:br/>
              <w:t xml:space="preserve">    "phase": "events",</w:t>
              <w:br/>
              <w:t xml:space="preserve">    "data": {</w:t>
              <w:br/>
              <w:t xml:space="preserve">        "data": {</w:t>
              <w:br/>
              <w:t xml:space="preserve">            "request_id": 131199781,</w:t>
              <w:br/>
              <w:t xml:space="preserve">            "success": false,</w:t>
              <w:br/>
              <w:t xml:space="preserve">            "error": "Ignoring call, unknown call action: 200"</w:t>
              <w:br/>
              <w:t xml:space="preserve">        },</w:t>
              <w:br/>
              <w:t xml:space="preserve">        "callType": "action",</w:t>
              <w:br/>
              <w:t xml:space="preserve">        "buildingId": "building:L1QinntdEOg",</w:t>
              <w:br/>
              <w:t xml:space="preserve">        "groupId": "1"</w:t>
              <w:br/>
              <w:t xml:space="preserve">    }</w:t>
              <w:br/>
              <w:t>}</w:t>
            </w:r>
          </w:p>
          <w:p>
            <w:pPr>
              <w:spacing w:line="240" w:lineRule="auto"/>
              <w:jc w:val="left"/>
            </w:pPr>
            <w:r>
              <w:rPr>
                <w:sz w:val="18"/>
              </w:rPr>
              <w:t>Request Timestamp: 1755398158.5957088</w:t>
            </w:r>
          </w:p>
          <w:p>
            <w:pPr>
              <w:spacing w:line="240" w:lineRule="auto"/>
              <w:jc w:val="left"/>
            </w:pPr>
            <w:r>
              <w:rPr>
                <w:sz w:val="18"/>
              </w:rPr>
              <w:t>Response Timestamp: 1755398160.1884649</w:t>
            </w:r>
          </w:p>
        </w:tc>
      </w:tr>
    </w:tbl>
    <w:p w14:paraId="1D24A0E4" w14:textId="77777777" w:rsidR="00607E13" w:rsidRPr="00ED1D95" w:rsidRDefault="00607E13"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07E13" w:rsidRPr="00ED1D95" w14:paraId="0B7D3D15" w14:textId="77777777" w:rsidTr="005625F6">
        <w:tc>
          <w:tcPr>
            <w:tcW w:w="1021" w:type="dxa"/>
            <w:shd w:val="clear" w:color="auto" w:fill="BFBFBF" w:themeFill="background1" w:themeFillShade="BF"/>
          </w:tcPr>
          <w:p w14:paraId="213D07E6" w14:textId="18B9D209"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1</w:t>
            </w:r>
            <w:r w:rsidR="00C812E2">
              <w:rPr>
                <w:rFonts w:ascii="Calibri Light" w:hAnsi="Calibri Light" w:cs="Calibri Light"/>
              </w:rPr>
              <w:t>9</w:t>
            </w:r>
          </w:p>
        </w:tc>
        <w:tc>
          <w:tcPr>
            <w:tcW w:w="7981" w:type="dxa"/>
            <w:shd w:val="clear" w:color="auto" w:fill="auto"/>
          </w:tcPr>
          <w:p w14:paraId="3D64B774"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Call: Null call - &gt; Source: any floor, Destination: any floor</w:t>
            </w:r>
          </w:p>
          <w:p w14:paraId="5BDEC01F"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Note: Source floor and Destination floor are both invalid and not part of building config.</w:t>
            </w:r>
          </w:p>
        </w:tc>
      </w:tr>
      <w:tr w:rsidR="00607E13" w:rsidRPr="00ED1D95" w14:paraId="594B273C" w14:textId="77777777" w:rsidTr="005625F6">
        <w:tc>
          <w:tcPr>
            <w:tcW w:w="1021" w:type="dxa"/>
            <w:shd w:val="clear" w:color="auto" w:fill="auto"/>
          </w:tcPr>
          <w:p w14:paraId="5E9CFD9B"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47BA1F3D" w14:textId="77777777" w:rsidR="00607E13" w:rsidRPr="00ED1D95" w:rsidRDefault="00607E13" w:rsidP="00932DCB">
            <w:pPr>
              <w:pStyle w:val="ListParagraph"/>
              <w:numPr>
                <w:ilvl w:val="0"/>
                <w:numId w:val="16"/>
              </w:numPr>
              <w:spacing w:line="240" w:lineRule="auto"/>
              <w:rPr>
                <w:rFonts w:ascii="Calibri Light" w:hAnsi="Calibri Light" w:cs="Calibri Light"/>
              </w:rPr>
            </w:pPr>
            <w:r w:rsidRPr="00ED1D95">
              <w:rPr>
                <w:rFonts w:ascii="Calibri Light" w:hAnsi="Calibri Light" w:cs="Calibri Light"/>
              </w:rPr>
              <w:t>Option 1</w:t>
            </w:r>
          </w:p>
          <w:p w14:paraId="4A4D51A2" w14:textId="310C7E1D" w:rsidR="00607E13" w:rsidRPr="00ED1D95" w:rsidRDefault="00607E13" w:rsidP="00932DCB">
            <w:pPr>
              <w:pStyle w:val="ListParagraph"/>
              <w:numPr>
                <w:ilvl w:val="1"/>
                <w:numId w:val="16"/>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134191F7" w14:textId="77777777" w:rsidR="00607E13" w:rsidRPr="00ED1D95" w:rsidRDefault="00607E13" w:rsidP="00932DCB">
            <w:pPr>
              <w:pStyle w:val="ListParagraph"/>
              <w:numPr>
                <w:ilvl w:val="0"/>
                <w:numId w:val="16"/>
              </w:numPr>
              <w:spacing w:line="240" w:lineRule="auto"/>
              <w:rPr>
                <w:rFonts w:ascii="Calibri Light" w:hAnsi="Calibri Light" w:cs="Calibri Light"/>
              </w:rPr>
            </w:pPr>
            <w:r w:rsidRPr="00ED1D95">
              <w:rPr>
                <w:rFonts w:ascii="Calibri Light" w:hAnsi="Calibri Light" w:cs="Calibri Light"/>
              </w:rPr>
              <w:t>Option 2</w:t>
            </w:r>
          </w:p>
          <w:p w14:paraId="5589699A" w14:textId="77777777" w:rsidR="00607E13" w:rsidRPr="00ED1D95" w:rsidRDefault="00607E13" w:rsidP="00932DCB">
            <w:pPr>
              <w:pStyle w:val="ListParagraph"/>
              <w:numPr>
                <w:ilvl w:val="1"/>
                <w:numId w:val="16"/>
              </w:numPr>
              <w:spacing w:line="240" w:lineRule="auto"/>
              <w:rPr>
                <w:rFonts w:ascii="Calibri Light" w:hAnsi="Calibri Light" w:cs="Calibri Light"/>
              </w:rPr>
            </w:pPr>
            <w:r w:rsidRPr="00ED1D95">
              <w:rPr>
                <w:rFonts w:ascii="Calibri Light" w:hAnsi="Calibri Light" w:cs="Calibri Light"/>
              </w:rPr>
              <w:t>Call allowed and Call cancelled</w:t>
            </w:r>
          </w:p>
          <w:p w14:paraId="13A50D9E" w14:textId="0ED0F6EF" w:rsidR="00607E13" w:rsidRPr="00ED1D95" w:rsidRDefault="00C87A71" w:rsidP="00932DCB">
            <w:pPr>
              <w:pStyle w:val="ListParagraph"/>
              <w:numPr>
                <w:ilvl w:val="2"/>
                <w:numId w:val="16"/>
              </w:numPr>
              <w:spacing w:line="240" w:lineRule="auto"/>
              <w:rPr>
                <w:rFonts w:ascii="Calibri Light" w:hAnsi="Calibri Light" w:cs="Calibri Light"/>
              </w:rPr>
            </w:pPr>
            <w:r>
              <w:rPr>
                <w:rFonts w:ascii="Calibri Light" w:hAnsi="Calibri Light" w:cs="Calibri Light"/>
                <w:iCs/>
              </w:rPr>
              <w:t>Response code</w:t>
            </w:r>
            <w:r w:rsidR="00607E13" w:rsidRPr="00ED1D95">
              <w:rPr>
                <w:rFonts w:ascii="Calibri Light" w:hAnsi="Calibri Light" w:cs="Calibri Light"/>
                <w:iCs/>
              </w:rPr>
              <w:t xml:space="preserve"> </w:t>
            </w:r>
            <w:r w:rsidR="00DA5AE9">
              <w:rPr>
                <w:rFonts w:ascii="Calibri Light" w:hAnsi="Calibri Light" w:cs="Calibri Light"/>
                <w:iCs/>
              </w:rPr>
              <w:t>201</w:t>
            </w:r>
          </w:p>
          <w:p w14:paraId="3E08239E" w14:textId="77777777" w:rsidR="00607E13" w:rsidRPr="00ED1D95" w:rsidRDefault="00607E13" w:rsidP="00932DCB">
            <w:pPr>
              <w:pStyle w:val="ListParagraph"/>
              <w:numPr>
                <w:ilvl w:val="2"/>
                <w:numId w:val="16"/>
              </w:numPr>
              <w:spacing w:line="240" w:lineRule="auto"/>
              <w:rPr>
                <w:rFonts w:ascii="Calibri Light" w:hAnsi="Calibri Light" w:cs="Calibri Light"/>
              </w:rPr>
            </w:pPr>
            <w:r w:rsidRPr="00ED1D95">
              <w:rPr>
                <w:rFonts w:ascii="Calibri Light" w:hAnsi="Calibri Light" w:cs="Calibri Light"/>
              </w:rPr>
              <w:t xml:space="preserve">error message - "Ignoring call, unable to resolve area: </w:t>
            </w:r>
            <w:proofErr w:type="gramStart"/>
            <w:r w:rsidRPr="00ED1D95">
              <w:rPr>
                <w:rFonts w:ascii="Calibri Light" w:hAnsi="Calibri Light" w:cs="Calibri Light"/>
              </w:rPr>
              <w:t>area:*</w:t>
            </w:r>
            <w:proofErr w:type="gramEnd"/>
            <w:r w:rsidRPr="00ED1D95">
              <w:rPr>
                <w:rFonts w:ascii="Calibri Light" w:hAnsi="Calibri Light" w:cs="Calibri Light"/>
              </w:rPr>
              <w:t>***"</w:t>
            </w:r>
          </w:p>
        </w:tc>
      </w:tr>
      <w:tr w:rsidR="00607E13" w14:paraId="1107EC8C" w14:textId="77777777" w:rsidTr="005625F6">
        <w:tc>
          <w:tcPr>
            <w:tcW w:w="1021" w:type="dxa"/>
            <w:shd w:val="clear" w:color="auto" w:fill="auto"/>
          </w:tcPr>
          <w:p w14:paraId="332D0389" w14:textId="77777777" w:rsidR="00607E13" w:rsidRPr="00A30AED" w:rsidRDefault="00607E13" w:rsidP="00932DCB">
            <w:pPr>
              <w:spacing w:line="240" w:lineRule="auto"/>
            </w:pPr>
            <w:r>
              <w:t>Test result</w:t>
            </w:r>
          </w:p>
        </w:tc>
        <w:tc>
          <w:tcPr>
            <w:tcW w:w="7981" w:type="dxa"/>
            <w:shd w:val="clear" w:color="auto" w:fill="auto"/>
          </w:tcPr>
          <w:p w14:paraId="60ED7755" w14:textId="77777777" w:rsidR="00607E13" w:rsidRPr="00A30AED" w:rsidRDefault="00607E13" w:rsidP="00932DCB">
            <w:pPr>
              <w:spacing w:line="240" w:lineRule="auto"/>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System ping test</w:t>
            </w:r>
          </w:p>
          <w:p>
            <w:pPr>
              <w:spacing w:line="240" w:lineRule="auto"/>
              <w:jc w:val="left"/>
            </w:pPr>
            <w:r>
              <w:rPr>
                <w:sz w:val="18"/>
              </w:rPr>
              <w:t>Duration: 1321.4521408081055 ms</w:t>
            </w:r>
          </w:p>
          <w:p>
            <w:pPr>
              <w:spacing w:line="240" w:lineRule="auto"/>
              <w:jc w:val="left"/>
            </w:pPr>
            <w:r>
              <w:rPr>
                <w:sz w:val="18"/>
              </w:rPr>
              <w:t>Response Data:</w:t>
            </w:r>
          </w:p>
          <w:p>
            <w:pPr>
              <w:spacing w:line="240" w:lineRule="auto"/>
              <w:jc w:val="left"/>
            </w:pPr>
            <w:r>
              <w:rPr>
                <w:sz w:val="18"/>
              </w:rPr>
              <w:t>{</w:t>
              <w:br/>
              <w:t xml:space="preserve">    "phase": "ping_response",</w:t>
              <w:br/>
              <w:t xml:space="preserve">    "data": {</w:t>
              <w:br/>
              <w:t xml:space="preserve">        "data": {</w:t>
              <w:br/>
              <w:t xml:space="preserve">            "request_id": 806543029,</w:t>
              <w:br/>
              <w:t xml:space="preserve">            "time": "2025-08-17T02:36:00.884Z"</w:t>
              <w:br/>
              <w:t xml:space="preserve">        },</w:t>
              <w:br/>
              <w:t xml:space="preserve">        "callType": "ping",</w:t>
              <w:br/>
              <w:t xml:space="preserve">        "buildingId": "building:L1QinntdEOg",</w:t>
              <w:br/>
              <w:t xml:space="preserve">        "groupId": "1"</w:t>
              <w:br/>
              <w:t xml:space="preserve">    }</w:t>
              <w:br/>
              <w:t>}</w:t>
            </w:r>
          </w:p>
          <w:p>
            <w:pPr>
              <w:spacing w:line="240" w:lineRule="auto"/>
              <w:jc w:val="left"/>
            </w:pPr>
            <w:r>
              <w:rPr>
                <w:sz w:val="18"/>
              </w:rPr>
              <w:t>Request Timestamp: 1755398160.1884868</w:t>
            </w:r>
          </w:p>
          <w:p>
            <w:pPr>
              <w:spacing w:line="240" w:lineRule="auto"/>
              <w:jc w:val="left"/>
            </w:pPr>
            <w:r>
              <w:rPr>
                <w:sz w:val="18"/>
              </w:rPr>
              <w:t>Response Timestamp: 1755398161.509939</w:t>
            </w:r>
          </w:p>
        </w:tc>
      </w:tr>
    </w:tbl>
    <w:p w14:paraId="2A69AF2A" w14:textId="3371A72A" w:rsidR="00640546" w:rsidRDefault="00640546"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ED1D95" w14:paraId="248DC626" w14:textId="77777777" w:rsidTr="005625F6">
        <w:tc>
          <w:tcPr>
            <w:tcW w:w="1050" w:type="dxa"/>
            <w:shd w:val="clear" w:color="auto" w:fill="BFBFBF" w:themeFill="background1" w:themeFillShade="BF"/>
          </w:tcPr>
          <w:p w14:paraId="026EF25A" w14:textId="6AECD735" w:rsidR="00ED1D95" w:rsidRPr="00ED1D95" w:rsidRDefault="00ED1D95" w:rsidP="00932DCB">
            <w:pPr>
              <w:spacing w:line="240" w:lineRule="auto"/>
              <w:rPr>
                <w:rFonts w:ascii="Calibri Light" w:hAnsi="Calibri Light" w:cs="Calibri Light"/>
              </w:rPr>
            </w:pPr>
            <w:r w:rsidRPr="00ED1D95">
              <w:rPr>
                <w:rFonts w:ascii="Calibri Light" w:hAnsi="Calibri Light" w:cs="Calibri Light"/>
              </w:rPr>
              <w:t xml:space="preserve">Test </w:t>
            </w:r>
            <w:r w:rsidR="00C812E2">
              <w:rPr>
                <w:rFonts w:ascii="Calibri Light" w:hAnsi="Calibri Light" w:cs="Calibri Light"/>
              </w:rPr>
              <w:t>2</w:t>
            </w:r>
            <w:r w:rsidR="002B7DBE">
              <w:rPr>
                <w:rFonts w:ascii="Calibri Light" w:hAnsi="Calibri Light" w:cs="Calibri Light"/>
              </w:rPr>
              <w:t>0</w:t>
            </w:r>
          </w:p>
        </w:tc>
        <w:tc>
          <w:tcPr>
            <w:tcW w:w="7952" w:type="dxa"/>
            <w:shd w:val="clear" w:color="auto" w:fill="auto"/>
          </w:tcPr>
          <w:p w14:paraId="75540B55" w14:textId="77777777" w:rsidR="00ED1D95" w:rsidRPr="00ED1D95" w:rsidRDefault="00ED1D95" w:rsidP="00932DCB">
            <w:pPr>
              <w:spacing w:line="240" w:lineRule="auto"/>
              <w:rPr>
                <w:rFonts w:ascii="Calibri Light" w:hAnsi="Calibri Light" w:cs="Calibri Light"/>
              </w:rPr>
            </w:pPr>
            <w:r w:rsidRPr="00ED1D95">
              <w:rPr>
                <w:rFonts w:ascii="Calibri Light" w:hAnsi="Calibri Light" w:cs="Calibri Light"/>
              </w:rPr>
              <w:t>Call: Misplaced call to Building ID: a4KrX2cei - &gt; Source: any floor, Destination: any floor</w:t>
            </w:r>
          </w:p>
          <w:p w14:paraId="3443B544" w14:textId="77777777" w:rsidR="00ED1D95" w:rsidRPr="00ED1D95" w:rsidRDefault="00ED1D95" w:rsidP="00932DCB">
            <w:pPr>
              <w:spacing w:line="240" w:lineRule="auto"/>
              <w:rPr>
                <w:rFonts w:ascii="Calibri Light" w:hAnsi="Calibri Light" w:cs="Calibri Light"/>
              </w:rPr>
            </w:pPr>
            <w:r w:rsidRPr="00ED1D95">
              <w:rPr>
                <w:rFonts w:ascii="Calibri Light" w:hAnsi="Calibri Light" w:cs="Calibri Light"/>
              </w:rPr>
              <w:t>Note: Building ID is invalid and not part of used resources. Landing Call – Source only, Car Call – Destination only</w:t>
            </w:r>
          </w:p>
        </w:tc>
      </w:tr>
      <w:tr w:rsidR="00ED1D95" w14:paraId="158DB04F" w14:textId="77777777" w:rsidTr="005625F6">
        <w:tc>
          <w:tcPr>
            <w:tcW w:w="1050" w:type="dxa"/>
            <w:shd w:val="clear" w:color="auto" w:fill="auto"/>
          </w:tcPr>
          <w:p w14:paraId="6DF76E7A" w14:textId="77777777" w:rsidR="00ED1D95" w:rsidRPr="00ED1D95" w:rsidRDefault="00ED1D95" w:rsidP="00932DCB">
            <w:pPr>
              <w:spacing w:line="240" w:lineRule="auto"/>
              <w:rPr>
                <w:rFonts w:ascii="Calibri Light" w:hAnsi="Calibri Light" w:cs="Calibri Light"/>
              </w:rPr>
            </w:pPr>
            <w:r w:rsidRPr="00ED1D95">
              <w:rPr>
                <w:rFonts w:ascii="Calibri Light" w:hAnsi="Calibri Light" w:cs="Calibri Light"/>
              </w:rPr>
              <w:t>Expected result</w:t>
            </w:r>
          </w:p>
        </w:tc>
        <w:tc>
          <w:tcPr>
            <w:tcW w:w="7952" w:type="dxa"/>
            <w:shd w:val="clear" w:color="auto" w:fill="auto"/>
          </w:tcPr>
          <w:p w14:paraId="485633E2" w14:textId="77777777" w:rsidR="00ED1D95" w:rsidRPr="00ED1D95" w:rsidRDefault="00ED1D95" w:rsidP="00932DCB">
            <w:pPr>
              <w:pStyle w:val="ListParagraph"/>
              <w:numPr>
                <w:ilvl w:val="0"/>
                <w:numId w:val="17"/>
              </w:numPr>
              <w:spacing w:line="240" w:lineRule="auto"/>
              <w:rPr>
                <w:rFonts w:ascii="Calibri Light" w:hAnsi="Calibri Light" w:cs="Calibri Light"/>
              </w:rPr>
            </w:pPr>
            <w:r w:rsidRPr="00ED1D95">
              <w:rPr>
                <w:rFonts w:ascii="Calibri Light" w:hAnsi="Calibri Light" w:cs="Calibri Light"/>
              </w:rPr>
              <w:t>Option 1</w:t>
            </w:r>
          </w:p>
          <w:p w14:paraId="2E113ECB" w14:textId="3B76053B" w:rsidR="00ED1D95" w:rsidRPr="00ED1D95" w:rsidRDefault="00ED1D95" w:rsidP="00932DCB">
            <w:pPr>
              <w:pStyle w:val="ListParagraph"/>
              <w:numPr>
                <w:ilvl w:val="1"/>
                <w:numId w:val="17"/>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66A2B57B" w14:textId="77777777" w:rsidR="00ED1D95" w:rsidRPr="00ED1D95" w:rsidRDefault="00ED1D95" w:rsidP="00932DCB">
            <w:pPr>
              <w:pStyle w:val="ListParagraph"/>
              <w:numPr>
                <w:ilvl w:val="0"/>
                <w:numId w:val="17"/>
              </w:numPr>
              <w:spacing w:line="240" w:lineRule="auto"/>
              <w:rPr>
                <w:rFonts w:ascii="Calibri Light" w:hAnsi="Calibri Light" w:cs="Calibri Light"/>
              </w:rPr>
            </w:pPr>
            <w:r w:rsidRPr="00ED1D95">
              <w:rPr>
                <w:rFonts w:ascii="Calibri Light" w:hAnsi="Calibri Light" w:cs="Calibri Light"/>
              </w:rPr>
              <w:t>Option 2</w:t>
            </w:r>
          </w:p>
          <w:p w14:paraId="0B191152" w14:textId="77777777" w:rsidR="00ED1D95" w:rsidRPr="00ED1D95" w:rsidRDefault="00ED1D95" w:rsidP="00932DCB">
            <w:pPr>
              <w:pStyle w:val="ListParagraph"/>
              <w:numPr>
                <w:ilvl w:val="1"/>
                <w:numId w:val="17"/>
              </w:numPr>
              <w:spacing w:line="240" w:lineRule="auto"/>
              <w:rPr>
                <w:rFonts w:ascii="Calibri Light" w:hAnsi="Calibri Light" w:cs="Calibri Light"/>
              </w:rPr>
            </w:pPr>
            <w:r w:rsidRPr="00ED1D95">
              <w:rPr>
                <w:rFonts w:ascii="Calibri Light" w:hAnsi="Calibri Light" w:cs="Calibri Light"/>
              </w:rPr>
              <w:t>Call allowed and Call cancelled</w:t>
            </w:r>
          </w:p>
          <w:p w14:paraId="5BBA1DE6" w14:textId="28DA47BF" w:rsidR="00ED1D95" w:rsidRPr="00ED1D95" w:rsidRDefault="00C87A71" w:rsidP="00932DCB">
            <w:pPr>
              <w:pStyle w:val="ListParagraph"/>
              <w:numPr>
                <w:ilvl w:val="2"/>
                <w:numId w:val="17"/>
              </w:numPr>
              <w:spacing w:line="240" w:lineRule="auto"/>
              <w:rPr>
                <w:rFonts w:ascii="Calibri Light" w:hAnsi="Calibri Light" w:cs="Calibri Light"/>
              </w:rPr>
            </w:pPr>
            <w:r>
              <w:rPr>
                <w:rFonts w:ascii="Calibri Light" w:hAnsi="Calibri Light" w:cs="Calibri Light"/>
                <w:iCs/>
              </w:rPr>
              <w:t>Response code</w:t>
            </w:r>
            <w:r w:rsidR="00ED1D95" w:rsidRPr="00ED1D95">
              <w:rPr>
                <w:rFonts w:ascii="Calibri Light" w:hAnsi="Calibri Light" w:cs="Calibri Light"/>
                <w:iCs/>
              </w:rPr>
              <w:t xml:space="preserve"> 404</w:t>
            </w:r>
          </w:p>
          <w:p w14:paraId="0E19F9B8" w14:textId="77777777" w:rsidR="00ED1D95" w:rsidRPr="00ED1D95" w:rsidRDefault="00ED1D95" w:rsidP="00932DCB">
            <w:pPr>
              <w:pStyle w:val="ListParagraph"/>
              <w:numPr>
                <w:ilvl w:val="2"/>
                <w:numId w:val="17"/>
              </w:numPr>
              <w:spacing w:line="240" w:lineRule="auto"/>
              <w:rPr>
                <w:rFonts w:ascii="Calibri Light" w:hAnsi="Calibri Light" w:cs="Calibri Light"/>
              </w:rPr>
            </w:pPr>
            <w:r w:rsidRPr="00ED1D95">
              <w:rPr>
                <w:rFonts w:ascii="Calibri Light" w:hAnsi="Calibri Light" w:cs="Calibri Light"/>
              </w:rPr>
              <w:t xml:space="preserve">error message - "Building data not found for ID </w:t>
            </w:r>
            <w:proofErr w:type="gramStart"/>
            <w:r w:rsidRPr="00ED1D95">
              <w:rPr>
                <w:rFonts w:ascii="Calibri Light" w:hAnsi="Calibri Light" w:cs="Calibri Light"/>
              </w:rPr>
              <w:t>building:a</w:t>
            </w:r>
            <w:proofErr w:type="gramEnd"/>
            <w:r w:rsidRPr="00ED1D95">
              <w:rPr>
                <w:rFonts w:ascii="Calibri Light" w:hAnsi="Calibri Light" w:cs="Calibri Light"/>
              </w:rPr>
              <w:t>4KrX2cei”</w:t>
            </w:r>
          </w:p>
        </w:tc>
      </w:tr>
      <w:tr w:rsidR="00ED1D95" w14:paraId="540DE68B" w14:textId="77777777" w:rsidTr="005625F6">
        <w:tc>
          <w:tcPr>
            <w:tcW w:w="1050" w:type="dxa"/>
            <w:shd w:val="clear" w:color="auto" w:fill="auto"/>
          </w:tcPr>
          <w:p w14:paraId="77B17D78" w14:textId="77777777" w:rsidR="00ED1D95" w:rsidRPr="00ED1D95" w:rsidRDefault="00ED1D95" w:rsidP="00932DCB">
            <w:pPr>
              <w:spacing w:line="240" w:lineRule="auto"/>
              <w:rPr>
                <w:rFonts w:ascii="Calibri Light" w:hAnsi="Calibri Light" w:cs="Calibri Light"/>
              </w:rPr>
            </w:pPr>
            <w:r w:rsidRPr="00ED1D95">
              <w:rPr>
                <w:rFonts w:ascii="Calibri Light" w:hAnsi="Calibri Light" w:cs="Calibri Light"/>
              </w:rPr>
              <w:t>Test result</w:t>
            </w:r>
          </w:p>
        </w:tc>
        <w:tc>
          <w:tcPr>
            <w:tcW w:w="7952" w:type="dxa"/>
            <w:shd w:val="clear" w:color="auto" w:fill="auto"/>
          </w:tcPr>
          <w:p w14:paraId="6F275C54" w14:textId="77777777" w:rsidR="00ED1D95" w:rsidRPr="00ED1D95" w:rsidRDefault="00ED1D95"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Call to invalid building ID a4KrX2cei</w:t>
            </w:r>
          </w:p>
          <w:p>
            <w:pPr>
              <w:spacing w:line="240" w:lineRule="auto"/>
              <w:jc w:val="left"/>
            </w:pPr>
            <w:r>
              <w:rPr>
                <w:sz w:val="18"/>
              </w:rPr>
              <w:t>Duration: 997.0018863677979 ms</w:t>
            </w:r>
          </w:p>
          <w:p>
            <w:pPr>
              <w:spacing w:line="240" w:lineRule="auto"/>
              <w:jc w:val="left"/>
            </w:pPr>
            <w:r>
              <w:rPr>
                <w:sz w:val="18"/>
              </w:rPr>
              <w:t>Response Data:</w:t>
            </w:r>
          </w:p>
          <w:p>
            <w:pPr>
              <w:spacing w:line="240" w:lineRule="auto"/>
              <w:jc w:val="left"/>
            </w:pPr>
            <w:r>
              <w:rPr>
                <w:sz w:val="18"/>
              </w:rPr>
              <w:t>{</w:t>
              <w:br/>
              <w:t xml:space="preserve">    "phase": "misplaced_call_response",</w:t>
              <w:br/>
              <w:t xml:space="preserve">    "data": {</w:t>
              <w:br/>
              <w:t xml:space="preserve">        "type": "error",</w:t>
              <w:br/>
              <w:t xml:space="preserve">        "connectionId": "PbbeHfGMjoECFwA=",</w:t>
              <w:br/>
              <w:t xml:space="preserve">        "requestId": 250613106,</w:t>
              <w:br/>
              <w:t xml:space="preserve">        "statusCode": 403,</w:t>
              <w:br/>
              <w:t xml:space="preserve">        "data": {</w:t>
              <w:br/>
              <w:t xml:space="preserve">            "error": "Token does not contain required scope for a4KrX2cei:1"</w:t>
              <w:br/>
              <w:t xml:space="preserve">        }</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"building:a4KrX2cei",</w:t>
              <w:br/>
              <w:t xml:space="preserve">      "callType": "action",</w:t>
              <w:br/>
              <w:t xml:space="preserve">      "groupId": "1",</w:t>
              <w:br/>
              <w:t xml:space="preserve">      "payload": {</w:t>
              <w:br/>
              <w:t xml:space="preserve">            "request_id": "4d1ee6fb-ef78-49b2-9cf2-1a601e8a799f",</w:t>
              <w:br/>
              <w:t xml:space="preserve">            "area": 1000,</w:t>
              <w:br/>
              <w:t xml:space="preserve">            "time": "2025-08-17T02:36:01.510264Z",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"type": "error",</w:t>
              <w:br/>
              <w:t xml:space="preserve">            "connectionId": "PbbeHfGMjoECFwA=",</w:t>
              <w:br/>
              <w:t xml:space="preserve">            "requestId": 250613106,</w:t>
              <w:br/>
              <w:t xml:space="preserve">            "statusCode": 403,</w:t>
              <w:br/>
              <w:t xml:space="preserve">            "data": {</w:t>
              <w:br/>
              <w:t xml:space="preserve">                  "error": "Token does not contain required scope for a4KrX2cei:1"</w:t>
              <w:br/>
              <w:t xml:space="preserve">            }</w:t>
              <w:br/>
              <w:t xml:space="preserve">      }</w:t>
              <w:br/>
              <w:t>]</w:t>
            </w:r>
          </w:p>
          <w:p>
            <w:pPr>
              <w:spacing w:line="240" w:lineRule="auto"/>
              <w:jc w:val="left"/>
            </w:pPr>
            <w:r>
              <w:rPr>
                <w:sz w:val="18"/>
              </w:rPr>
              <w:t>Status Code: 403</w:t>
            </w:r>
          </w:p>
          <w:p>
            <w:pPr>
              <w:spacing w:line="240" w:lineRule="auto"/>
              <w:jc w:val="left"/>
            </w:pPr>
            <w:r>
              <w:rPr>
                <w:sz w:val="18"/>
              </w:rPr>
              <w:t>Timestamp: 2025-08-17T02:36:01.510288+00:00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"building:a4KrX2cei",</w:t>
              <w:br/>
              <w:t xml:space="preserve">    "callType": "action",</w:t>
              <w:br/>
              <w:t xml:space="preserve">    "groupId": "1",</w:t>
              <w:br/>
              <w:t xml:space="preserve">    "payload": {</w:t>
              <w:br/>
              <w:t xml:space="preserve">        "request_id": "4d1ee6fb-ef78-49b2-9cf2-1a601e8a799f",</w:t>
              <w:br/>
              <w:t xml:space="preserve">        "area": 1000,</w:t>
              <w:br/>
              <w:t xml:space="preserve">        "time": "2025-08-17T02:36:01.510264Z",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Request Timestamp: 1755398161.5100071</w:t>
            </w:r>
          </w:p>
          <w:p>
            <w:pPr>
              <w:spacing w:line="240" w:lineRule="auto"/>
              <w:jc w:val="left"/>
            </w:pPr>
            <w:r>
              <w:rPr>
                <w:sz w:val="18"/>
              </w:rPr>
              <w:t>Response Timestamp: 1755398162.507009</w:t>
            </w:r>
          </w:p>
        </w:tc>
      </w:tr>
    </w:tbl>
    <w:p w14:paraId="2E758E44" w14:textId="6EDF88B6" w:rsidR="00640546" w:rsidRDefault="00640546" w:rsidP="00932DCB">
      <w:pPr>
        <w:spacing w:line="240" w:lineRule="auto"/>
        <w:rPr>
          <w:rFonts w:ascii="Calibri Light" w:hAnsi="Calibri Light" w:cs="Calibri Light"/>
        </w:rPr>
      </w:pPr>
    </w:p>
    <w:p w14:paraId="0F69897D" w14:textId="32F56C35" w:rsidR="00AF5BB0" w:rsidRPr="00DF0237" w:rsidRDefault="00AF5BB0" w:rsidP="00932DCB">
      <w:pPr>
        <w:pStyle w:val="Heading2"/>
        <w:numPr>
          <w:ilvl w:val="1"/>
          <w:numId w:val="2"/>
        </w:numPr>
        <w:spacing w:line="240" w:lineRule="auto"/>
        <w:rPr>
          <w:rFonts w:ascii="Calibri Light" w:hAnsi="Calibri Light" w:cs="Calibri Light"/>
        </w:rPr>
      </w:pPr>
      <w:bookmarkStart w:id="15" w:name="_Toc112173028"/>
      <w:r w:rsidRPr="00DF0237">
        <w:rPr>
          <w:rFonts w:ascii="Calibri Light" w:hAnsi="Calibri Light" w:cs="Calibri Light"/>
        </w:rPr>
        <w:t>Multiple groups and call giving</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15F02B8D" w14:textId="77777777" w:rsidTr="004F0F67">
        <w:tc>
          <w:tcPr>
            <w:tcW w:w="1418" w:type="dxa"/>
            <w:shd w:val="clear" w:color="auto" w:fill="A6A6A6"/>
          </w:tcPr>
          <w:p w14:paraId="5ECC3D2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1</w:t>
            </w:r>
          </w:p>
        </w:tc>
        <w:tc>
          <w:tcPr>
            <w:tcW w:w="7535" w:type="dxa"/>
            <w:shd w:val="clear" w:color="auto" w:fill="auto"/>
          </w:tcPr>
          <w:p w14:paraId="5C53CD19" w14:textId="75B6A6BB"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Specify how </w:t>
            </w:r>
            <w:r w:rsidRPr="00DF0237">
              <w:rPr>
                <w:rFonts w:ascii="Calibri Light" w:hAnsi="Calibri Light" w:cs="Calibri Light"/>
                <w:i/>
                <w:iCs/>
                <w:u w:val="single"/>
              </w:rPr>
              <w:t>multiple groups</w:t>
            </w:r>
            <w:r w:rsidRPr="00DF0237">
              <w:rPr>
                <w:rFonts w:ascii="Calibri Light" w:hAnsi="Calibri Light" w:cs="Calibri Light"/>
              </w:rPr>
              <w:t xml:space="preserve"> (</w:t>
            </w:r>
            <w:r w:rsidR="001A528E" w:rsidRPr="00DF0237">
              <w:rPr>
                <w:rFonts w:ascii="Calibri Light" w:hAnsi="Calibri Light" w:cs="Calibri Light"/>
              </w:rPr>
              <w:t xml:space="preserve">at least two </w:t>
            </w:r>
            <w:r w:rsidRPr="00DF0237">
              <w:rPr>
                <w:rFonts w:ascii="Calibri Light" w:hAnsi="Calibri Light" w:cs="Calibri Light"/>
              </w:rPr>
              <w:t>building id</w:t>
            </w:r>
            <w:r w:rsidR="00AC79D0" w:rsidRPr="00DF0237">
              <w:rPr>
                <w:rFonts w:ascii="Calibri Light" w:hAnsi="Calibri Light" w:cs="Calibri Light"/>
              </w:rPr>
              <w:t>s</w:t>
            </w:r>
            <w:r w:rsidRPr="00191AC9">
              <w:rPr>
                <w:rFonts w:ascii="Calibri Light" w:hAnsi="Calibri Light" w:cs="Calibri Light"/>
              </w:rPr>
              <w:t xml:space="preserve">) </w:t>
            </w:r>
            <w:r w:rsidR="00191AC9" w:rsidRPr="00191AC9">
              <w:rPr>
                <w:rFonts w:ascii="Calibri Light" w:hAnsi="Calibri Light" w:cs="Calibri Light"/>
              </w:rPr>
              <w:t>or (one building id with multiple suffix :1, :2, …) in a building (physical building) are selected for placing calls.</w:t>
            </w:r>
          </w:p>
        </w:tc>
      </w:tr>
      <w:tr w:rsidR="00AF5BB0" w:rsidRPr="00DF0237" w14:paraId="0F551A8F" w14:textId="77777777" w:rsidTr="004F0F67">
        <w:tc>
          <w:tcPr>
            <w:tcW w:w="1418" w:type="dxa"/>
            <w:shd w:val="clear" w:color="auto" w:fill="auto"/>
          </w:tcPr>
          <w:p w14:paraId="39C3702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19B351C8" w14:textId="77777777" w:rsidR="00AF5BB0" w:rsidRPr="00DF0237" w:rsidRDefault="00AF5BB0" w:rsidP="00932DCB">
            <w:pPr>
              <w:spacing w:line="240" w:lineRule="auto"/>
              <w:rPr>
                <w:rFonts w:ascii="Calibri Light" w:hAnsi="Calibri Light" w:cs="Calibri Light"/>
              </w:rPr>
            </w:pPr>
          </w:p>
        </w:tc>
      </w:tr>
    </w:tbl>
    <w:p w14:paraId="4EE89C91" w14:textId="5DBC995D" w:rsidR="00AF5BB0" w:rsidRDefault="00AF5BB0"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BA65D6" w:rsidRPr="00854006" w14:paraId="657E7B65" w14:textId="77777777" w:rsidTr="005625F6">
        <w:tc>
          <w:tcPr>
            <w:tcW w:w="1134" w:type="dxa"/>
            <w:shd w:val="clear" w:color="auto" w:fill="BFBFBF" w:themeFill="background1" w:themeFillShade="BF"/>
          </w:tcPr>
          <w:p w14:paraId="7E390D65" w14:textId="255DB7D6" w:rsidR="00BA65D6" w:rsidRPr="00854006" w:rsidRDefault="00BA65D6" w:rsidP="00932DCB">
            <w:pPr>
              <w:spacing w:line="240" w:lineRule="auto"/>
              <w:rPr>
                <w:rFonts w:ascii="Calibri Light" w:hAnsi="Calibri Light" w:cs="Calibri Light"/>
              </w:rPr>
            </w:pPr>
            <w:r w:rsidRPr="00854006">
              <w:rPr>
                <w:rFonts w:ascii="Calibri Light" w:hAnsi="Calibri Light" w:cs="Calibri Light"/>
              </w:rPr>
              <w:t xml:space="preserve">Test </w:t>
            </w:r>
            <w:r w:rsidR="002B7DBE">
              <w:rPr>
                <w:rFonts w:ascii="Calibri Light" w:hAnsi="Calibri Light" w:cs="Calibri Light"/>
              </w:rPr>
              <w:t>21</w:t>
            </w:r>
          </w:p>
        </w:tc>
        <w:tc>
          <w:tcPr>
            <w:tcW w:w="7535" w:type="dxa"/>
            <w:shd w:val="clear" w:color="auto" w:fill="auto"/>
          </w:tcPr>
          <w:p w14:paraId="6DC3E927" w14:textId="77777777" w:rsidR="00BA65D6" w:rsidRPr="00854006" w:rsidRDefault="00BA65D6" w:rsidP="00932DCB">
            <w:pPr>
              <w:spacing w:line="240" w:lineRule="auto"/>
              <w:rPr>
                <w:rFonts w:ascii="Calibri Light" w:hAnsi="Calibri Light" w:cs="Calibri Light"/>
              </w:rPr>
            </w:pPr>
            <w:r w:rsidRPr="00854006">
              <w:rPr>
                <w:rFonts w:ascii="Calibri Light" w:hAnsi="Calibri Light" w:cs="Calibri Light"/>
              </w:rPr>
              <w:t>Group 2 (second building id) of physical building’s lobby 2 access is provided.</w:t>
            </w:r>
          </w:p>
          <w:p w14:paraId="0FD47AFA" w14:textId="77777777" w:rsidR="00BA65D6" w:rsidRPr="00854006" w:rsidRDefault="00BA65D6" w:rsidP="00932DCB">
            <w:pPr>
              <w:spacing w:line="240" w:lineRule="auto"/>
              <w:rPr>
                <w:rFonts w:ascii="Calibri Light" w:hAnsi="Calibri Light" w:cs="Calibri Light"/>
              </w:rPr>
            </w:pPr>
            <w:r w:rsidRPr="00854006">
              <w:rPr>
                <w:rFonts w:ascii="Calibri Light" w:hAnsi="Calibri Light" w:cs="Calibri Light"/>
              </w:rPr>
              <w:t>lobby 2 call - &gt; Source: any floor, Destination: any floor</w:t>
            </w:r>
            <w:r w:rsidRPr="00854006">
              <w:rPr>
                <w:rFonts w:ascii="Calibri Light" w:hAnsi="Calibri Light" w:cs="Calibri Light"/>
              </w:rPr>
              <w:br/>
              <w:t>Note: Landing Call – Source only, Car Call – Destination only</w:t>
            </w:r>
          </w:p>
        </w:tc>
      </w:tr>
      <w:tr w:rsidR="00BA65D6" w:rsidRPr="00854006" w14:paraId="71362273" w14:textId="77777777" w:rsidTr="005625F6">
        <w:tc>
          <w:tcPr>
            <w:tcW w:w="1134" w:type="dxa"/>
            <w:shd w:val="clear" w:color="auto" w:fill="auto"/>
          </w:tcPr>
          <w:p w14:paraId="4050C2D5" w14:textId="77777777" w:rsidR="00BA65D6" w:rsidRPr="00854006" w:rsidRDefault="00BA65D6" w:rsidP="00932DCB">
            <w:pPr>
              <w:spacing w:line="240" w:lineRule="auto"/>
              <w:rPr>
                <w:rFonts w:ascii="Calibri Light" w:hAnsi="Calibri Light" w:cs="Calibri Light"/>
              </w:rPr>
            </w:pPr>
            <w:r w:rsidRPr="00854006">
              <w:rPr>
                <w:rFonts w:ascii="Calibri Light" w:hAnsi="Calibri Light" w:cs="Calibri Light"/>
              </w:rPr>
              <w:lastRenderedPageBreak/>
              <w:t>Expected result</w:t>
            </w:r>
          </w:p>
        </w:tc>
        <w:tc>
          <w:tcPr>
            <w:tcW w:w="7535" w:type="dxa"/>
            <w:shd w:val="clear" w:color="auto" w:fill="auto"/>
          </w:tcPr>
          <w:p w14:paraId="754F49DB" w14:textId="77777777" w:rsidR="00BA65D6" w:rsidRPr="00854006" w:rsidRDefault="00BA65D6" w:rsidP="00932DCB">
            <w:pPr>
              <w:pStyle w:val="ListParagraph"/>
              <w:numPr>
                <w:ilvl w:val="0"/>
                <w:numId w:val="18"/>
              </w:numPr>
              <w:spacing w:line="240" w:lineRule="auto"/>
              <w:rPr>
                <w:rFonts w:ascii="Calibri Light" w:hAnsi="Calibri Light" w:cs="Calibri Light"/>
                <w:iCs/>
              </w:rPr>
            </w:pPr>
            <w:r w:rsidRPr="00854006">
              <w:rPr>
                <w:rFonts w:ascii="Calibri Light" w:hAnsi="Calibri Light" w:cs="Calibri Light"/>
                <w:iCs/>
              </w:rPr>
              <w:t>Possible to select between groups (group 1 or group 2)</w:t>
            </w:r>
          </w:p>
          <w:p w14:paraId="7DD146A6" w14:textId="77777777" w:rsidR="00BA65D6" w:rsidRPr="00854006" w:rsidRDefault="00BA65D6" w:rsidP="00932DCB">
            <w:pPr>
              <w:pStyle w:val="ListParagraph"/>
              <w:numPr>
                <w:ilvl w:val="0"/>
                <w:numId w:val="18"/>
              </w:numPr>
              <w:spacing w:line="240" w:lineRule="auto"/>
              <w:rPr>
                <w:rFonts w:ascii="Calibri Light" w:hAnsi="Calibri Light" w:cs="Calibri Light"/>
              </w:rPr>
            </w:pPr>
            <w:r w:rsidRPr="00854006">
              <w:rPr>
                <w:rFonts w:ascii="Calibri Light" w:hAnsi="Calibri Light" w:cs="Calibri Light"/>
              </w:rPr>
              <w:t>Call accepted and elevator moving</w:t>
            </w:r>
          </w:p>
          <w:p w14:paraId="60904451" w14:textId="73B602EC" w:rsidR="00BA65D6" w:rsidRPr="00854006" w:rsidRDefault="00C87A71" w:rsidP="00932DCB">
            <w:pPr>
              <w:pStyle w:val="ListParagraph"/>
              <w:numPr>
                <w:ilvl w:val="1"/>
                <w:numId w:val="18"/>
              </w:numPr>
              <w:spacing w:line="240" w:lineRule="auto"/>
              <w:rPr>
                <w:rFonts w:ascii="Calibri Light" w:hAnsi="Calibri Light" w:cs="Calibri Light"/>
              </w:rPr>
            </w:pPr>
            <w:r>
              <w:rPr>
                <w:rFonts w:ascii="Calibri Light" w:hAnsi="Calibri Light" w:cs="Calibri Light"/>
                <w:iCs/>
              </w:rPr>
              <w:t>Response code</w:t>
            </w:r>
            <w:r w:rsidR="00BA65D6" w:rsidRPr="00854006">
              <w:rPr>
                <w:rFonts w:ascii="Calibri Light" w:hAnsi="Calibri Light" w:cs="Calibri Light"/>
                <w:iCs/>
              </w:rPr>
              <w:t xml:space="preserve"> 201</w:t>
            </w:r>
          </w:p>
          <w:p w14:paraId="1999B490" w14:textId="0CCA33A0" w:rsidR="00BA65D6" w:rsidRPr="00854006" w:rsidRDefault="000121A3" w:rsidP="00932DCB">
            <w:pPr>
              <w:pStyle w:val="ListParagraph"/>
              <w:numPr>
                <w:ilvl w:val="1"/>
                <w:numId w:val="18"/>
              </w:numPr>
              <w:spacing w:line="240" w:lineRule="auto"/>
              <w:rPr>
                <w:rFonts w:ascii="Calibri Light" w:hAnsi="Calibri Light" w:cs="Calibri Light"/>
              </w:rPr>
            </w:pPr>
            <w:r>
              <w:rPr>
                <w:rFonts w:ascii="Calibri Light" w:hAnsi="Calibri Light" w:cs="Calibri Light"/>
              </w:rPr>
              <w:t>Session id</w:t>
            </w:r>
            <w:r w:rsidR="00BA65D6" w:rsidRPr="00854006">
              <w:rPr>
                <w:rFonts w:ascii="Calibri Light" w:hAnsi="Calibri Light" w:cs="Calibri Light"/>
              </w:rPr>
              <w:t xml:space="preserve"> returned</w:t>
            </w:r>
          </w:p>
          <w:p w14:paraId="5B2CF10D" w14:textId="77777777" w:rsidR="00934BB8" w:rsidRPr="00CA7676" w:rsidRDefault="00BA65D6" w:rsidP="00932DCB">
            <w:pPr>
              <w:pStyle w:val="ListParagraph"/>
              <w:numPr>
                <w:ilvl w:val="0"/>
                <w:numId w:val="10"/>
              </w:numPr>
              <w:spacing w:line="240" w:lineRule="auto"/>
              <w:rPr>
                <w:rFonts w:ascii="Calibri Light" w:hAnsi="Calibri Light" w:cs="Calibri Light"/>
              </w:rPr>
            </w:pPr>
            <w:r w:rsidRPr="00854006">
              <w:rPr>
                <w:rFonts w:ascii="Calibri Light" w:hAnsi="Calibri Light" w:cs="Calibri Light"/>
                <w:iCs/>
              </w:rPr>
              <w:t>Elevator tracking as needed</w:t>
            </w:r>
          </w:p>
          <w:p w14:paraId="38B0C9AF" w14:textId="662878BB" w:rsidR="00BA65D6" w:rsidRPr="00854006" w:rsidRDefault="00934BB8" w:rsidP="00932DCB">
            <w:pPr>
              <w:pStyle w:val="ListParagraph"/>
              <w:numPr>
                <w:ilvl w:val="1"/>
                <w:numId w:val="18"/>
              </w:numPr>
              <w:spacing w:line="240" w:lineRule="auto"/>
              <w:rPr>
                <w:rFonts w:ascii="Calibri Light" w:hAnsi="Calibri Light" w:cs="Calibri Light"/>
                <w:iCs/>
              </w:rPr>
            </w:pPr>
            <w:r>
              <w:rPr>
                <w:rFonts w:ascii="Calibri Light" w:hAnsi="Calibri Light" w:cs="Calibri Light"/>
                <w:iCs/>
              </w:rPr>
              <w:t xml:space="preserve">if applicable </w:t>
            </w:r>
            <w:r>
              <w:rPr>
                <w:rFonts w:ascii="Calibri Light" w:hAnsi="Calibri Light" w:cs="Calibri Light"/>
              </w:rPr>
              <w:t>hold open elevator door</w:t>
            </w:r>
          </w:p>
        </w:tc>
      </w:tr>
      <w:tr w:rsidR="00BA65D6" w:rsidRPr="00854006" w14:paraId="209E80D8" w14:textId="77777777" w:rsidTr="005625F6">
        <w:tc>
          <w:tcPr>
            <w:tcW w:w="1134" w:type="dxa"/>
            <w:shd w:val="clear" w:color="auto" w:fill="auto"/>
          </w:tcPr>
          <w:p w14:paraId="44D49ADA" w14:textId="77777777" w:rsidR="00BA65D6" w:rsidRPr="00854006" w:rsidRDefault="00BA65D6" w:rsidP="00932DCB">
            <w:pPr>
              <w:spacing w:line="240" w:lineRule="auto"/>
              <w:rPr>
                <w:rFonts w:ascii="Calibri Light" w:hAnsi="Calibri Light" w:cs="Calibri Light"/>
              </w:rPr>
            </w:pPr>
            <w:r w:rsidRPr="00854006">
              <w:rPr>
                <w:rFonts w:ascii="Calibri Light" w:hAnsi="Calibri Light" w:cs="Calibri Light"/>
              </w:rPr>
              <w:t>Test result</w:t>
            </w:r>
          </w:p>
        </w:tc>
        <w:tc>
          <w:tcPr>
            <w:tcW w:w="7535" w:type="dxa"/>
            <w:shd w:val="clear" w:color="auto" w:fill="auto"/>
          </w:tcPr>
          <w:p w14:paraId="2B456773" w14:textId="77777777" w:rsidR="00BA65D6" w:rsidRPr="00854006" w:rsidRDefault="00BA65D6"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404+Building data not found</w:t>
            </w:r>
          </w:p>
          <w:p>
            <w:pPr>
              <w:spacing w:line="240" w:lineRule="auto"/>
              <w:jc w:val="left"/>
            </w:pPr>
            <w:r>
              <w:rPr>
                <w:sz w:val="18"/>
              </w:rPr>
              <w:t>Duration: 418.38884353637695 ms</w:t>
            </w:r>
          </w:p>
          <w:p>
            <w:pPr>
              <w:spacing w:line="240" w:lineRule="auto"/>
              <w:jc w:val="left"/>
            </w:pPr>
            <w:r>
              <w:rPr>
                <w:sz w:val="18"/>
              </w:rPr>
              <w:t>Response Data:</w:t>
            </w:r>
          </w:p>
          <w:p>
            <w:pPr>
              <w:spacing w:line="240" w:lineRule="auto"/>
              <w:jc w:val="left"/>
            </w:pPr>
            <w:r>
              <w:rPr>
                <w:sz w:val="18"/>
              </w:rPr>
              <w:t>{</w:t>
              <w:br/>
              <w:t xml:space="preserve">    "phase": "call_response",</w:t>
              <w:br/>
              <w:t xml:space="preserve">    "data": {</w:t>
              <w:br/>
              <w:t xml:space="preserve">        "type": "error",</w:t>
              <w:br/>
              <w:t xml:space="preserve">        "connectionId": "PbbeHfGMjoECFwA=",</w:t>
              <w:br/>
              <w:t xml:space="preserve">        "requestId": 972805408,</w:t>
              <w:br/>
              <w:t xml:space="preserve">        "statusCode": 403,</w:t>
              <w:br/>
              <w:t xml:space="preserve">        "data": {</w:t>
              <w:br/>
              <w:t xml:space="preserve">            "error": "Token does not contain required scope for invalid123:1"</w:t>
              <w:br/>
              <w:t xml:space="preserve">        }</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"building:invalid123",</w:t>
              <w:br/>
              <w:t xml:space="preserve">      "callType": "action",</w:t>
              <w:br/>
              <w:t xml:space="preserve">      "groupId": "1",</w:t>
              <w:br/>
              <w:t xml:space="preserve">      "payload": {</w:t>
              <w:br/>
              <w:t xml:space="preserve">            "request_id": "3668e4b0-04d7-4d98-b9cc-c4bcb16aebef",</w:t>
              <w:br/>
              <w:t xml:space="preserve">            "area": 1000,</w:t>
              <w:br/>
              <w:t xml:space="preserve">            "time": "2025-08-17T02:36:02.507354Z",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"type": "error",</w:t>
              <w:br/>
              <w:t xml:space="preserve">            "connectionId": "PbbeHfGMjoECFwA=",</w:t>
              <w:br/>
              <w:t xml:space="preserve">            "requestId": 972805408,</w:t>
              <w:br/>
              <w:t xml:space="preserve">            "statusCode": 403,</w:t>
              <w:br/>
              <w:t xml:space="preserve">            "data": {</w:t>
              <w:br/>
              <w:t xml:space="preserve">                  "error": "Token does not contain required scope for invalid123:1"</w:t>
              <w:br/>
              <w:t xml:space="preserve">            }</w:t>
              <w:br/>
              <w:t xml:space="preserve">      }</w:t>
              <w:br/>
              <w:t>]</w:t>
            </w:r>
          </w:p>
          <w:p>
            <w:pPr>
              <w:spacing w:line="240" w:lineRule="auto"/>
              <w:jc w:val="left"/>
            </w:pPr>
            <w:r>
              <w:rPr>
                <w:sz w:val="18"/>
              </w:rPr>
              <w:t>Status Code: 403</w:t>
            </w:r>
          </w:p>
          <w:p>
            <w:pPr>
              <w:spacing w:line="240" w:lineRule="auto"/>
              <w:jc w:val="left"/>
            </w:pPr>
            <w:r>
              <w:rPr>
                <w:sz w:val="18"/>
              </w:rPr>
              <w:t>Timestamp: 2025-08-17T02:36:02.507382+00:00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"building:invalid123",</w:t>
              <w:br/>
              <w:t xml:space="preserve">    "callType": "action",</w:t>
              <w:br/>
              <w:t xml:space="preserve">    "groupId": "1",</w:t>
              <w:br/>
              <w:t xml:space="preserve">    "payload": {</w:t>
              <w:br/>
              <w:t xml:space="preserve">        "request_id": "3668e4b0-04d7-4d98-b9cc-c4bcb16aebef",</w:t>
              <w:br/>
              <w:t xml:space="preserve">        "area": 1000,</w:t>
              <w:br/>
              <w:t xml:space="preserve">        "time": "2025-08-17T02:36:02.507354Z",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Request Timestamp: 1755398162.507071</w:t>
            </w:r>
          </w:p>
          <w:p>
            <w:pPr>
              <w:spacing w:line="240" w:lineRule="auto"/>
              <w:jc w:val="left"/>
            </w:pPr>
            <w:r>
              <w:rPr>
                <w:sz w:val="18"/>
              </w:rPr>
              <w:t>Response Timestamp: 1755398162.9254599</w:t>
            </w:r>
          </w:p>
        </w:tc>
      </w:tr>
    </w:tbl>
    <w:p w14:paraId="27547F12" w14:textId="428C128C" w:rsidR="00BA65D6" w:rsidRPr="00854006" w:rsidRDefault="00BA65D6"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854006" w:rsidRPr="00854006" w14:paraId="51393DF0" w14:textId="77777777" w:rsidTr="005625F6">
        <w:tc>
          <w:tcPr>
            <w:tcW w:w="1134" w:type="dxa"/>
            <w:shd w:val="clear" w:color="auto" w:fill="BFBFBF" w:themeFill="background1" w:themeFillShade="BF"/>
          </w:tcPr>
          <w:p w14:paraId="167F7BAC" w14:textId="31741CED" w:rsidR="00854006" w:rsidRPr="00854006" w:rsidRDefault="00854006" w:rsidP="00932DCB">
            <w:pPr>
              <w:spacing w:line="240" w:lineRule="auto"/>
              <w:rPr>
                <w:rFonts w:ascii="Calibri Light" w:hAnsi="Calibri Light" w:cs="Calibri Light"/>
              </w:rPr>
            </w:pPr>
            <w:r w:rsidRPr="00854006">
              <w:rPr>
                <w:rFonts w:ascii="Calibri Light" w:hAnsi="Calibri Light" w:cs="Calibri Light"/>
              </w:rPr>
              <w:t>Test 2</w:t>
            </w:r>
            <w:r w:rsidR="002B7DBE">
              <w:rPr>
                <w:rFonts w:ascii="Calibri Light" w:hAnsi="Calibri Light" w:cs="Calibri Light"/>
              </w:rPr>
              <w:t>2</w:t>
            </w:r>
          </w:p>
        </w:tc>
        <w:tc>
          <w:tcPr>
            <w:tcW w:w="7535" w:type="dxa"/>
            <w:shd w:val="clear" w:color="auto" w:fill="auto"/>
          </w:tcPr>
          <w:p w14:paraId="33B820CB" w14:textId="77777777" w:rsidR="00854006" w:rsidRPr="00854006" w:rsidRDefault="00854006" w:rsidP="00932DCB">
            <w:pPr>
              <w:spacing w:line="240" w:lineRule="auto"/>
              <w:rPr>
                <w:rFonts w:ascii="Calibri Light" w:hAnsi="Calibri Light" w:cs="Calibri Light"/>
              </w:rPr>
            </w:pPr>
            <w:r w:rsidRPr="00854006">
              <w:rPr>
                <w:rFonts w:ascii="Calibri Light" w:hAnsi="Calibri Light" w:cs="Calibri Light"/>
              </w:rPr>
              <w:t>Group 2 (suffix :2) of physical building’s lobby 2 access is provided.</w:t>
            </w:r>
          </w:p>
          <w:p w14:paraId="39CEE523" w14:textId="77777777" w:rsidR="00854006" w:rsidRPr="00854006" w:rsidRDefault="00854006" w:rsidP="00932DCB">
            <w:pPr>
              <w:spacing w:line="240" w:lineRule="auto"/>
              <w:rPr>
                <w:rFonts w:ascii="Calibri Light" w:hAnsi="Calibri Light" w:cs="Calibri Light"/>
              </w:rPr>
            </w:pPr>
            <w:r w:rsidRPr="00854006">
              <w:rPr>
                <w:rFonts w:ascii="Calibri Light" w:hAnsi="Calibri Light" w:cs="Calibri Light"/>
              </w:rPr>
              <w:t>lobby 2 call - &gt; Source: any floor, Destination: any floor</w:t>
            </w:r>
            <w:r w:rsidRPr="00854006">
              <w:rPr>
                <w:rFonts w:ascii="Calibri Light" w:hAnsi="Calibri Light" w:cs="Calibri Light"/>
              </w:rPr>
              <w:br/>
              <w:t>Note: Landing Call – Source only, Car Call – Destination only</w:t>
            </w:r>
          </w:p>
        </w:tc>
      </w:tr>
      <w:tr w:rsidR="00854006" w:rsidRPr="00854006" w14:paraId="43D854F9" w14:textId="77777777" w:rsidTr="005625F6">
        <w:tc>
          <w:tcPr>
            <w:tcW w:w="1134" w:type="dxa"/>
            <w:shd w:val="clear" w:color="auto" w:fill="auto"/>
          </w:tcPr>
          <w:p w14:paraId="1C0A124E" w14:textId="77777777" w:rsidR="00854006" w:rsidRPr="00854006" w:rsidRDefault="00854006" w:rsidP="00932DCB">
            <w:pPr>
              <w:spacing w:line="240" w:lineRule="auto"/>
              <w:rPr>
                <w:rFonts w:ascii="Calibri Light" w:hAnsi="Calibri Light" w:cs="Calibri Light"/>
              </w:rPr>
            </w:pPr>
            <w:r w:rsidRPr="00854006">
              <w:rPr>
                <w:rFonts w:ascii="Calibri Light" w:hAnsi="Calibri Light" w:cs="Calibri Light"/>
              </w:rPr>
              <w:t>Expected result</w:t>
            </w:r>
          </w:p>
        </w:tc>
        <w:tc>
          <w:tcPr>
            <w:tcW w:w="7535" w:type="dxa"/>
            <w:shd w:val="clear" w:color="auto" w:fill="auto"/>
          </w:tcPr>
          <w:p w14:paraId="496D0650" w14:textId="77777777" w:rsidR="00854006" w:rsidRPr="00854006" w:rsidRDefault="00854006" w:rsidP="00932DCB">
            <w:pPr>
              <w:pStyle w:val="ListParagraph"/>
              <w:numPr>
                <w:ilvl w:val="0"/>
                <w:numId w:val="18"/>
              </w:numPr>
              <w:spacing w:line="240" w:lineRule="auto"/>
              <w:rPr>
                <w:rFonts w:ascii="Calibri Light" w:hAnsi="Calibri Light" w:cs="Calibri Light"/>
                <w:iCs/>
              </w:rPr>
            </w:pPr>
            <w:r w:rsidRPr="00854006">
              <w:rPr>
                <w:rFonts w:ascii="Calibri Light" w:hAnsi="Calibri Light" w:cs="Calibri Light"/>
                <w:iCs/>
              </w:rPr>
              <w:t>Possible to select between groups (group 1 or group 2)</w:t>
            </w:r>
          </w:p>
          <w:p w14:paraId="76980BF1" w14:textId="77777777" w:rsidR="00854006" w:rsidRPr="00854006" w:rsidRDefault="00854006" w:rsidP="00932DCB">
            <w:pPr>
              <w:pStyle w:val="ListParagraph"/>
              <w:numPr>
                <w:ilvl w:val="0"/>
                <w:numId w:val="18"/>
              </w:numPr>
              <w:spacing w:line="240" w:lineRule="auto"/>
              <w:rPr>
                <w:rFonts w:ascii="Calibri Light" w:hAnsi="Calibri Light" w:cs="Calibri Light"/>
              </w:rPr>
            </w:pPr>
            <w:r w:rsidRPr="00854006">
              <w:rPr>
                <w:rFonts w:ascii="Calibri Light" w:hAnsi="Calibri Light" w:cs="Calibri Light"/>
              </w:rPr>
              <w:t>Call accepted and elevator moving</w:t>
            </w:r>
          </w:p>
          <w:p w14:paraId="420F176F" w14:textId="60540AF8" w:rsidR="00854006" w:rsidRPr="00854006" w:rsidRDefault="00C87A71" w:rsidP="00932DCB">
            <w:pPr>
              <w:pStyle w:val="ListParagraph"/>
              <w:numPr>
                <w:ilvl w:val="1"/>
                <w:numId w:val="18"/>
              </w:numPr>
              <w:spacing w:line="240" w:lineRule="auto"/>
              <w:rPr>
                <w:rFonts w:ascii="Calibri Light" w:hAnsi="Calibri Light" w:cs="Calibri Light"/>
              </w:rPr>
            </w:pPr>
            <w:r>
              <w:rPr>
                <w:rFonts w:ascii="Calibri Light" w:hAnsi="Calibri Light" w:cs="Calibri Light"/>
                <w:iCs/>
              </w:rPr>
              <w:t>Response code</w:t>
            </w:r>
            <w:r w:rsidR="00854006" w:rsidRPr="00854006">
              <w:rPr>
                <w:rFonts w:ascii="Calibri Light" w:hAnsi="Calibri Light" w:cs="Calibri Light"/>
                <w:iCs/>
              </w:rPr>
              <w:t xml:space="preserve"> 201</w:t>
            </w:r>
          </w:p>
          <w:p w14:paraId="5802D2F7" w14:textId="4A87B2DB" w:rsidR="00854006" w:rsidRPr="00854006" w:rsidRDefault="000121A3" w:rsidP="00932DCB">
            <w:pPr>
              <w:pStyle w:val="ListParagraph"/>
              <w:numPr>
                <w:ilvl w:val="1"/>
                <w:numId w:val="18"/>
              </w:numPr>
              <w:spacing w:line="240" w:lineRule="auto"/>
              <w:rPr>
                <w:rFonts w:ascii="Calibri Light" w:hAnsi="Calibri Light" w:cs="Calibri Light"/>
              </w:rPr>
            </w:pPr>
            <w:r>
              <w:rPr>
                <w:rFonts w:ascii="Calibri Light" w:hAnsi="Calibri Light" w:cs="Calibri Light"/>
              </w:rPr>
              <w:t>Session id</w:t>
            </w:r>
            <w:r w:rsidR="00854006" w:rsidRPr="00854006">
              <w:rPr>
                <w:rFonts w:ascii="Calibri Light" w:hAnsi="Calibri Light" w:cs="Calibri Light"/>
              </w:rPr>
              <w:t xml:space="preserve"> returned</w:t>
            </w:r>
          </w:p>
          <w:p w14:paraId="39AC852F" w14:textId="77777777" w:rsidR="00934BB8" w:rsidRPr="00CA7676" w:rsidRDefault="00854006" w:rsidP="00932DCB">
            <w:pPr>
              <w:pStyle w:val="ListParagraph"/>
              <w:numPr>
                <w:ilvl w:val="0"/>
                <w:numId w:val="10"/>
              </w:numPr>
              <w:spacing w:line="240" w:lineRule="auto"/>
              <w:rPr>
                <w:rFonts w:ascii="Calibri Light" w:hAnsi="Calibri Light" w:cs="Calibri Light"/>
              </w:rPr>
            </w:pPr>
            <w:r w:rsidRPr="00854006">
              <w:rPr>
                <w:rFonts w:ascii="Calibri Light" w:hAnsi="Calibri Light" w:cs="Calibri Light"/>
                <w:iCs/>
              </w:rPr>
              <w:t>Elevator tracking as needed</w:t>
            </w:r>
          </w:p>
          <w:p w14:paraId="7F643F2B" w14:textId="2A7E4174" w:rsidR="00854006" w:rsidRPr="00854006" w:rsidRDefault="00934BB8" w:rsidP="00932DCB">
            <w:pPr>
              <w:pStyle w:val="ListParagraph"/>
              <w:numPr>
                <w:ilvl w:val="1"/>
                <w:numId w:val="18"/>
              </w:numPr>
              <w:spacing w:line="240" w:lineRule="auto"/>
              <w:rPr>
                <w:rFonts w:ascii="Calibri Light" w:hAnsi="Calibri Light" w:cs="Calibri Light"/>
                <w:iCs/>
              </w:rPr>
            </w:pPr>
            <w:r>
              <w:rPr>
                <w:rFonts w:ascii="Calibri Light" w:hAnsi="Calibri Light" w:cs="Calibri Light"/>
                <w:iCs/>
              </w:rPr>
              <w:t xml:space="preserve">if applicable </w:t>
            </w:r>
            <w:r>
              <w:rPr>
                <w:rFonts w:ascii="Calibri Light" w:hAnsi="Calibri Light" w:cs="Calibri Light"/>
              </w:rPr>
              <w:t>hold open elevator door</w:t>
            </w:r>
          </w:p>
        </w:tc>
      </w:tr>
      <w:tr w:rsidR="00854006" w:rsidRPr="00854006" w14:paraId="6E73C604" w14:textId="77777777" w:rsidTr="005625F6">
        <w:tc>
          <w:tcPr>
            <w:tcW w:w="1134" w:type="dxa"/>
            <w:shd w:val="clear" w:color="auto" w:fill="auto"/>
          </w:tcPr>
          <w:p w14:paraId="5D40B424" w14:textId="77777777" w:rsidR="00854006" w:rsidRPr="00854006" w:rsidRDefault="00854006" w:rsidP="00932DCB">
            <w:pPr>
              <w:spacing w:line="240" w:lineRule="auto"/>
              <w:rPr>
                <w:rFonts w:ascii="Calibri Light" w:hAnsi="Calibri Light" w:cs="Calibri Light"/>
              </w:rPr>
            </w:pPr>
            <w:r w:rsidRPr="00854006">
              <w:rPr>
                <w:rFonts w:ascii="Calibri Light" w:hAnsi="Calibri Light" w:cs="Calibri Light"/>
              </w:rPr>
              <w:t>Test result</w:t>
            </w:r>
          </w:p>
        </w:tc>
        <w:tc>
          <w:tcPr>
            <w:tcW w:w="7535" w:type="dxa"/>
            <w:shd w:val="clear" w:color="auto" w:fill="auto"/>
          </w:tcPr>
          <w:p w14:paraId="164BA132" w14:textId="77777777" w:rsidR="00854006" w:rsidRPr="00854006" w:rsidRDefault="00854006"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Same success flow as #4</w:t>
            </w:r>
          </w:p>
          <w:p>
            <w:pPr>
              <w:spacing w:line="240" w:lineRule="auto"/>
              <w:jc w:val="left"/>
            </w:pPr>
            <w:r>
              <w:rPr>
                <w:sz w:val="18"/>
              </w:rPr>
              <w:t>Duration: 443.71604919433594 ms</w:t>
            </w:r>
          </w:p>
          <w:p>
            <w:pPr>
              <w:spacing w:line="240" w:lineRule="auto"/>
              <w:jc w:val="left"/>
            </w:pPr>
            <w:r>
              <w:rPr>
                <w:sz w:val="18"/>
              </w:rPr>
              <w:t>Response Data:</w:t>
            </w:r>
          </w:p>
          <w:p>
            <w:pPr>
              <w:spacing w:line="240" w:lineRule="auto"/>
              <w:jc w:val="left"/>
            </w:pPr>
            <w:r>
              <w:rPr>
                <w:sz w:val="18"/>
              </w:rPr>
              <w:t>{</w:t>
              <w:br/>
              <w:t xml:space="preserve">    "phase": "second_building_call",</w:t>
              <w:br/>
              <w:t xml:space="preserve">    "data": {</w:t>
              <w:br/>
              <w:t xml:space="preserve">        "type": "error",</w:t>
              <w:br/>
              <w:t xml:space="preserve">        "connectionId": "PbbeHfGMjoECFwA=",</w:t>
              <w:br/>
              <w:t xml:space="preserve">        "requestId": 523599284,</w:t>
              <w:br/>
              <w:t xml:space="preserve">        "statusCode": 403,</w:t>
              <w:br/>
              <w:t xml:space="preserve">        "data": {</w:t>
              <w:br/>
              <w:t xml:space="preserve">            "error": "Token does not contain required scope for demo02:2"</w:t>
              <w:br/>
              <w:t xml:space="preserve">        }</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"building:demo02",</w:t>
              <w:br/>
              <w:t xml:space="preserve">      "callType": "action",</w:t>
              <w:br/>
              <w:t xml:space="preserve">      "groupId": "2",</w:t>
              <w:br/>
              <w:t xml:space="preserve">      "payload": {</w:t>
              <w:br/>
              <w:t xml:space="preserve">            "request_id": "2c518933-9b82-4407-8e17-44d8e1a1e2e0",</w:t>
              <w:br/>
              <w:t xml:space="preserve">            "area": 1000,</w:t>
              <w:br/>
              <w:t xml:space="preserve">            "time": "2025-08-17T02:36:02.925619Z",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"type": "error",</w:t>
              <w:br/>
              <w:t xml:space="preserve">            "connectionId": "PbbeHfGMjoECFwA=",</w:t>
              <w:br/>
              <w:t xml:space="preserve">            "requestId": 523599284,</w:t>
              <w:br/>
              <w:t xml:space="preserve">            "statusCode": 403,</w:t>
              <w:br/>
              <w:t xml:space="preserve">            "data": {</w:t>
              <w:br/>
              <w:t xml:space="preserve">                  "error": "Token does not contain required scope for demo02:2"</w:t>
              <w:br/>
              <w:t xml:space="preserve">            }</w:t>
              <w:br/>
              <w:t xml:space="preserve">      }</w:t>
              <w:br/>
              <w:t>]</w:t>
            </w:r>
          </w:p>
          <w:p>
            <w:pPr>
              <w:spacing w:line="240" w:lineRule="auto"/>
              <w:jc w:val="left"/>
            </w:pPr>
            <w:r>
              <w:rPr>
                <w:sz w:val="18"/>
              </w:rPr>
              <w:t>Status Code: 403</w:t>
            </w:r>
          </w:p>
          <w:p>
            <w:pPr>
              <w:spacing w:line="240" w:lineRule="auto"/>
              <w:jc w:val="left"/>
            </w:pPr>
            <w:r>
              <w:rPr>
                <w:sz w:val="18"/>
              </w:rPr>
              <w:t>Timestamp: 2025-08-17T02:36:02.925632+00:00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"building:demo02",</w:t>
              <w:br/>
              <w:t xml:space="preserve">    "callType": "action",</w:t>
              <w:br/>
              <w:t xml:space="preserve">    "groupId": "2",</w:t>
              <w:br/>
              <w:t xml:space="preserve">    "payload": {</w:t>
              <w:br/>
              <w:t xml:space="preserve">        "request_id": "2c518933-9b82-4407-8e17-44d8e1a1e2e0",</w:t>
              <w:br/>
              <w:t xml:space="preserve">        "area": 1000,</w:t>
              <w:br/>
              <w:t xml:space="preserve">        "time": "2025-08-17T02:36:02.925619Z",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Request Timestamp: 1755398162.925489</w:t>
            </w:r>
          </w:p>
          <w:p>
            <w:pPr>
              <w:spacing w:line="240" w:lineRule="auto"/>
              <w:jc w:val="left"/>
            </w:pPr>
            <w:r>
              <w:rPr>
                <w:sz w:val="18"/>
              </w:rPr>
              <w:t>Response Timestamp: 1755398163.369205</w:t>
            </w:r>
          </w:p>
        </w:tc>
      </w:tr>
    </w:tbl>
    <w:p w14:paraId="0859F5D8" w14:textId="610EB266" w:rsidR="00BA65D6" w:rsidRDefault="00BA65D6" w:rsidP="00932DCB">
      <w:pPr>
        <w:spacing w:line="240" w:lineRule="auto"/>
        <w:rPr>
          <w:rFonts w:ascii="Calibri Light" w:hAnsi="Calibri Light" w:cs="Calibri Light"/>
        </w:rPr>
      </w:pPr>
    </w:p>
    <w:p w14:paraId="0BDEEBEB" w14:textId="77777777" w:rsidR="00F42115" w:rsidRPr="00DF0237" w:rsidRDefault="00F42115" w:rsidP="00932DCB">
      <w:pPr>
        <w:spacing w:line="240" w:lineRule="auto"/>
        <w:rPr>
          <w:rFonts w:ascii="Calibri Light" w:hAnsi="Calibri Light" w:cs="Calibri Light"/>
        </w:rPr>
      </w:pPr>
    </w:p>
    <w:p w14:paraId="30480D9A" w14:textId="417BAECE" w:rsidR="00AF5BB0" w:rsidRPr="00DF0237" w:rsidRDefault="00AF5BB0" w:rsidP="00932DCB">
      <w:pPr>
        <w:pStyle w:val="Heading2"/>
        <w:numPr>
          <w:ilvl w:val="1"/>
          <w:numId w:val="2"/>
        </w:numPr>
        <w:spacing w:line="240" w:lineRule="auto"/>
        <w:rPr>
          <w:rFonts w:ascii="Calibri Light" w:hAnsi="Calibri Light" w:cs="Calibri Light"/>
        </w:rPr>
      </w:pPr>
      <w:bookmarkStart w:id="16" w:name="_Toc112173029"/>
      <w:r w:rsidRPr="00DF0237">
        <w:rPr>
          <w:rFonts w:ascii="Calibri Light" w:hAnsi="Calibri Light" w:cs="Calibri Light"/>
        </w:rPr>
        <w:t xml:space="preserve">Integration with </w:t>
      </w:r>
      <w:r w:rsidR="002B1C70" w:rsidRPr="00DF0237">
        <w:rPr>
          <w:rFonts w:ascii="Calibri Light" w:hAnsi="Calibri Light" w:cs="Calibri Light"/>
        </w:rPr>
        <w:t>a</w:t>
      </w:r>
      <w:r w:rsidRPr="00DF0237">
        <w:rPr>
          <w:rFonts w:ascii="Calibri Light" w:hAnsi="Calibri Light" w:cs="Calibri Light"/>
        </w:rPr>
        <w:t xml:space="preserve">ccess </w:t>
      </w:r>
      <w:r w:rsidR="002B1C70" w:rsidRPr="00DF0237">
        <w:rPr>
          <w:rFonts w:ascii="Calibri Light" w:hAnsi="Calibri Light" w:cs="Calibri Light"/>
        </w:rPr>
        <w:t>c</w:t>
      </w:r>
      <w:r w:rsidRPr="00DF0237">
        <w:rPr>
          <w:rFonts w:ascii="Calibri Light" w:hAnsi="Calibri Light" w:cs="Calibri Light"/>
        </w:rPr>
        <w:t>ontrol and call giving</w:t>
      </w:r>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2989E23C" w14:textId="77777777" w:rsidTr="004F0F67">
        <w:tc>
          <w:tcPr>
            <w:tcW w:w="1418" w:type="dxa"/>
            <w:shd w:val="clear" w:color="auto" w:fill="A6A6A6"/>
          </w:tcPr>
          <w:p w14:paraId="573E9CD1"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2</w:t>
            </w:r>
          </w:p>
        </w:tc>
        <w:tc>
          <w:tcPr>
            <w:tcW w:w="7535" w:type="dxa"/>
            <w:shd w:val="clear" w:color="auto" w:fill="auto"/>
          </w:tcPr>
          <w:p w14:paraId="1812EFE5" w14:textId="5ADF962F" w:rsidR="00AF5BB0" w:rsidRPr="00DF0237" w:rsidRDefault="00AF5BB0" w:rsidP="00932DCB">
            <w:pPr>
              <w:spacing w:line="240" w:lineRule="auto"/>
              <w:rPr>
                <w:rFonts w:ascii="Calibri Light" w:hAnsi="Calibri Light" w:cs="Calibri Light"/>
              </w:rPr>
            </w:pPr>
            <w:r w:rsidRPr="00DF0237">
              <w:rPr>
                <w:rFonts w:ascii="Calibri Light" w:hAnsi="Calibri Light" w:cs="Calibri Light"/>
                <w:iCs/>
              </w:rPr>
              <w:t>Specify how robot</w:t>
            </w:r>
            <w:r w:rsidR="00AA042A" w:rsidRPr="00DF0237">
              <w:rPr>
                <w:rFonts w:ascii="Calibri Light" w:hAnsi="Calibri Light" w:cs="Calibri Light"/>
                <w:iCs/>
              </w:rPr>
              <w:t>’s access permission to</w:t>
            </w:r>
            <w:r w:rsidRPr="00DF0237">
              <w:rPr>
                <w:rFonts w:ascii="Calibri Light" w:hAnsi="Calibri Light" w:cs="Calibri Light"/>
                <w:iCs/>
              </w:rPr>
              <w:t xml:space="preserve"> </w:t>
            </w:r>
            <w:r w:rsidRPr="00DF0237">
              <w:rPr>
                <w:rFonts w:ascii="Calibri Light" w:hAnsi="Calibri Light" w:cs="Calibri Light"/>
                <w:i/>
                <w:u w:val="single"/>
              </w:rPr>
              <w:t>specific floor(s)</w:t>
            </w:r>
            <w:r w:rsidRPr="00DF0237">
              <w:rPr>
                <w:rFonts w:ascii="Calibri Light" w:hAnsi="Calibri Light" w:cs="Calibri Light"/>
                <w:iCs/>
              </w:rPr>
              <w:t xml:space="preserve"> is obtained from access control system for calls by solution.</w:t>
            </w:r>
          </w:p>
        </w:tc>
      </w:tr>
      <w:tr w:rsidR="00AF5BB0" w:rsidRPr="00DF0237" w14:paraId="6D553687" w14:textId="77777777" w:rsidTr="004F0F67">
        <w:tc>
          <w:tcPr>
            <w:tcW w:w="1418" w:type="dxa"/>
            <w:shd w:val="clear" w:color="auto" w:fill="auto"/>
          </w:tcPr>
          <w:p w14:paraId="29B8DA8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33A573B8" w14:textId="77777777" w:rsidR="00AF5BB0" w:rsidRPr="00DF0237" w:rsidRDefault="00AF5BB0" w:rsidP="00932DCB">
            <w:pPr>
              <w:spacing w:line="240" w:lineRule="auto"/>
              <w:rPr>
                <w:rFonts w:ascii="Calibri Light" w:hAnsi="Calibri Light" w:cs="Calibri Light"/>
              </w:rPr>
            </w:pPr>
          </w:p>
        </w:tc>
      </w:tr>
    </w:tbl>
    <w:p w14:paraId="7919CD54" w14:textId="55A337A4" w:rsidR="00AF5BB0" w:rsidRDefault="00AF5BB0" w:rsidP="00932DCB">
      <w:pPr>
        <w:spacing w:line="240" w:lineRule="auto"/>
        <w:rPr>
          <w:rFonts w:ascii="Calibri Light" w:hAnsi="Calibri Light" w:cs="Calibri Light"/>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7648"/>
      </w:tblGrid>
      <w:tr w:rsidR="00192FBD" w14:paraId="11588102" w14:textId="77777777" w:rsidTr="005625F6">
        <w:tc>
          <w:tcPr>
            <w:tcW w:w="954" w:type="dxa"/>
            <w:shd w:val="clear" w:color="auto" w:fill="BFBFBF" w:themeFill="background1" w:themeFillShade="BF"/>
          </w:tcPr>
          <w:p w14:paraId="57495116" w14:textId="1B410408" w:rsidR="00192FBD" w:rsidRPr="001F29CB" w:rsidRDefault="00192FBD" w:rsidP="00932DCB">
            <w:pPr>
              <w:spacing w:line="240" w:lineRule="auto"/>
              <w:rPr>
                <w:rFonts w:ascii="Calibri Light" w:hAnsi="Calibri Light" w:cs="Calibri Light"/>
              </w:rPr>
            </w:pPr>
            <w:r w:rsidRPr="001F29CB">
              <w:rPr>
                <w:rFonts w:ascii="Calibri Light" w:hAnsi="Calibri Light" w:cs="Calibri Light"/>
              </w:rPr>
              <w:t>Test 2</w:t>
            </w:r>
            <w:r w:rsidR="002B7DBE">
              <w:rPr>
                <w:rFonts w:ascii="Calibri Light" w:hAnsi="Calibri Light" w:cs="Calibri Light"/>
              </w:rPr>
              <w:t>3</w:t>
            </w:r>
          </w:p>
        </w:tc>
        <w:tc>
          <w:tcPr>
            <w:tcW w:w="7648" w:type="dxa"/>
            <w:shd w:val="clear" w:color="auto" w:fill="auto"/>
          </w:tcPr>
          <w:p w14:paraId="32B892E8" w14:textId="77777777" w:rsidR="00192FBD" w:rsidRPr="001F29CB" w:rsidRDefault="00192FBD" w:rsidP="00932DCB">
            <w:pPr>
              <w:spacing w:line="240" w:lineRule="auto"/>
              <w:rPr>
                <w:rFonts w:ascii="Calibri Light" w:hAnsi="Calibri Light" w:cs="Calibri Light"/>
              </w:rPr>
            </w:pPr>
            <w:r w:rsidRPr="001F29CB">
              <w:rPr>
                <w:rFonts w:ascii="Calibri Light" w:hAnsi="Calibri Light" w:cs="Calibri Light"/>
              </w:rPr>
              <w:t>Call: Access control call - &gt; Source: any floor, Destination: any floor</w:t>
            </w:r>
          </w:p>
          <w:p w14:paraId="6DE8A6EB" w14:textId="77777777" w:rsidR="00192FBD" w:rsidRPr="001F29CB" w:rsidRDefault="00192FBD" w:rsidP="00932DCB">
            <w:pPr>
              <w:spacing w:line="240" w:lineRule="auto"/>
              <w:rPr>
                <w:rFonts w:ascii="Calibri Light" w:hAnsi="Calibri Light" w:cs="Calibri Light"/>
              </w:rPr>
            </w:pPr>
            <w:r w:rsidRPr="001F29CB">
              <w:rPr>
                <w:rFonts w:ascii="Calibri Light" w:hAnsi="Calibri Light" w:cs="Calibri Light"/>
              </w:rPr>
              <w:t>Note:  floors are as defined in the access control permissions. Landing Call – Source only, Car Call – Destination only</w:t>
            </w:r>
          </w:p>
        </w:tc>
      </w:tr>
      <w:tr w:rsidR="00192FBD" w14:paraId="7F58CB76" w14:textId="77777777" w:rsidTr="005625F6">
        <w:tc>
          <w:tcPr>
            <w:tcW w:w="954" w:type="dxa"/>
            <w:shd w:val="clear" w:color="auto" w:fill="auto"/>
          </w:tcPr>
          <w:p w14:paraId="0B59D21E" w14:textId="77777777" w:rsidR="00192FBD" w:rsidRPr="001F29CB" w:rsidRDefault="00192FBD" w:rsidP="00932DCB">
            <w:pPr>
              <w:spacing w:line="240" w:lineRule="auto"/>
              <w:rPr>
                <w:rFonts w:ascii="Calibri Light" w:hAnsi="Calibri Light" w:cs="Calibri Light"/>
              </w:rPr>
            </w:pPr>
            <w:r w:rsidRPr="001F29CB">
              <w:rPr>
                <w:rFonts w:ascii="Calibri Light" w:hAnsi="Calibri Light" w:cs="Calibri Light"/>
              </w:rPr>
              <w:t>Expected result</w:t>
            </w:r>
          </w:p>
        </w:tc>
        <w:tc>
          <w:tcPr>
            <w:tcW w:w="7648" w:type="dxa"/>
            <w:shd w:val="clear" w:color="auto" w:fill="auto"/>
          </w:tcPr>
          <w:p w14:paraId="0FDE78B5" w14:textId="63C394FE" w:rsidR="00192FBD" w:rsidRPr="001F29CB" w:rsidRDefault="001F29CB" w:rsidP="00932DCB">
            <w:pPr>
              <w:pStyle w:val="ListParagraph"/>
              <w:numPr>
                <w:ilvl w:val="0"/>
                <w:numId w:val="19"/>
              </w:numPr>
              <w:spacing w:line="240" w:lineRule="auto"/>
              <w:rPr>
                <w:rFonts w:ascii="Calibri Light" w:hAnsi="Calibri Light" w:cs="Calibri Light"/>
              </w:rPr>
            </w:pPr>
            <w:proofErr w:type="gramStart"/>
            <w:r>
              <w:rPr>
                <w:rFonts w:ascii="Calibri Light" w:hAnsi="Calibri Light" w:cs="Calibri Light"/>
              </w:rPr>
              <w:t>Robot</w:t>
            </w:r>
            <w:proofErr w:type="gramEnd"/>
            <w:r>
              <w:rPr>
                <w:rFonts w:ascii="Calibri Light" w:hAnsi="Calibri Light" w:cs="Calibri Light"/>
              </w:rPr>
              <w:t xml:space="preserve"> </w:t>
            </w:r>
            <w:r w:rsidR="00192FBD" w:rsidRPr="001F29CB">
              <w:rPr>
                <w:rFonts w:ascii="Calibri Light" w:hAnsi="Calibri Light" w:cs="Calibri Light"/>
              </w:rPr>
              <w:t xml:space="preserve">have access only to the floors specified in the access rights </w:t>
            </w:r>
          </w:p>
          <w:p w14:paraId="64C966E2" w14:textId="77777777" w:rsidR="00192FBD" w:rsidRPr="001F29CB" w:rsidRDefault="00192FBD" w:rsidP="00932DCB">
            <w:pPr>
              <w:pStyle w:val="ListParagraph"/>
              <w:numPr>
                <w:ilvl w:val="0"/>
                <w:numId w:val="19"/>
              </w:numPr>
              <w:spacing w:line="240" w:lineRule="auto"/>
              <w:rPr>
                <w:rFonts w:ascii="Calibri Light" w:hAnsi="Calibri Light" w:cs="Calibri Light"/>
              </w:rPr>
            </w:pPr>
            <w:r w:rsidRPr="001F29CB">
              <w:rPr>
                <w:rFonts w:ascii="Calibri Light" w:hAnsi="Calibri Light" w:cs="Calibri Light"/>
              </w:rPr>
              <w:t>Call accepted and elevator moving</w:t>
            </w:r>
          </w:p>
          <w:p w14:paraId="1D7CCF9C" w14:textId="1152F823" w:rsidR="00192FBD" w:rsidRPr="001F29CB" w:rsidRDefault="00C87A71" w:rsidP="00932DCB">
            <w:pPr>
              <w:pStyle w:val="ListParagraph"/>
              <w:numPr>
                <w:ilvl w:val="1"/>
                <w:numId w:val="19"/>
              </w:numPr>
              <w:spacing w:line="240" w:lineRule="auto"/>
              <w:rPr>
                <w:rFonts w:ascii="Calibri Light" w:hAnsi="Calibri Light" w:cs="Calibri Light"/>
              </w:rPr>
            </w:pPr>
            <w:r>
              <w:rPr>
                <w:rFonts w:ascii="Calibri Light" w:hAnsi="Calibri Light" w:cs="Calibri Light"/>
                <w:iCs/>
              </w:rPr>
              <w:t>Response code</w:t>
            </w:r>
            <w:r w:rsidR="00192FBD" w:rsidRPr="001F29CB">
              <w:rPr>
                <w:rFonts w:ascii="Calibri Light" w:hAnsi="Calibri Light" w:cs="Calibri Light"/>
                <w:iCs/>
              </w:rPr>
              <w:t xml:space="preserve"> 201</w:t>
            </w:r>
          </w:p>
          <w:p w14:paraId="58354F8A" w14:textId="4382B64C" w:rsidR="00192FBD" w:rsidRPr="001F29CB" w:rsidRDefault="000121A3" w:rsidP="00932DCB">
            <w:pPr>
              <w:pStyle w:val="ListParagraph"/>
              <w:numPr>
                <w:ilvl w:val="1"/>
                <w:numId w:val="19"/>
              </w:numPr>
              <w:spacing w:line="240" w:lineRule="auto"/>
              <w:rPr>
                <w:rFonts w:ascii="Calibri Light" w:hAnsi="Calibri Light" w:cs="Calibri Light"/>
              </w:rPr>
            </w:pPr>
            <w:r>
              <w:rPr>
                <w:rFonts w:ascii="Calibri Light" w:hAnsi="Calibri Light" w:cs="Calibri Light"/>
              </w:rPr>
              <w:t>Session id</w:t>
            </w:r>
            <w:r w:rsidR="00192FBD" w:rsidRPr="001F29CB">
              <w:rPr>
                <w:rFonts w:ascii="Calibri Light" w:hAnsi="Calibri Light" w:cs="Calibri Light"/>
              </w:rPr>
              <w:t xml:space="preserve"> returned</w:t>
            </w:r>
          </w:p>
          <w:p w14:paraId="54C28873" w14:textId="77777777" w:rsidR="001F29CB" w:rsidRPr="00CA7676" w:rsidRDefault="00192FBD" w:rsidP="00932DCB">
            <w:pPr>
              <w:pStyle w:val="ListParagraph"/>
              <w:numPr>
                <w:ilvl w:val="0"/>
                <w:numId w:val="10"/>
              </w:numPr>
              <w:spacing w:line="240" w:lineRule="auto"/>
              <w:rPr>
                <w:rFonts w:ascii="Calibri Light" w:hAnsi="Calibri Light" w:cs="Calibri Light"/>
              </w:rPr>
            </w:pPr>
            <w:r w:rsidRPr="001F29CB">
              <w:rPr>
                <w:rFonts w:ascii="Calibri Light" w:hAnsi="Calibri Light" w:cs="Calibri Light"/>
                <w:iCs/>
              </w:rPr>
              <w:t>Elevator tracking as needed</w:t>
            </w:r>
          </w:p>
          <w:p w14:paraId="10393FFF" w14:textId="45F99944" w:rsidR="00192FBD" w:rsidRPr="001F29CB" w:rsidRDefault="001F29CB" w:rsidP="00932DCB">
            <w:pPr>
              <w:pStyle w:val="ListParagraph"/>
              <w:numPr>
                <w:ilvl w:val="1"/>
                <w:numId w:val="19"/>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tc>
      </w:tr>
      <w:tr w:rsidR="00192FBD" w14:paraId="558000B4" w14:textId="77777777" w:rsidTr="005625F6">
        <w:tc>
          <w:tcPr>
            <w:tcW w:w="954" w:type="dxa"/>
            <w:shd w:val="clear" w:color="auto" w:fill="auto"/>
          </w:tcPr>
          <w:p w14:paraId="0C82660E" w14:textId="77777777" w:rsidR="00192FBD" w:rsidRPr="001F29CB" w:rsidRDefault="00192FBD" w:rsidP="00932DCB">
            <w:pPr>
              <w:spacing w:line="240" w:lineRule="auto"/>
              <w:rPr>
                <w:rFonts w:ascii="Calibri Light" w:hAnsi="Calibri Light" w:cs="Calibri Light"/>
              </w:rPr>
            </w:pPr>
            <w:r w:rsidRPr="001F29CB">
              <w:rPr>
                <w:rFonts w:ascii="Calibri Light" w:hAnsi="Calibri Light" w:cs="Calibri Light"/>
              </w:rPr>
              <w:t>Test result</w:t>
            </w:r>
          </w:p>
        </w:tc>
        <w:tc>
          <w:tcPr>
            <w:tcW w:w="7648" w:type="dxa"/>
            <w:shd w:val="clear" w:color="auto" w:fill="auto"/>
          </w:tcPr>
          <w:p w14:paraId="0191E80E" w14:textId="77777777" w:rsidR="00192FBD" w:rsidRPr="001F29CB" w:rsidRDefault="00192FBD"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Robot access control permissions</w:t>
            </w:r>
          </w:p>
          <w:p>
            <w:pPr>
              <w:spacing w:line="240" w:lineRule="auto"/>
              <w:jc w:val="left"/>
            </w:pPr>
            <w:r>
              <w:rPr>
                <w:sz w:val="18"/>
              </w:rPr>
              <w:t>Duration: 1011.1100673675537 ms</w:t>
            </w:r>
          </w:p>
          <w:p>
            <w:pPr>
              <w:spacing w:line="240" w:lineRule="auto"/>
              <w:jc w:val="left"/>
            </w:pPr>
            <w:r>
              <w:rPr>
                <w:sz w:val="18"/>
              </w:rPr>
              <w:t>Response Data:</w:t>
            </w:r>
          </w:p>
          <w:p>
            <w:pPr>
              <w:spacing w:line="240" w:lineRule="auto"/>
              <w:jc w:val="left"/>
            </w:pPr>
            <w:r>
              <w:rPr>
                <w:sz w:val="18"/>
              </w:rPr>
              <w:t>{</w:t>
              <w:br/>
              <w:t xml:space="preserve">    "phase": "access_control_call",</w:t>
              <w:br/>
              <w:t xml:space="preserve">    "data": {</w:t>
              <w:br/>
              <w:t xml:space="preserve">        "connectionId": "PbbeHfGMjoECFwA=",</w:t>
              <w:br/>
              <w:t xml:space="preserve">        "requestId": 841101449,</w:t>
              <w:br/>
              <w:t xml:space="preserve">        "statusCode": 201,</w:t>
              <w:br/>
              <w:t xml:space="preserve">        "data": {</w:t>
              <w:br/>
              <w:t xml:space="preserve">            "request_id": 841101449,</w:t>
              <w:br/>
              <w:t xml:space="preserve">            "success": true,</w:t>
              <w:br/>
              <w:t xml:space="preserve">            "session_id": 291</w:t>
              <w:br/>
              <w:t xml:space="preserve">        },</w:t>
              <w:br/>
              <w:t xml:space="preserve">        "callType": "action",</w:t>
              <w:br/>
              <w:t xml:space="preserve">        "buildingId": "building:L1QinntdEOg",</w:t>
              <w:br/>
              <w:t xml:space="preserve">        "groupId": "1",</w:t>
              <w:br/>
              <w:t xml:space="preserve">        "sessionId": 291</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"0f76e407-8fb7-4c93-a866-966973383755",</w:t>
              <w:br/>
              <w:t xml:space="preserve">            "area": 1000,</w:t>
              <w:br/>
              <w:t xml:space="preserve">            "time": "2025-08-17T02:36:03.369512Z",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"connectionId": "PbbeHfGMjoECFwA=",</w:t>
              <w:br/>
              <w:t xml:space="preserve">            "requestId": 841101449,</w:t>
              <w:br/>
              <w:t xml:space="preserve">            "statusCode": 201,</w:t>
              <w:br/>
              <w:t xml:space="preserve">            "data": {</w:t>
              <w:br/>
              <w:t xml:space="preserve">                  "request_id": 841101449,</w:t>
              <w:br/>
              <w:t xml:space="preserve">                  "success": true,</w:t>
              <w:br/>
              <w:t xml:space="preserve">                  "session_id": 291</w:t>
              <w:br/>
              <w:t xml:space="preserve">            },</w:t>
              <w:br/>
              <w:t xml:space="preserve">            "callType": "action",</w:t>
              <w:br/>
              <w:t xml:space="preserve">            "buildingId": "building:L1QinntdEOg",</w:t>
              <w:br/>
              <w:t xml:space="preserve">            "groupId": "1",</w:t>
              <w:br/>
              <w:t xml:space="preserve">            "sessionId": 291</w:t>
              <w:br/>
              <w:t xml:space="preserve">      }</w:t>
              <w:br/>
              <w:t>]</w:t>
            </w:r>
          </w:p>
          <w:p>
            <w:pPr>
              <w:spacing w:line="240" w:lineRule="auto"/>
              <w:jc w:val="left"/>
            </w:pPr>
            <w:r>
              <w:rPr>
                <w:sz w:val="18"/>
              </w:rPr>
              <w:t>Status Code: 201</w:t>
            </w:r>
          </w:p>
          <w:p>
            <w:pPr>
              <w:spacing w:line="240" w:lineRule="auto"/>
              <w:jc w:val="left"/>
            </w:pPr>
            <w:r>
              <w:rPr>
                <w:sz w:val="18"/>
              </w:rPr>
              <w:t>Timestamp: 2025-08-17T02:36:03.369535+00:00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"0f76e407-8fb7-4c93-a866-966973383755",</w:t>
              <w:br/>
              <w:t xml:space="preserve">        "area": 1000,</w:t>
              <w:br/>
              <w:t xml:space="preserve">        "time": "2025-08-17T02:36:03.369512Z",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Request Timestamp: 1755398163.369267</w:t>
            </w:r>
          </w:p>
          <w:p>
            <w:pPr>
              <w:spacing w:line="240" w:lineRule="auto"/>
              <w:jc w:val="left"/>
            </w:pPr>
            <w:r>
              <w:rPr>
                <w:sz w:val="18"/>
              </w:rPr>
              <w:t>Response Timestamp: 1755398164.380377</w:t>
            </w:r>
          </w:p>
        </w:tc>
      </w:tr>
    </w:tbl>
    <w:p w14:paraId="719A6C76" w14:textId="760EC8A3" w:rsidR="00192FBD" w:rsidRDefault="00192FBD" w:rsidP="00932DCB">
      <w:pPr>
        <w:spacing w:line="240" w:lineRule="auto"/>
        <w:rPr>
          <w:rFonts w:ascii="Calibri Light" w:hAnsi="Calibri Light" w:cs="Calibri Light"/>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7648"/>
      </w:tblGrid>
      <w:tr w:rsidR="00F41824" w14:paraId="211820D6" w14:textId="77777777" w:rsidTr="005625F6">
        <w:tc>
          <w:tcPr>
            <w:tcW w:w="9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2899AA" w14:textId="66093CB2" w:rsidR="00F41824" w:rsidRPr="00F41824" w:rsidRDefault="00F41824" w:rsidP="00932DCB">
            <w:pPr>
              <w:spacing w:line="240" w:lineRule="auto"/>
              <w:rPr>
                <w:rFonts w:ascii="Calibri Light" w:hAnsi="Calibri Light" w:cs="Calibri Light"/>
              </w:rPr>
            </w:pPr>
            <w:r w:rsidRPr="00F41824">
              <w:rPr>
                <w:rFonts w:ascii="Calibri Light" w:hAnsi="Calibri Light" w:cs="Calibri Light"/>
              </w:rPr>
              <w:t>Test 2</w:t>
            </w:r>
            <w:r w:rsidR="002B7DBE">
              <w:rPr>
                <w:rFonts w:ascii="Calibri Light" w:hAnsi="Calibri Light" w:cs="Calibri Light"/>
              </w:rPr>
              <w:t>4</w:t>
            </w:r>
          </w:p>
        </w:tc>
        <w:tc>
          <w:tcPr>
            <w:tcW w:w="7648" w:type="dxa"/>
            <w:tcBorders>
              <w:top w:val="single" w:sz="4" w:space="0" w:color="auto"/>
              <w:left w:val="single" w:sz="4" w:space="0" w:color="auto"/>
              <w:bottom w:val="single" w:sz="4" w:space="0" w:color="auto"/>
              <w:right w:val="single" w:sz="4" w:space="0" w:color="auto"/>
            </w:tcBorders>
            <w:shd w:val="clear" w:color="auto" w:fill="auto"/>
          </w:tcPr>
          <w:p w14:paraId="299BEAC5" w14:textId="77777777" w:rsidR="00F41824" w:rsidRPr="00F41824" w:rsidRDefault="00F41824" w:rsidP="00932DCB">
            <w:pPr>
              <w:spacing w:line="240" w:lineRule="auto"/>
              <w:rPr>
                <w:rFonts w:ascii="Calibri Light" w:hAnsi="Calibri Light" w:cs="Calibri Light"/>
              </w:rPr>
            </w:pPr>
            <w:r w:rsidRPr="00F41824">
              <w:rPr>
                <w:rFonts w:ascii="Calibri Light" w:hAnsi="Calibri Light" w:cs="Calibri Light"/>
              </w:rPr>
              <w:t>Call: Access control call with media id - &gt; Source: any floor, Destination: any floor</w:t>
            </w:r>
          </w:p>
          <w:p w14:paraId="5D8A6380" w14:textId="75C85992" w:rsidR="00F41824" w:rsidRPr="00F41824" w:rsidRDefault="00F41824" w:rsidP="00932DCB">
            <w:pPr>
              <w:spacing w:line="240" w:lineRule="auto"/>
              <w:rPr>
                <w:rFonts w:ascii="Calibri Light" w:hAnsi="Calibri Light" w:cs="Calibri Light"/>
              </w:rPr>
            </w:pPr>
            <w:r w:rsidRPr="00F41824">
              <w:rPr>
                <w:rFonts w:ascii="Calibri Light" w:hAnsi="Calibri Light" w:cs="Calibri Light"/>
              </w:rPr>
              <w:t>Note: floors are already defined in the access control system linked with the media id</w:t>
            </w:r>
            <w:r w:rsidR="001C1E28" w:rsidRPr="001C1E28">
              <w:rPr>
                <w:rFonts w:ascii="Calibri Light" w:hAnsi="Calibri Light" w:cs="Calibri Light"/>
              </w:rPr>
              <w:t xml:space="preserve"> </w:t>
            </w:r>
            <w:r w:rsidR="001C1E28" w:rsidRPr="001C1E28">
              <w:rPr>
                <w:rFonts w:ascii="Calibri Light" w:hAnsi="Calibri Light" w:cs="Calibri Light"/>
              </w:rPr>
              <w:t>(with and without company code)</w:t>
            </w:r>
            <w:r w:rsidRPr="001C1E28">
              <w:rPr>
                <w:rFonts w:ascii="Calibri Light" w:hAnsi="Calibri Light" w:cs="Calibri Light"/>
              </w:rPr>
              <w:t xml:space="preserve">. </w:t>
            </w:r>
            <w:r w:rsidRPr="00F41824">
              <w:rPr>
                <w:rFonts w:ascii="Calibri Light" w:hAnsi="Calibri Light" w:cs="Calibri Light"/>
              </w:rPr>
              <w:t>Landing Call – Source only, Car Call – Destination only</w:t>
            </w:r>
          </w:p>
        </w:tc>
      </w:tr>
      <w:tr w:rsidR="00F41824" w14:paraId="2392E92C" w14:textId="77777777" w:rsidTr="005625F6">
        <w:tc>
          <w:tcPr>
            <w:tcW w:w="954" w:type="dxa"/>
            <w:tcBorders>
              <w:top w:val="single" w:sz="4" w:space="0" w:color="auto"/>
              <w:left w:val="single" w:sz="4" w:space="0" w:color="auto"/>
              <w:bottom w:val="single" w:sz="4" w:space="0" w:color="auto"/>
              <w:right w:val="single" w:sz="4" w:space="0" w:color="auto"/>
            </w:tcBorders>
            <w:shd w:val="clear" w:color="auto" w:fill="auto"/>
          </w:tcPr>
          <w:p w14:paraId="35B06478" w14:textId="77777777" w:rsidR="00F41824" w:rsidRPr="00F41824" w:rsidRDefault="00F41824" w:rsidP="00932DCB">
            <w:pPr>
              <w:spacing w:line="240" w:lineRule="auto"/>
              <w:rPr>
                <w:rFonts w:ascii="Calibri Light" w:hAnsi="Calibri Light" w:cs="Calibri Light"/>
              </w:rPr>
            </w:pPr>
            <w:r w:rsidRPr="00F41824">
              <w:rPr>
                <w:rFonts w:ascii="Calibri Light" w:hAnsi="Calibri Light" w:cs="Calibri Light"/>
              </w:rPr>
              <w:t>Expected result</w:t>
            </w:r>
          </w:p>
        </w:tc>
        <w:tc>
          <w:tcPr>
            <w:tcW w:w="7648" w:type="dxa"/>
            <w:tcBorders>
              <w:top w:val="single" w:sz="4" w:space="0" w:color="auto"/>
              <w:left w:val="single" w:sz="4" w:space="0" w:color="auto"/>
              <w:bottom w:val="single" w:sz="4" w:space="0" w:color="auto"/>
              <w:right w:val="single" w:sz="4" w:space="0" w:color="auto"/>
            </w:tcBorders>
            <w:shd w:val="clear" w:color="auto" w:fill="auto"/>
          </w:tcPr>
          <w:p w14:paraId="4B0B284F" w14:textId="60F8DC8C" w:rsidR="00F41824" w:rsidRPr="00F41824" w:rsidRDefault="00F41824" w:rsidP="00932DCB">
            <w:pPr>
              <w:pStyle w:val="ListParagraph"/>
              <w:numPr>
                <w:ilvl w:val="0"/>
                <w:numId w:val="19"/>
              </w:numPr>
              <w:spacing w:line="240" w:lineRule="auto"/>
              <w:rPr>
                <w:rFonts w:ascii="Calibri Light" w:hAnsi="Calibri Light" w:cs="Calibri Light"/>
              </w:rPr>
            </w:pPr>
            <w:r w:rsidRPr="00F41824">
              <w:rPr>
                <w:rFonts w:ascii="Calibri Light" w:hAnsi="Calibri Light" w:cs="Calibri Light"/>
              </w:rPr>
              <w:t xml:space="preserve">Optional </w:t>
            </w:r>
            <w:r>
              <w:rPr>
                <w:rFonts w:ascii="Calibri Light" w:hAnsi="Calibri Light" w:cs="Calibri Light"/>
              </w:rPr>
              <w:t>Robot</w:t>
            </w:r>
            <w:r w:rsidRPr="00F41824">
              <w:rPr>
                <w:rFonts w:ascii="Calibri Light" w:hAnsi="Calibri Light" w:cs="Calibri Light"/>
              </w:rPr>
              <w:t xml:space="preserve"> have access only to the floors specified in the access rights </w:t>
            </w:r>
          </w:p>
          <w:p w14:paraId="06163AF1" w14:textId="77777777" w:rsidR="00F41824" w:rsidRPr="00F41824" w:rsidRDefault="00F41824" w:rsidP="00932DCB">
            <w:pPr>
              <w:pStyle w:val="ListParagraph"/>
              <w:numPr>
                <w:ilvl w:val="0"/>
                <w:numId w:val="19"/>
              </w:numPr>
              <w:spacing w:line="240" w:lineRule="auto"/>
              <w:rPr>
                <w:rFonts w:ascii="Calibri Light" w:hAnsi="Calibri Light" w:cs="Calibri Light"/>
              </w:rPr>
            </w:pPr>
            <w:r w:rsidRPr="00F41824">
              <w:rPr>
                <w:rFonts w:ascii="Calibri Light" w:hAnsi="Calibri Light" w:cs="Calibri Light"/>
              </w:rPr>
              <w:t>Call accepted and elevator moving</w:t>
            </w:r>
          </w:p>
          <w:p w14:paraId="1DDFD3AB" w14:textId="01ACFE58" w:rsidR="00F41824" w:rsidRPr="00F41824" w:rsidRDefault="00C87A71" w:rsidP="00932DCB">
            <w:pPr>
              <w:pStyle w:val="ListParagraph"/>
              <w:numPr>
                <w:ilvl w:val="1"/>
                <w:numId w:val="19"/>
              </w:numPr>
              <w:spacing w:line="240" w:lineRule="auto"/>
              <w:rPr>
                <w:rFonts w:ascii="Calibri Light" w:hAnsi="Calibri Light" w:cs="Calibri Light"/>
              </w:rPr>
            </w:pPr>
            <w:r>
              <w:rPr>
                <w:rFonts w:ascii="Calibri Light" w:hAnsi="Calibri Light" w:cs="Calibri Light"/>
              </w:rPr>
              <w:t>Response code</w:t>
            </w:r>
            <w:r w:rsidR="00F41824" w:rsidRPr="00F41824">
              <w:rPr>
                <w:rFonts w:ascii="Calibri Light" w:hAnsi="Calibri Light" w:cs="Calibri Light"/>
              </w:rPr>
              <w:t xml:space="preserve"> 201</w:t>
            </w:r>
          </w:p>
          <w:p w14:paraId="2EC80FBA" w14:textId="54F6BF1C" w:rsidR="00F41824" w:rsidRPr="00F41824" w:rsidRDefault="000121A3" w:rsidP="00932DCB">
            <w:pPr>
              <w:pStyle w:val="ListParagraph"/>
              <w:numPr>
                <w:ilvl w:val="1"/>
                <w:numId w:val="19"/>
              </w:numPr>
              <w:spacing w:line="240" w:lineRule="auto"/>
              <w:rPr>
                <w:rFonts w:ascii="Calibri Light" w:hAnsi="Calibri Light" w:cs="Calibri Light"/>
              </w:rPr>
            </w:pPr>
            <w:r>
              <w:rPr>
                <w:rFonts w:ascii="Calibri Light" w:hAnsi="Calibri Light" w:cs="Calibri Light"/>
              </w:rPr>
              <w:t>Session id</w:t>
            </w:r>
            <w:r w:rsidR="00F41824" w:rsidRPr="00F41824">
              <w:rPr>
                <w:rFonts w:ascii="Calibri Light" w:hAnsi="Calibri Light" w:cs="Calibri Light"/>
              </w:rPr>
              <w:t xml:space="preserve"> returned</w:t>
            </w:r>
          </w:p>
          <w:p w14:paraId="4DEE9B83" w14:textId="77777777" w:rsidR="00F41824" w:rsidRPr="00CA7676" w:rsidRDefault="00F41824" w:rsidP="00932DCB">
            <w:pPr>
              <w:pStyle w:val="ListParagraph"/>
              <w:numPr>
                <w:ilvl w:val="0"/>
                <w:numId w:val="10"/>
              </w:numPr>
              <w:spacing w:line="240" w:lineRule="auto"/>
              <w:rPr>
                <w:rFonts w:ascii="Calibri Light" w:hAnsi="Calibri Light" w:cs="Calibri Light"/>
              </w:rPr>
            </w:pPr>
            <w:r w:rsidRPr="00F41824">
              <w:rPr>
                <w:rFonts w:ascii="Calibri Light" w:hAnsi="Calibri Light" w:cs="Calibri Light"/>
              </w:rPr>
              <w:t>Elevator tracking as needed</w:t>
            </w:r>
          </w:p>
          <w:p w14:paraId="4C102CC9" w14:textId="55D0CEC7" w:rsidR="00F41824" w:rsidRPr="00F41824" w:rsidRDefault="00F41824" w:rsidP="00932DCB">
            <w:pPr>
              <w:pStyle w:val="ListParagraph"/>
              <w:numPr>
                <w:ilvl w:val="1"/>
                <w:numId w:val="19"/>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tc>
      </w:tr>
      <w:tr w:rsidR="00F41824" w14:paraId="762B0443" w14:textId="77777777" w:rsidTr="005625F6">
        <w:tc>
          <w:tcPr>
            <w:tcW w:w="954" w:type="dxa"/>
            <w:tcBorders>
              <w:top w:val="single" w:sz="4" w:space="0" w:color="auto"/>
              <w:left w:val="single" w:sz="4" w:space="0" w:color="auto"/>
              <w:bottom w:val="single" w:sz="4" w:space="0" w:color="auto"/>
              <w:right w:val="single" w:sz="4" w:space="0" w:color="auto"/>
            </w:tcBorders>
            <w:shd w:val="clear" w:color="auto" w:fill="auto"/>
          </w:tcPr>
          <w:p w14:paraId="560801C4" w14:textId="77777777" w:rsidR="00F41824" w:rsidRPr="00F41824" w:rsidRDefault="00F41824" w:rsidP="00932DCB">
            <w:pPr>
              <w:spacing w:line="240" w:lineRule="auto"/>
              <w:rPr>
                <w:rFonts w:ascii="Calibri Light" w:hAnsi="Calibri Light" w:cs="Calibri Light"/>
              </w:rPr>
            </w:pPr>
            <w:r w:rsidRPr="00F41824">
              <w:rPr>
                <w:rFonts w:ascii="Calibri Light" w:hAnsi="Calibri Light" w:cs="Calibri Light"/>
              </w:rPr>
              <w:t>Test result</w:t>
            </w:r>
          </w:p>
        </w:tc>
        <w:tc>
          <w:tcPr>
            <w:tcW w:w="7648" w:type="dxa"/>
            <w:tcBorders>
              <w:top w:val="single" w:sz="4" w:space="0" w:color="auto"/>
              <w:left w:val="single" w:sz="4" w:space="0" w:color="auto"/>
              <w:bottom w:val="single" w:sz="4" w:space="0" w:color="auto"/>
              <w:right w:val="single" w:sz="4" w:space="0" w:color="auto"/>
            </w:tcBorders>
            <w:shd w:val="clear" w:color="auto" w:fill="auto"/>
          </w:tcPr>
          <w:p w14:paraId="0C38B2AB" w14:textId="77777777" w:rsidR="00F41824" w:rsidRPr="00F41824" w:rsidRDefault="00F41824"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Format error rejection</w:t>
            </w:r>
          </w:p>
          <w:p>
            <w:pPr>
              <w:spacing w:line="240" w:lineRule="auto"/>
              <w:jc w:val="left"/>
            </w:pPr>
            <w:r>
              <w:rPr>
                <w:sz w:val="18"/>
              </w:rPr>
              <w:t>Duration: 421.2219715118408 ms</w:t>
            </w:r>
          </w:p>
          <w:p>
            <w:pPr>
              <w:spacing w:line="240" w:lineRule="auto"/>
              <w:jc w:val="left"/>
            </w:pPr>
            <w:r>
              <w:rPr>
                <w:sz w:val="18"/>
              </w:rPr>
              <w:t>Response Data:</w:t>
            </w:r>
          </w:p>
          <w:p>
            <w:pPr>
              <w:spacing w:line="240" w:lineRule="auto"/>
              <w:jc w:val="left"/>
            </w:pPr>
            <w:r>
              <w:rPr>
                <w:sz w:val="18"/>
              </w:rPr>
              <w:t>{</w:t>
              <w:br/>
              <w:t xml:space="preserve">    "phase": "invalid_call",</w:t>
              <w:br/>
              <w:t xml:space="preserve">    "data": {</w:t>
              <w:br/>
              <w:t xml:space="preserve">        "type": "error",</w:t>
              <w:br/>
              <w:t xml:space="preserve">        "connectionId": "PbbeHfGMjoECFwA=",</w:t>
              <w:br/>
              <w:t xml:space="preserve">        "requestId": 914519478,</w:t>
              <w:br/>
              <w:t xml:space="preserve">        "statusCode": 400,</w:t>
              <w:br/>
              <w:t xml:space="preserve">        "data": {</w:t>
              <w:br/>
              <w:t xml:space="preserve">            "error": "'payload.area' must be a number"</w:t>
              <w:br/>
              <w:t xml:space="preserve">        }</w:t>
              <w:br/>
              <w:t xml:space="preserve">    }</w:t>
              <w:br/>
              <w:t>}</w:t>
            </w:r>
          </w:p>
          <w:p>
            <w:pPr>
              <w:spacing w:line="240" w:lineRule="auto"/>
              <w:jc w:val="left"/>
            </w:pPr>
            <w:r>
              <w:rPr>
                <w:sz w:val="18"/>
              </w:rPr>
              <w:t>Request Parameters:</w:t>
            </w:r>
          </w:p>
          <w:p>
            <w:pPr>
              <w:spacing w:line="240" w:lineRule="auto"/>
              <w:jc w:val="left"/>
            </w:pPr>
            <w:r>
              <w:rPr>
                <w:sz w:val="18"/>
              </w:rPr>
              <w:t>{</w:t>
              <w:br/>
              <w:t xml:space="preserve">    "type": "invalid-type",</w:t>
              <w:br/>
              <w:t xml:space="preserve">    "buildingId": "building:L1QinntdEOg",</w:t>
              <w:br/>
              <w:t xml:space="preserve">    "invalid_field": "invalid_value"</w:t>
              <w:br/>
              <w:t>}</w:t>
            </w:r>
          </w:p>
          <w:p>
            <w:pPr>
              <w:spacing w:line="240" w:lineRule="auto"/>
              <w:jc w:val="left"/>
            </w:pPr>
            <w:r>
              <w:rPr>
                <w:sz w:val="18"/>
              </w:rPr>
              <w:t>Request Timestamp: 1755398164.380434</w:t>
            </w:r>
          </w:p>
          <w:p>
            <w:pPr>
              <w:spacing w:line="240" w:lineRule="auto"/>
              <w:jc w:val="left"/>
            </w:pPr>
            <w:r>
              <w:rPr>
                <w:sz w:val="18"/>
              </w:rPr>
              <w:t>Response Timestamp: 1755398164.801656</w:t>
            </w:r>
          </w:p>
        </w:tc>
      </w:tr>
    </w:tbl>
    <w:p w14:paraId="5F369CC2" w14:textId="77777777" w:rsidR="00F41824" w:rsidRPr="00DF0237" w:rsidRDefault="00F41824" w:rsidP="00932DCB">
      <w:pPr>
        <w:spacing w:line="240" w:lineRule="auto"/>
        <w:rPr>
          <w:rFonts w:ascii="Calibri Light" w:hAnsi="Calibri Light" w:cs="Calibri Light"/>
        </w:rPr>
      </w:pPr>
    </w:p>
    <w:p w14:paraId="18BFF1E5" w14:textId="4567AD60" w:rsidR="00AF5BB0" w:rsidRPr="00DF0237" w:rsidRDefault="00AF5BB0" w:rsidP="00932DCB">
      <w:pPr>
        <w:pStyle w:val="Heading2"/>
        <w:numPr>
          <w:ilvl w:val="1"/>
          <w:numId w:val="2"/>
        </w:numPr>
        <w:spacing w:line="240" w:lineRule="auto"/>
        <w:rPr>
          <w:rFonts w:ascii="Calibri Light" w:hAnsi="Calibri Light" w:cs="Calibri Light"/>
        </w:rPr>
      </w:pPr>
      <w:bookmarkStart w:id="17" w:name="_Toc112173030"/>
      <w:r w:rsidRPr="00DF0237">
        <w:rPr>
          <w:rFonts w:ascii="Calibri Light" w:hAnsi="Calibri Light" w:cs="Calibri Light"/>
        </w:rPr>
        <w:lastRenderedPageBreak/>
        <w:t>Location control and call giving</w:t>
      </w:r>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2B1C70" w:rsidRPr="00DF0237" w14:paraId="50ED46F6" w14:textId="77777777" w:rsidTr="004F0F67">
        <w:tc>
          <w:tcPr>
            <w:tcW w:w="1418" w:type="dxa"/>
            <w:shd w:val="clear" w:color="auto" w:fill="A6A6A6"/>
          </w:tcPr>
          <w:p w14:paraId="16AFAFF1" w14:textId="77777777" w:rsidR="002B1C70" w:rsidRPr="00DF0237" w:rsidRDefault="002B1C70" w:rsidP="00932DCB">
            <w:pPr>
              <w:spacing w:line="240" w:lineRule="auto"/>
              <w:rPr>
                <w:rFonts w:ascii="Calibri Light" w:hAnsi="Calibri Light" w:cs="Calibri Light"/>
              </w:rPr>
            </w:pPr>
            <w:r w:rsidRPr="00DF0237">
              <w:rPr>
                <w:rFonts w:ascii="Calibri Light" w:hAnsi="Calibri Light" w:cs="Calibri Light"/>
              </w:rPr>
              <w:t>Functionality declaration 3</w:t>
            </w:r>
          </w:p>
        </w:tc>
        <w:tc>
          <w:tcPr>
            <w:tcW w:w="7535" w:type="dxa"/>
            <w:shd w:val="clear" w:color="auto" w:fill="auto"/>
          </w:tcPr>
          <w:p w14:paraId="6CFD6A8B" w14:textId="33C1F30B" w:rsidR="002B1C70" w:rsidRPr="00DF0237" w:rsidRDefault="002B1C70" w:rsidP="00932DCB">
            <w:pPr>
              <w:spacing w:line="240" w:lineRule="auto"/>
              <w:rPr>
                <w:rFonts w:ascii="Calibri Light" w:hAnsi="Calibri Light" w:cs="Calibri Light"/>
              </w:rPr>
            </w:pPr>
            <w:r w:rsidRPr="00DF0237">
              <w:rPr>
                <w:rFonts w:ascii="Calibri Light" w:hAnsi="Calibri Light" w:cs="Calibri Light"/>
                <w:iCs/>
              </w:rPr>
              <w:t xml:space="preserve">Specify how a robot is </w:t>
            </w:r>
            <w:r w:rsidRPr="00DF0237">
              <w:rPr>
                <w:rFonts w:ascii="Calibri Light" w:hAnsi="Calibri Light" w:cs="Calibri Light"/>
                <w:i/>
                <w:u w:val="single"/>
              </w:rPr>
              <w:t>geographically placed</w:t>
            </w:r>
            <w:r w:rsidRPr="00DF0237">
              <w:rPr>
                <w:rFonts w:ascii="Calibri Light" w:hAnsi="Calibri Light" w:cs="Calibri Light"/>
                <w:iCs/>
              </w:rPr>
              <w:t xml:space="preserve"> in the building and is preventing calls from long distances, away from the building </w:t>
            </w:r>
            <w:r w:rsidRPr="00DF0237">
              <w:rPr>
                <w:rFonts w:ascii="Calibri Light" w:hAnsi="Calibri Light" w:cs="Calibri Light"/>
              </w:rPr>
              <w:t>(</w:t>
            </w:r>
            <w:r w:rsidR="00077F6C" w:rsidRPr="00DF0237">
              <w:rPr>
                <w:rFonts w:ascii="Calibri Light" w:hAnsi="Calibri Light" w:cs="Calibri Light"/>
              </w:rPr>
              <w:t>e.g.,</w:t>
            </w:r>
            <w:r w:rsidRPr="00DF0237">
              <w:rPr>
                <w:rFonts w:ascii="Calibri Light" w:hAnsi="Calibri Light" w:cs="Calibri Light"/>
              </w:rPr>
              <w:t xml:space="preserve"> beacon, geolocation…).</w:t>
            </w:r>
          </w:p>
        </w:tc>
      </w:tr>
      <w:tr w:rsidR="002B1C70" w:rsidRPr="00DF0237" w14:paraId="69C16467" w14:textId="77777777" w:rsidTr="004F0F67">
        <w:tc>
          <w:tcPr>
            <w:tcW w:w="1418" w:type="dxa"/>
            <w:shd w:val="clear" w:color="auto" w:fill="auto"/>
          </w:tcPr>
          <w:p w14:paraId="39C83DEF" w14:textId="77777777" w:rsidR="002B1C70" w:rsidRPr="00DF0237" w:rsidRDefault="002B1C7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51FCC93F" w14:textId="77777777" w:rsidR="002B1C70" w:rsidRPr="00DF0237" w:rsidRDefault="002B1C70" w:rsidP="00932DCB">
            <w:pPr>
              <w:spacing w:line="240" w:lineRule="auto"/>
              <w:rPr>
                <w:rFonts w:ascii="Calibri Light" w:hAnsi="Calibri Light" w:cs="Calibri Light"/>
              </w:rPr>
            </w:pPr>
          </w:p>
        </w:tc>
      </w:tr>
    </w:tbl>
    <w:p w14:paraId="3B35C08D" w14:textId="304E9DC8" w:rsidR="00AF5BB0" w:rsidRDefault="00AF5BB0" w:rsidP="00932DCB">
      <w:pPr>
        <w:spacing w:line="240" w:lineRule="auto"/>
        <w:rPr>
          <w:rFonts w:ascii="Calibri Light" w:hAnsi="Calibri Light" w:cs="Calibri Light"/>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639"/>
      </w:tblGrid>
      <w:tr w:rsidR="00093665" w14:paraId="552110DB" w14:textId="77777777" w:rsidTr="005625F6">
        <w:tc>
          <w:tcPr>
            <w:tcW w:w="1021" w:type="dxa"/>
            <w:shd w:val="clear" w:color="auto" w:fill="BFBFBF" w:themeFill="background1" w:themeFillShade="BF"/>
          </w:tcPr>
          <w:p w14:paraId="327A98CA" w14:textId="0CB1C516" w:rsidR="00093665" w:rsidRPr="00093665" w:rsidRDefault="00093665" w:rsidP="00932DCB">
            <w:pPr>
              <w:spacing w:line="240" w:lineRule="auto"/>
              <w:rPr>
                <w:rFonts w:ascii="Calibri Light" w:hAnsi="Calibri Light" w:cs="Calibri Light"/>
              </w:rPr>
            </w:pPr>
            <w:r w:rsidRPr="00093665">
              <w:rPr>
                <w:rFonts w:ascii="Calibri Light" w:hAnsi="Calibri Light" w:cs="Calibri Light"/>
              </w:rPr>
              <w:t>Test 2</w:t>
            </w:r>
            <w:r w:rsidR="002B7DBE">
              <w:rPr>
                <w:rFonts w:ascii="Calibri Light" w:hAnsi="Calibri Light" w:cs="Calibri Light"/>
              </w:rPr>
              <w:t>5</w:t>
            </w:r>
          </w:p>
        </w:tc>
        <w:tc>
          <w:tcPr>
            <w:tcW w:w="7639" w:type="dxa"/>
            <w:shd w:val="clear" w:color="auto" w:fill="auto"/>
          </w:tcPr>
          <w:p w14:paraId="24444E28" w14:textId="77777777" w:rsidR="00093665" w:rsidRPr="00093665" w:rsidRDefault="00093665" w:rsidP="00932DCB">
            <w:pPr>
              <w:spacing w:line="240" w:lineRule="auto"/>
              <w:rPr>
                <w:rFonts w:ascii="Calibri Light" w:hAnsi="Calibri Light" w:cs="Calibri Light"/>
              </w:rPr>
            </w:pPr>
            <w:r w:rsidRPr="00093665">
              <w:rPr>
                <w:rFonts w:ascii="Calibri Light" w:hAnsi="Calibri Light" w:cs="Calibri Light"/>
              </w:rPr>
              <w:t>Call: Geographically controlled call - &gt; Source: any floor, Destination: any floor</w:t>
            </w:r>
          </w:p>
          <w:p w14:paraId="6B772706" w14:textId="77777777" w:rsidR="00093665" w:rsidRPr="00093665" w:rsidRDefault="00093665" w:rsidP="00932DCB">
            <w:pPr>
              <w:spacing w:line="240" w:lineRule="auto"/>
              <w:rPr>
                <w:rFonts w:ascii="Calibri Light" w:hAnsi="Calibri Light" w:cs="Calibri Light"/>
              </w:rPr>
            </w:pPr>
            <w:r w:rsidRPr="00093665">
              <w:rPr>
                <w:rFonts w:ascii="Calibri Light" w:hAnsi="Calibri Light" w:cs="Calibri Light"/>
              </w:rPr>
              <w:t>Note: users are only allowed to place a call within the building they are located. Landing Call – Source only, Car Call – Destination only</w:t>
            </w:r>
          </w:p>
        </w:tc>
      </w:tr>
      <w:tr w:rsidR="00093665" w14:paraId="3FD92D7D" w14:textId="77777777" w:rsidTr="005625F6">
        <w:tc>
          <w:tcPr>
            <w:tcW w:w="1021" w:type="dxa"/>
            <w:shd w:val="clear" w:color="auto" w:fill="auto"/>
          </w:tcPr>
          <w:p w14:paraId="70908F2D" w14:textId="77777777" w:rsidR="00093665" w:rsidRPr="00093665" w:rsidRDefault="00093665" w:rsidP="00932DCB">
            <w:pPr>
              <w:spacing w:line="240" w:lineRule="auto"/>
              <w:rPr>
                <w:rFonts w:ascii="Calibri Light" w:hAnsi="Calibri Light" w:cs="Calibri Light"/>
              </w:rPr>
            </w:pPr>
            <w:r w:rsidRPr="00093665">
              <w:rPr>
                <w:rFonts w:ascii="Calibri Light" w:hAnsi="Calibri Light" w:cs="Calibri Light"/>
              </w:rPr>
              <w:t>Expected result</w:t>
            </w:r>
          </w:p>
        </w:tc>
        <w:tc>
          <w:tcPr>
            <w:tcW w:w="7639" w:type="dxa"/>
            <w:shd w:val="clear" w:color="auto" w:fill="auto"/>
          </w:tcPr>
          <w:p w14:paraId="74D1A795" w14:textId="77777777" w:rsidR="00093665" w:rsidRPr="00093665" w:rsidRDefault="00093665" w:rsidP="00932DCB">
            <w:pPr>
              <w:pStyle w:val="ListParagraph"/>
              <w:numPr>
                <w:ilvl w:val="0"/>
                <w:numId w:val="20"/>
              </w:numPr>
              <w:spacing w:line="240" w:lineRule="auto"/>
              <w:rPr>
                <w:rFonts w:ascii="Calibri Light" w:hAnsi="Calibri Light" w:cs="Calibri Light"/>
                <w:iCs/>
              </w:rPr>
            </w:pPr>
            <w:r w:rsidRPr="00093665">
              <w:rPr>
                <w:rFonts w:ascii="Calibri Light" w:hAnsi="Calibri Light" w:cs="Calibri Light"/>
                <w:iCs/>
              </w:rPr>
              <w:t>While out of range, solution disables all calls</w:t>
            </w:r>
          </w:p>
          <w:p w14:paraId="2A16F13F" w14:textId="77777777" w:rsidR="00093665" w:rsidRPr="00093665" w:rsidRDefault="00093665" w:rsidP="00932DCB">
            <w:pPr>
              <w:pStyle w:val="ListParagraph"/>
              <w:numPr>
                <w:ilvl w:val="1"/>
                <w:numId w:val="20"/>
              </w:numPr>
              <w:spacing w:line="240" w:lineRule="auto"/>
              <w:rPr>
                <w:rFonts w:ascii="Calibri Light" w:hAnsi="Calibri Light" w:cs="Calibri Light"/>
                <w:iCs/>
              </w:rPr>
            </w:pPr>
            <w:r w:rsidRPr="00093665">
              <w:rPr>
                <w:rFonts w:ascii="Calibri Light" w:hAnsi="Calibri Light" w:cs="Calibri Light"/>
                <w:iCs/>
              </w:rPr>
              <w:t>Calls cannot be made</w:t>
            </w:r>
          </w:p>
          <w:p w14:paraId="4D31C9F0" w14:textId="77777777" w:rsidR="00093665" w:rsidRPr="00093665" w:rsidRDefault="00093665" w:rsidP="00932DCB">
            <w:pPr>
              <w:pStyle w:val="ListParagraph"/>
              <w:numPr>
                <w:ilvl w:val="0"/>
                <w:numId w:val="20"/>
              </w:numPr>
              <w:spacing w:line="240" w:lineRule="auto"/>
              <w:rPr>
                <w:rFonts w:ascii="Calibri Light" w:hAnsi="Calibri Light" w:cs="Calibri Light"/>
                <w:iCs/>
              </w:rPr>
            </w:pPr>
            <w:r w:rsidRPr="00093665">
              <w:rPr>
                <w:rFonts w:ascii="Calibri Light" w:hAnsi="Calibri Light" w:cs="Calibri Light"/>
                <w:iCs/>
              </w:rPr>
              <w:t>While in range, solution enable all calls</w:t>
            </w:r>
          </w:p>
          <w:p w14:paraId="0A1CE40B" w14:textId="77777777" w:rsidR="00093665" w:rsidRPr="00093665" w:rsidRDefault="00093665" w:rsidP="00932DCB">
            <w:pPr>
              <w:pStyle w:val="ListParagraph"/>
              <w:numPr>
                <w:ilvl w:val="1"/>
                <w:numId w:val="20"/>
              </w:numPr>
              <w:spacing w:line="240" w:lineRule="auto"/>
              <w:rPr>
                <w:rFonts w:ascii="Calibri Light" w:hAnsi="Calibri Light" w:cs="Calibri Light"/>
              </w:rPr>
            </w:pPr>
            <w:r w:rsidRPr="00093665">
              <w:rPr>
                <w:rFonts w:ascii="Calibri Light" w:hAnsi="Calibri Light" w:cs="Calibri Light"/>
              </w:rPr>
              <w:t>Call accepted and elevator moving</w:t>
            </w:r>
          </w:p>
          <w:p w14:paraId="11652409" w14:textId="52AE0D53" w:rsidR="00093665" w:rsidRPr="00093665" w:rsidRDefault="00C87A71" w:rsidP="00932DCB">
            <w:pPr>
              <w:pStyle w:val="ListParagraph"/>
              <w:numPr>
                <w:ilvl w:val="2"/>
                <w:numId w:val="20"/>
              </w:numPr>
              <w:spacing w:line="240" w:lineRule="auto"/>
              <w:rPr>
                <w:rFonts w:ascii="Calibri Light" w:hAnsi="Calibri Light" w:cs="Calibri Light"/>
              </w:rPr>
            </w:pPr>
            <w:r>
              <w:rPr>
                <w:rFonts w:ascii="Calibri Light" w:hAnsi="Calibri Light" w:cs="Calibri Light"/>
                <w:iCs/>
              </w:rPr>
              <w:t>Response code</w:t>
            </w:r>
            <w:r w:rsidR="00093665" w:rsidRPr="00093665">
              <w:rPr>
                <w:rFonts w:ascii="Calibri Light" w:hAnsi="Calibri Light" w:cs="Calibri Light"/>
                <w:iCs/>
              </w:rPr>
              <w:t xml:space="preserve"> 201</w:t>
            </w:r>
          </w:p>
          <w:p w14:paraId="70241CEC" w14:textId="587DE681" w:rsidR="00093665" w:rsidRPr="00093665" w:rsidRDefault="000121A3" w:rsidP="00932DCB">
            <w:pPr>
              <w:pStyle w:val="ListParagraph"/>
              <w:numPr>
                <w:ilvl w:val="2"/>
                <w:numId w:val="20"/>
              </w:numPr>
              <w:spacing w:line="240" w:lineRule="auto"/>
              <w:rPr>
                <w:rFonts w:ascii="Calibri Light" w:hAnsi="Calibri Light" w:cs="Calibri Light"/>
              </w:rPr>
            </w:pPr>
            <w:r>
              <w:rPr>
                <w:rFonts w:ascii="Calibri Light" w:hAnsi="Calibri Light" w:cs="Calibri Light"/>
              </w:rPr>
              <w:t>Session id</w:t>
            </w:r>
            <w:r w:rsidR="00093665" w:rsidRPr="00093665">
              <w:rPr>
                <w:rFonts w:ascii="Calibri Light" w:hAnsi="Calibri Light" w:cs="Calibri Light"/>
              </w:rPr>
              <w:t xml:space="preserve"> returned</w:t>
            </w:r>
          </w:p>
          <w:p w14:paraId="41B0C68C" w14:textId="77777777" w:rsidR="00093665" w:rsidRPr="00BF0D7D" w:rsidRDefault="00093665" w:rsidP="00932DCB">
            <w:pPr>
              <w:pStyle w:val="ListParagraph"/>
              <w:numPr>
                <w:ilvl w:val="1"/>
                <w:numId w:val="20"/>
              </w:numPr>
              <w:spacing w:line="240" w:lineRule="auto"/>
              <w:rPr>
                <w:rFonts w:ascii="Calibri Light" w:hAnsi="Calibri Light" w:cs="Calibri Light"/>
              </w:rPr>
            </w:pPr>
            <w:r w:rsidRPr="00093665">
              <w:rPr>
                <w:rFonts w:ascii="Calibri Light" w:hAnsi="Calibri Light" w:cs="Calibri Light"/>
                <w:iCs/>
              </w:rPr>
              <w:t>Elevator tracking as needed</w:t>
            </w:r>
          </w:p>
          <w:p w14:paraId="347677A8" w14:textId="3E1EA02D" w:rsidR="00BF0D7D" w:rsidRPr="00093665" w:rsidRDefault="00BF0D7D" w:rsidP="00932DCB">
            <w:pPr>
              <w:pStyle w:val="ListParagraph"/>
              <w:numPr>
                <w:ilvl w:val="2"/>
                <w:numId w:val="20"/>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tc>
      </w:tr>
      <w:tr w:rsidR="00093665" w14:paraId="0E9985CE" w14:textId="77777777" w:rsidTr="005625F6">
        <w:tc>
          <w:tcPr>
            <w:tcW w:w="1021" w:type="dxa"/>
            <w:shd w:val="clear" w:color="auto" w:fill="auto"/>
          </w:tcPr>
          <w:p w14:paraId="09B2FCDD" w14:textId="77777777" w:rsidR="00093665" w:rsidRPr="00093665" w:rsidRDefault="00093665" w:rsidP="00932DCB">
            <w:pPr>
              <w:spacing w:line="240" w:lineRule="auto"/>
              <w:rPr>
                <w:rFonts w:ascii="Calibri Light" w:hAnsi="Calibri Light" w:cs="Calibri Light"/>
              </w:rPr>
            </w:pPr>
            <w:r w:rsidRPr="00093665">
              <w:rPr>
                <w:rFonts w:ascii="Calibri Light" w:hAnsi="Calibri Light" w:cs="Calibri Light"/>
              </w:rPr>
              <w:t>Test result</w:t>
            </w:r>
          </w:p>
        </w:tc>
        <w:tc>
          <w:tcPr>
            <w:tcW w:w="7639" w:type="dxa"/>
            <w:shd w:val="clear" w:color="auto" w:fill="auto"/>
          </w:tcPr>
          <w:p w14:paraId="329B65B4" w14:textId="77777777" w:rsidR="00093665" w:rsidRPr="00093665" w:rsidRDefault="00093665"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Concurrent request handling</w:t>
            </w:r>
          </w:p>
          <w:p>
            <w:pPr>
              <w:spacing w:line="240" w:lineRule="auto"/>
              <w:jc w:val="left"/>
            </w:pPr>
            <w:r>
              <w:rPr>
                <w:sz w:val="18"/>
              </w:rPr>
              <w:t>Duration: 2671.6761589050293 ms</w:t>
            </w:r>
          </w:p>
          <w:p>
            <w:pPr>
              <w:spacing w:line="240" w:lineRule="auto"/>
              <w:jc w:val="left"/>
            </w:pPr>
            <w:r>
              <w:rPr>
                <w:sz w:val="18"/>
              </w:rPr>
              <w:t>Response Data:</w:t>
            </w:r>
          </w:p>
          <w:p>
            <w:pPr>
              <w:spacing w:line="240" w:lineRule="auto"/>
              <w:jc w:val="left"/>
            </w:pPr>
            <w:r>
              <w:rPr>
                <w:sz w:val="18"/>
              </w:rPr>
              <w:t>{</w:t>
              <w:br/>
              <w:t xml:space="preserve">    "phase": "concurrent_calls",</w:t>
              <w:br/>
              <w:t xml:space="preserve">    "data": [</w:t>
              <w:br/>
              <w:t xml:space="preserve">        {</w:t>
              <w:br/>
              <w:t xml:space="preserve">            "connectionId": "PbbeHfGMjoECFwA=",</w:t>
              <w:br/>
              <w:t xml:space="preserve">            "requestId": 383161174,</w:t>
              <w:br/>
              <w:t xml:space="preserve">            "statusCode": 201,</w:t>
              <w:br/>
              <w:t xml:space="preserve">            "data": {</w:t>
              <w:br/>
              <w:t xml:space="preserve">                "request_id": 383161174,</w:t>
              <w:br/>
              <w:t xml:space="preserve">                "success": true,</w:t>
              <w:br/>
              <w:t xml:space="preserve">                "session_id": 292</w:t>
              <w:br/>
              <w:t xml:space="preserve">            },</w:t>
              <w:br/>
              <w:t xml:space="preserve">            "callType": "action",</w:t>
              <w:br/>
              <w:t xml:space="preserve">            "buildingId": "building:L1QinntdEOg",</w:t>
              <w:br/>
              <w:t xml:space="preserve">            "groupId": "1",</w:t>
              <w:br/>
              <w:t xml:space="preserve">            "sessionId": 292</w:t>
              <w:br/>
              <w:t xml:space="preserve">        },</w:t>
              <w:br/>
              <w:t xml:space="preserve">        {</w:t>
              <w:br/>
              <w:t xml:space="preserve">            "connectionId": "PbbeHfGMjoECFwA=",</w:t>
              <w:br/>
              <w:t xml:space="preserve">            "requestId": 857083232,</w:t>
              <w:br/>
              <w:t xml:space="preserve">            "statusCode": 201,</w:t>
              <w:br/>
              <w:t xml:space="preserve">            "data": {</w:t>
              <w:br/>
              <w:t xml:space="preserve">                "request_id": 857083232,</w:t>
              <w:br/>
              <w:t xml:space="preserve">                "success": true,</w:t>
              <w:br/>
              <w:t xml:space="preserve">                "session_id": 294</w:t>
              <w:br/>
              <w:t xml:space="preserve">            },</w:t>
              <w:br/>
              <w:t xml:space="preserve">            "callType": "action",</w:t>
              <w:br/>
              <w:t xml:space="preserve">            "buildingId": "building:L1QinntdEOg",</w:t>
              <w:br/>
              <w:t xml:space="preserve">            "groupId": "1",</w:t>
              <w:br/>
              <w:t xml:space="preserve">            "sessionId": 294</w:t>
              <w:br/>
              <w:t xml:space="preserve">        },</w:t>
              <w:br/>
              <w:t xml:space="preserve">        {</w:t>
              <w:br/>
              <w:t xml:space="preserve">            "connectionId": "PbbeHfGMjoECFwA=",</w:t>
              <w:br/>
              <w:t xml:space="preserve">            "requestId": 700505174,</w:t>
              <w:br/>
              <w:t xml:space="preserve">            "statusCode": 201,</w:t>
              <w:br/>
              <w:t xml:space="preserve">            "data": {</w:t>
              <w:br/>
              <w:t xml:space="preserve">                "request_id": 700505174,</w:t>
              <w:br/>
              <w:t xml:space="preserve">                "success": true,</w:t>
              <w:br/>
              <w:t xml:space="preserve">                "session_id": 293</w:t>
              <w:br/>
              <w:t xml:space="preserve">            },</w:t>
              <w:br/>
              <w:t xml:space="preserve">            "callType": "action",</w:t>
              <w:br/>
              <w:t xml:space="preserve">            "buildingId": "building:L1QinntdEOg",</w:t>
              <w:br/>
              <w:t xml:space="preserve">            "groupId": "1",</w:t>
              <w:br/>
              <w:t xml:space="preserve">            "sessionId": 293</w:t>
              <w:br/>
              <w:t xml:space="preserve">        }</w:t>
              <w:br/>
              <w:t xml:space="preserve">    ]</w:t>
              <w:br/>
              <w:t>}</w:t>
            </w:r>
          </w:p>
          <w:p>
            <w:pPr>
              <w:spacing w:line="240" w:lineRule="auto"/>
              <w:jc w:val="left"/>
            </w:pPr>
            <w:r>
              <w:rPr>
                <w:sz w:val="18"/>
              </w:rPr>
              <w:t>Request Timestamp: 1755398164.801705</w:t>
            </w:r>
          </w:p>
          <w:p>
            <w:pPr>
              <w:spacing w:line="240" w:lineRule="auto"/>
              <w:jc w:val="left"/>
            </w:pPr>
            <w:r>
              <w:rPr>
                <w:sz w:val="18"/>
              </w:rPr>
              <w:t>Response Timestamp: 1755398167.473381</w:t>
            </w:r>
          </w:p>
        </w:tc>
      </w:tr>
    </w:tbl>
    <w:p w14:paraId="5307DFC4" w14:textId="7020416F" w:rsidR="00093665" w:rsidRDefault="00093665"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3ABA5358" w14:textId="77777777" w:rsidTr="004F0F67">
        <w:tc>
          <w:tcPr>
            <w:tcW w:w="1418" w:type="dxa"/>
            <w:shd w:val="clear" w:color="auto" w:fill="A6A6A6"/>
          </w:tcPr>
          <w:p w14:paraId="4B87A0F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4</w:t>
            </w:r>
          </w:p>
        </w:tc>
        <w:tc>
          <w:tcPr>
            <w:tcW w:w="7535" w:type="dxa"/>
            <w:shd w:val="clear" w:color="auto" w:fill="auto"/>
          </w:tcPr>
          <w:p w14:paraId="30E2AE9B" w14:textId="0BA7684D" w:rsidR="0079033F" w:rsidRPr="00DF0237" w:rsidRDefault="009902DB" w:rsidP="00932DCB">
            <w:pPr>
              <w:spacing w:line="240" w:lineRule="auto"/>
              <w:rPr>
                <w:rFonts w:ascii="Calibri Light" w:hAnsi="Calibri Light" w:cs="Calibri Light"/>
              </w:rPr>
            </w:pPr>
            <w:r w:rsidRPr="00DF0237">
              <w:rPr>
                <w:rFonts w:ascii="Calibri Light" w:hAnsi="Calibri Light" w:cs="Calibri Light"/>
              </w:rPr>
              <w:t>S</w:t>
            </w:r>
            <w:r w:rsidR="00AF5BB0" w:rsidRPr="00DF0237">
              <w:rPr>
                <w:rFonts w:ascii="Calibri Light" w:hAnsi="Calibri Light" w:cs="Calibri Light"/>
              </w:rPr>
              <w:t xml:space="preserve">pecify how solution controls </w:t>
            </w:r>
            <w:r w:rsidR="00AF5BB0" w:rsidRPr="00DF0237">
              <w:rPr>
                <w:rFonts w:ascii="Calibri Light" w:hAnsi="Calibri Light" w:cs="Calibri Light"/>
                <w:i/>
                <w:iCs/>
                <w:u w:val="single"/>
              </w:rPr>
              <w:t>barriers</w:t>
            </w:r>
            <w:r w:rsidR="00AF5BB0" w:rsidRPr="00DF0237">
              <w:rPr>
                <w:rFonts w:ascii="Calibri Light" w:hAnsi="Calibri Light" w:cs="Calibri Light"/>
              </w:rPr>
              <w:t xml:space="preserve"> (</w:t>
            </w:r>
            <w:r w:rsidR="006F65EB" w:rsidRPr="00DF0237">
              <w:rPr>
                <w:rFonts w:ascii="Calibri Light" w:hAnsi="Calibri Light" w:cs="Calibri Light"/>
              </w:rPr>
              <w:t>e.g.,</w:t>
            </w:r>
            <w:r w:rsidR="00AF5BB0" w:rsidRPr="00DF0237">
              <w:rPr>
                <w:rFonts w:ascii="Calibri Light" w:hAnsi="Calibri Light" w:cs="Calibri Light"/>
              </w:rPr>
              <w:t xml:space="preserve"> turnstiles, speed gate…). </w:t>
            </w:r>
          </w:p>
          <w:p w14:paraId="2D373A0A" w14:textId="76573D88" w:rsidR="00AF5BB0" w:rsidRPr="00DF0237" w:rsidRDefault="009902DB" w:rsidP="00932DCB">
            <w:pPr>
              <w:spacing w:line="240" w:lineRule="auto"/>
              <w:rPr>
                <w:rFonts w:ascii="Calibri Light" w:hAnsi="Calibri Light" w:cs="Calibri Light"/>
              </w:rPr>
            </w:pPr>
            <w:r w:rsidRPr="00DF0237">
              <w:rPr>
                <w:rFonts w:ascii="Calibri Light" w:hAnsi="Calibri Light" w:cs="Calibri Light"/>
              </w:rPr>
              <w:t>In situations where there is no separate system (</w:t>
            </w:r>
            <w:r w:rsidR="006F65EB" w:rsidRPr="00DF0237">
              <w:rPr>
                <w:rFonts w:ascii="Calibri Light" w:hAnsi="Calibri Light" w:cs="Calibri Light"/>
              </w:rPr>
              <w:t>e.g.,</w:t>
            </w:r>
            <w:r w:rsidRPr="00DF0237">
              <w:rPr>
                <w:rFonts w:ascii="Calibri Light" w:hAnsi="Calibri Light" w:cs="Calibri Light"/>
              </w:rPr>
              <w:t xml:space="preserve"> by access </w:t>
            </w:r>
            <w:r w:rsidR="00923544">
              <w:rPr>
                <w:rFonts w:ascii="Calibri Light" w:hAnsi="Calibri Light" w:cs="Calibri Light"/>
              </w:rPr>
              <w:t xml:space="preserve">control </w:t>
            </w:r>
            <w:r w:rsidRPr="00DF0237">
              <w:rPr>
                <w:rFonts w:ascii="Calibri Light" w:hAnsi="Calibri Light" w:cs="Calibri Light"/>
              </w:rPr>
              <w:t>system), specify how barrier will be controlled.</w:t>
            </w:r>
          </w:p>
        </w:tc>
      </w:tr>
      <w:tr w:rsidR="00AF5BB0" w:rsidRPr="00DF0237" w14:paraId="3A85FBAC" w14:textId="77777777" w:rsidTr="004F0F67">
        <w:tc>
          <w:tcPr>
            <w:tcW w:w="1418" w:type="dxa"/>
            <w:shd w:val="clear" w:color="auto" w:fill="auto"/>
          </w:tcPr>
          <w:p w14:paraId="191C3C4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6B411315" w14:textId="77777777" w:rsidR="00AF5BB0" w:rsidRPr="00DF0237" w:rsidRDefault="00AF5BB0" w:rsidP="00932DCB">
            <w:pPr>
              <w:spacing w:line="240" w:lineRule="auto"/>
              <w:rPr>
                <w:rFonts w:ascii="Calibri Light" w:hAnsi="Calibri Light" w:cs="Calibri Light"/>
              </w:rPr>
            </w:pPr>
          </w:p>
        </w:tc>
      </w:tr>
    </w:tbl>
    <w:p w14:paraId="4114D6D1" w14:textId="7777777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9902DB" w:rsidRPr="00DF0237" w14:paraId="6CC6747F" w14:textId="77777777" w:rsidTr="004F0F67">
        <w:tc>
          <w:tcPr>
            <w:tcW w:w="1418" w:type="dxa"/>
            <w:shd w:val="clear" w:color="auto" w:fill="A6A6A6"/>
          </w:tcPr>
          <w:p w14:paraId="5781E7E4" w14:textId="77777777" w:rsidR="009902DB" w:rsidRPr="00DF0237" w:rsidRDefault="009902DB" w:rsidP="00932DCB">
            <w:pPr>
              <w:spacing w:line="240" w:lineRule="auto"/>
              <w:rPr>
                <w:rFonts w:ascii="Calibri Light" w:hAnsi="Calibri Light" w:cs="Calibri Light"/>
              </w:rPr>
            </w:pPr>
            <w:r w:rsidRPr="00DF0237">
              <w:rPr>
                <w:rFonts w:ascii="Calibri Light" w:hAnsi="Calibri Light" w:cs="Calibri Light"/>
              </w:rPr>
              <w:t>Functionality declaration 5</w:t>
            </w:r>
          </w:p>
        </w:tc>
        <w:tc>
          <w:tcPr>
            <w:tcW w:w="7535" w:type="dxa"/>
            <w:shd w:val="clear" w:color="auto" w:fill="auto"/>
          </w:tcPr>
          <w:p w14:paraId="2DA9F91C" w14:textId="63D48C30" w:rsidR="009902DB" w:rsidRPr="00DF0237" w:rsidRDefault="009902DB" w:rsidP="00932DCB">
            <w:pPr>
              <w:spacing w:line="240" w:lineRule="auto"/>
              <w:rPr>
                <w:rFonts w:ascii="Calibri Light" w:hAnsi="Calibri Light" w:cs="Calibri Light"/>
              </w:rPr>
            </w:pPr>
            <w:r w:rsidRPr="00DF0237">
              <w:rPr>
                <w:rFonts w:ascii="Calibri Light" w:hAnsi="Calibri Light" w:cs="Calibri Light"/>
              </w:rPr>
              <w:t xml:space="preserve">Specify how a robot is </w:t>
            </w:r>
            <w:r w:rsidRPr="00DF0237">
              <w:rPr>
                <w:rFonts w:ascii="Calibri Light" w:hAnsi="Calibri Light" w:cs="Calibri Light"/>
                <w:i/>
                <w:iCs/>
                <w:u w:val="single"/>
              </w:rPr>
              <w:t>geographically placed next to a barrier</w:t>
            </w:r>
            <w:r w:rsidRPr="00DF0237">
              <w:rPr>
                <w:rFonts w:ascii="Calibri Light" w:hAnsi="Calibri Light" w:cs="Calibri Light"/>
              </w:rPr>
              <w:t xml:space="preserve"> in the building and how it is preventing calls from being made before barrier is crossed (</w:t>
            </w:r>
            <w:r w:rsidR="006F65EB" w:rsidRPr="00DF0237">
              <w:rPr>
                <w:rFonts w:ascii="Calibri Light" w:hAnsi="Calibri Light" w:cs="Calibri Light"/>
              </w:rPr>
              <w:t>e.g.,</w:t>
            </w:r>
            <w:r w:rsidRPr="00DF0237">
              <w:rPr>
                <w:rFonts w:ascii="Calibri Light" w:hAnsi="Calibri Light" w:cs="Calibri Light"/>
              </w:rPr>
              <w:t xml:space="preserve"> beacon, geolocation…).</w:t>
            </w:r>
          </w:p>
        </w:tc>
      </w:tr>
      <w:tr w:rsidR="009902DB" w:rsidRPr="00DF0237" w14:paraId="5D8BA6AA" w14:textId="77777777" w:rsidTr="004F0F67">
        <w:tc>
          <w:tcPr>
            <w:tcW w:w="1418" w:type="dxa"/>
            <w:shd w:val="clear" w:color="auto" w:fill="auto"/>
          </w:tcPr>
          <w:p w14:paraId="1470175D" w14:textId="77777777" w:rsidR="009902DB" w:rsidRPr="00DF0237" w:rsidRDefault="009902DB"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2B3CFB91" w14:textId="77777777" w:rsidR="009902DB" w:rsidRPr="00DF0237" w:rsidRDefault="009902DB" w:rsidP="00932DCB">
            <w:pPr>
              <w:spacing w:line="240" w:lineRule="auto"/>
              <w:rPr>
                <w:rFonts w:ascii="Calibri Light" w:hAnsi="Calibri Light" w:cs="Calibri Light"/>
              </w:rPr>
            </w:pPr>
          </w:p>
        </w:tc>
      </w:tr>
    </w:tbl>
    <w:p w14:paraId="5185C26A" w14:textId="7777777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9902DB" w:rsidRPr="00DF0237" w14:paraId="55B52466" w14:textId="77777777" w:rsidTr="004F0F67">
        <w:tc>
          <w:tcPr>
            <w:tcW w:w="1418" w:type="dxa"/>
            <w:shd w:val="clear" w:color="auto" w:fill="A6A6A6"/>
          </w:tcPr>
          <w:p w14:paraId="1380439D" w14:textId="77777777" w:rsidR="009902DB" w:rsidRPr="00DF0237" w:rsidRDefault="009902DB" w:rsidP="00932DCB">
            <w:pPr>
              <w:spacing w:line="240" w:lineRule="auto"/>
              <w:rPr>
                <w:rFonts w:ascii="Calibri Light" w:hAnsi="Calibri Light" w:cs="Calibri Light"/>
              </w:rPr>
            </w:pPr>
            <w:r w:rsidRPr="00DF0237">
              <w:rPr>
                <w:rFonts w:ascii="Calibri Light" w:hAnsi="Calibri Light" w:cs="Calibri Light"/>
              </w:rPr>
              <w:t>Functionality declaration 6</w:t>
            </w:r>
          </w:p>
        </w:tc>
        <w:tc>
          <w:tcPr>
            <w:tcW w:w="7535" w:type="dxa"/>
            <w:shd w:val="clear" w:color="auto" w:fill="auto"/>
          </w:tcPr>
          <w:p w14:paraId="3AAE8F1D" w14:textId="13335145" w:rsidR="009902DB" w:rsidRPr="00DF0237" w:rsidRDefault="009902DB" w:rsidP="00932DCB">
            <w:pPr>
              <w:spacing w:line="240" w:lineRule="auto"/>
              <w:rPr>
                <w:rFonts w:ascii="Calibri Light" w:hAnsi="Calibri Light" w:cs="Calibri Light"/>
              </w:rPr>
            </w:pPr>
            <w:r w:rsidRPr="00DF0237">
              <w:rPr>
                <w:rFonts w:ascii="Calibri Light" w:hAnsi="Calibri Light" w:cs="Calibri Light"/>
                <w:iCs/>
              </w:rPr>
              <w:t xml:space="preserve">Specify how robot </w:t>
            </w:r>
            <w:r w:rsidRPr="00DF0237">
              <w:rPr>
                <w:rFonts w:ascii="Calibri Light" w:hAnsi="Calibri Light" w:cs="Calibri Light"/>
                <w:i/>
                <w:u w:val="single"/>
              </w:rPr>
              <w:t>driving direction is obtained</w:t>
            </w:r>
            <w:r w:rsidRPr="00DF0237">
              <w:rPr>
                <w:rFonts w:ascii="Calibri Light" w:hAnsi="Calibri Light" w:cs="Calibri Light"/>
                <w:iCs/>
              </w:rPr>
              <w:t xml:space="preserve"> while heading towards or away from the elevator lobby (typically for automatic calls).</w:t>
            </w:r>
          </w:p>
        </w:tc>
      </w:tr>
      <w:tr w:rsidR="009902DB" w:rsidRPr="00DF0237" w14:paraId="2B29E3D7" w14:textId="77777777" w:rsidTr="004F0F67">
        <w:tc>
          <w:tcPr>
            <w:tcW w:w="1418" w:type="dxa"/>
            <w:shd w:val="clear" w:color="auto" w:fill="auto"/>
          </w:tcPr>
          <w:p w14:paraId="2142473B" w14:textId="77777777" w:rsidR="009902DB" w:rsidRPr="00DF0237" w:rsidRDefault="009902DB"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06B364AD" w14:textId="77777777" w:rsidR="009902DB" w:rsidRPr="00DF0237" w:rsidRDefault="009902DB" w:rsidP="00932DCB">
            <w:pPr>
              <w:spacing w:line="240" w:lineRule="auto"/>
              <w:rPr>
                <w:rFonts w:ascii="Calibri Light" w:hAnsi="Calibri Light" w:cs="Calibri Light"/>
              </w:rPr>
            </w:pPr>
          </w:p>
        </w:tc>
      </w:tr>
    </w:tbl>
    <w:p w14:paraId="06C7A2B6" w14:textId="6D30B290" w:rsidR="00AF5BB0" w:rsidRDefault="00AF5BB0"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CE05BB" w:rsidRPr="00CE3278" w14:paraId="7B58D11E" w14:textId="77777777" w:rsidTr="005625F6">
        <w:tc>
          <w:tcPr>
            <w:tcW w:w="1134" w:type="dxa"/>
            <w:shd w:val="clear" w:color="auto" w:fill="BFBFBF" w:themeFill="background1" w:themeFillShade="BF"/>
          </w:tcPr>
          <w:p w14:paraId="6D86F8B4" w14:textId="0031E441" w:rsidR="00CE05BB" w:rsidRPr="00CE3278" w:rsidRDefault="00CE05BB" w:rsidP="00932DCB">
            <w:pPr>
              <w:spacing w:line="240" w:lineRule="auto"/>
              <w:rPr>
                <w:rFonts w:ascii="Calibri Light" w:hAnsi="Calibri Light" w:cs="Calibri Light"/>
              </w:rPr>
            </w:pPr>
            <w:r w:rsidRPr="00CE3278">
              <w:rPr>
                <w:rFonts w:ascii="Calibri Light" w:hAnsi="Calibri Light" w:cs="Calibri Light"/>
              </w:rPr>
              <w:t>Test 2</w:t>
            </w:r>
            <w:r w:rsidR="002B7DBE">
              <w:rPr>
                <w:rFonts w:ascii="Calibri Light" w:hAnsi="Calibri Light" w:cs="Calibri Light"/>
              </w:rPr>
              <w:t>6</w:t>
            </w:r>
          </w:p>
        </w:tc>
        <w:tc>
          <w:tcPr>
            <w:tcW w:w="7535" w:type="dxa"/>
            <w:shd w:val="clear" w:color="auto" w:fill="auto"/>
          </w:tcPr>
          <w:p w14:paraId="6DFFFA0B" w14:textId="77777777" w:rsidR="00CE05BB" w:rsidRPr="00CE3278" w:rsidRDefault="00CE05BB" w:rsidP="00932DCB">
            <w:pPr>
              <w:spacing w:line="240" w:lineRule="auto"/>
              <w:rPr>
                <w:rFonts w:ascii="Calibri Light" w:hAnsi="Calibri Light" w:cs="Calibri Light"/>
              </w:rPr>
            </w:pPr>
            <w:r w:rsidRPr="00CE3278">
              <w:rPr>
                <w:rFonts w:ascii="Calibri Light" w:hAnsi="Calibri Light" w:cs="Calibri Light"/>
              </w:rPr>
              <w:t>Call: Barrier call - &gt; Source: any floor, Destination: any floor</w:t>
            </w:r>
          </w:p>
          <w:p w14:paraId="1028768E" w14:textId="77777777" w:rsidR="00CE05BB" w:rsidRPr="00CE3278" w:rsidRDefault="00CE05BB" w:rsidP="00932DCB">
            <w:pPr>
              <w:spacing w:line="240" w:lineRule="auto"/>
              <w:rPr>
                <w:rFonts w:ascii="Calibri Light" w:hAnsi="Calibri Light" w:cs="Calibri Light"/>
              </w:rPr>
            </w:pPr>
            <w:r w:rsidRPr="00CE3278">
              <w:rPr>
                <w:rFonts w:ascii="Calibri Light" w:hAnsi="Calibri Light" w:cs="Calibri Light"/>
              </w:rPr>
              <w:t>Note: user is only allowed to place a call after crossing the barrier. Landing Call – Source only, Car Call – Destination only</w:t>
            </w:r>
          </w:p>
        </w:tc>
      </w:tr>
      <w:tr w:rsidR="00CE05BB" w:rsidRPr="00CE3278" w14:paraId="7845986D" w14:textId="77777777" w:rsidTr="005625F6">
        <w:tc>
          <w:tcPr>
            <w:tcW w:w="1134" w:type="dxa"/>
            <w:shd w:val="clear" w:color="auto" w:fill="auto"/>
          </w:tcPr>
          <w:p w14:paraId="195B5A32" w14:textId="77777777" w:rsidR="00CE05BB" w:rsidRPr="00CE3278" w:rsidRDefault="00CE05BB" w:rsidP="00932DCB">
            <w:pPr>
              <w:spacing w:line="240" w:lineRule="auto"/>
              <w:rPr>
                <w:rFonts w:ascii="Calibri Light" w:hAnsi="Calibri Light" w:cs="Calibri Light"/>
              </w:rPr>
            </w:pPr>
            <w:r w:rsidRPr="00CE3278">
              <w:rPr>
                <w:rFonts w:ascii="Calibri Light" w:hAnsi="Calibri Light" w:cs="Calibri Light"/>
              </w:rPr>
              <w:t>Expected result</w:t>
            </w:r>
          </w:p>
        </w:tc>
        <w:tc>
          <w:tcPr>
            <w:tcW w:w="7535" w:type="dxa"/>
            <w:shd w:val="clear" w:color="auto" w:fill="auto"/>
          </w:tcPr>
          <w:p w14:paraId="609FF206" w14:textId="77777777" w:rsidR="00CE05BB" w:rsidRPr="00CE3278" w:rsidRDefault="00CE05BB" w:rsidP="00932DCB">
            <w:pPr>
              <w:pStyle w:val="ListParagraph"/>
              <w:numPr>
                <w:ilvl w:val="0"/>
                <w:numId w:val="21"/>
              </w:numPr>
              <w:spacing w:line="240" w:lineRule="auto"/>
              <w:rPr>
                <w:rFonts w:ascii="Calibri Light" w:hAnsi="Calibri Light" w:cs="Calibri Light"/>
                <w:iCs/>
              </w:rPr>
            </w:pPr>
            <w:r w:rsidRPr="00CE3278">
              <w:rPr>
                <w:rFonts w:ascii="Calibri Light" w:hAnsi="Calibri Light" w:cs="Calibri Light"/>
                <w:iCs/>
              </w:rPr>
              <w:t>Before barrier, solution disables all calls</w:t>
            </w:r>
          </w:p>
          <w:p w14:paraId="7314C36B" w14:textId="77777777" w:rsidR="00CE05BB" w:rsidRPr="00CE3278" w:rsidRDefault="00CE05BB" w:rsidP="00932DCB">
            <w:pPr>
              <w:pStyle w:val="ListParagraph"/>
              <w:numPr>
                <w:ilvl w:val="1"/>
                <w:numId w:val="21"/>
              </w:numPr>
              <w:spacing w:line="240" w:lineRule="auto"/>
              <w:rPr>
                <w:rFonts w:ascii="Calibri Light" w:hAnsi="Calibri Light" w:cs="Calibri Light"/>
                <w:iCs/>
              </w:rPr>
            </w:pPr>
            <w:r w:rsidRPr="00CE3278">
              <w:rPr>
                <w:rFonts w:ascii="Calibri Light" w:hAnsi="Calibri Light" w:cs="Calibri Light"/>
                <w:iCs/>
              </w:rPr>
              <w:t>Calls cannot be made</w:t>
            </w:r>
          </w:p>
          <w:p w14:paraId="7E99C7A5" w14:textId="77777777" w:rsidR="00CE05BB" w:rsidRPr="00CE3278" w:rsidRDefault="00CE05BB" w:rsidP="00932DCB">
            <w:pPr>
              <w:pStyle w:val="ListParagraph"/>
              <w:numPr>
                <w:ilvl w:val="0"/>
                <w:numId w:val="21"/>
              </w:numPr>
              <w:spacing w:line="240" w:lineRule="auto"/>
              <w:rPr>
                <w:rFonts w:ascii="Calibri Light" w:hAnsi="Calibri Light" w:cs="Calibri Light"/>
                <w:iCs/>
              </w:rPr>
            </w:pPr>
            <w:r w:rsidRPr="00CE3278">
              <w:rPr>
                <w:rFonts w:ascii="Calibri Light" w:hAnsi="Calibri Light" w:cs="Calibri Light"/>
                <w:iCs/>
              </w:rPr>
              <w:t>After barrier, solution enables all calls</w:t>
            </w:r>
          </w:p>
          <w:p w14:paraId="6C8CF4CF" w14:textId="77777777" w:rsidR="00CE05BB" w:rsidRPr="00CE3278" w:rsidRDefault="00CE05BB" w:rsidP="00932DCB">
            <w:pPr>
              <w:pStyle w:val="ListParagraph"/>
              <w:numPr>
                <w:ilvl w:val="1"/>
                <w:numId w:val="21"/>
              </w:numPr>
              <w:spacing w:line="240" w:lineRule="auto"/>
              <w:rPr>
                <w:rFonts w:ascii="Calibri Light" w:hAnsi="Calibri Light" w:cs="Calibri Light"/>
              </w:rPr>
            </w:pPr>
            <w:r w:rsidRPr="00CE3278">
              <w:rPr>
                <w:rFonts w:ascii="Calibri Light" w:hAnsi="Calibri Light" w:cs="Calibri Light"/>
              </w:rPr>
              <w:t>Call accepted and elevator moving</w:t>
            </w:r>
          </w:p>
          <w:p w14:paraId="76988A61" w14:textId="52990F03" w:rsidR="00CE05BB" w:rsidRPr="00CE3278" w:rsidRDefault="00C87A71" w:rsidP="00932DCB">
            <w:pPr>
              <w:pStyle w:val="ListParagraph"/>
              <w:numPr>
                <w:ilvl w:val="2"/>
                <w:numId w:val="21"/>
              </w:numPr>
              <w:spacing w:line="240" w:lineRule="auto"/>
              <w:rPr>
                <w:rFonts w:ascii="Calibri Light" w:hAnsi="Calibri Light" w:cs="Calibri Light"/>
              </w:rPr>
            </w:pPr>
            <w:r>
              <w:rPr>
                <w:rFonts w:ascii="Calibri Light" w:hAnsi="Calibri Light" w:cs="Calibri Light"/>
                <w:iCs/>
              </w:rPr>
              <w:t>Response code</w:t>
            </w:r>
            <w:r w:rsidR="00CE05BB" w:rsidRPr="00CE3278">
              <w:rPr>
                <w:rFonts w:ascii="Calibri Light" w:hAnsi="Calibri Light" w:cs="Calibri Light"/>
                <w:iCs/>
              </w:rPr>
              <w:t xml:space="preserve"> 201</w:t>
            </w:r>
          </w:p>
          <w:p w14:paraId="55019BB4" w14:textId="45AD078B" w:rsidR="00CE05BB" w:rsidRPr="00CE3278" w:rsidRDefault="000121A3" w:rsidP="00932DCB">
            <w:pPr>
              <w:pStyle w:val="ListParagraph"/>
              <w:numPr>
                <w:ilvl w:val="2"/>
                <w:numId w:val="21"/>
              </w:numPr>
              <w:spacing w:line="240" w:lineRule="auto"/>
              <w:rPr>
                <w:rFonts w:ascii="Calibri Light" w:hAnsi="Calibri Light" w:cs="Calibri Light"/>
              </w:rPr>
            </w:pPr>
            <w:r>
              <w:rPr>
                <w:rFonts w:ascii="Calibri Light" w:hAnsi="Calibri Light" w:cs="Calibri Light"/>
              </w:rPr>
              <w:t>Session id</w:t>
            </w:r>
            <w:r w:rsidR="00CE05BB" w:rsidRPr="00CE3278">
              <w:rPr>
                <w:rFonts w:ascii="Calibri Light" w:hAnsi="Calibri Light" w:cs="Calibri Light"/>
              </w:rPr>
              <w:t xml:space="preserve"> returned</w:t>
            </w:r>
          </w:p>
          <w:p w14:paraId="47B12E53" w14:textId="77777777" w:rsidR="00CE05BB" w:rsidRDefault="00CE05BB" w:rsidP="00932DCB">
            <w:pPr>
              <w:pStyle w:val="ListParagraph"/>
              <w:numPr>
                <w:ilvl w:val="1"/>
                <w:numId w:val="21"/>
              </w:numPr>
              <w:spacing w:line="240" w:lineRule="auto"/>
              <w:rPr>
                <w:rFonts w:ascii="Calibri Light" w:hAnsi="Calibri Light" w:cs="Calibri Light"/>
                <w:iCs/>
              </w:rPr>
            </w:pPr>
            <w:r w:rsidRPr="00CE3278">
              <w:rPr>
                <w:rFonts w:ascii="Calibri Light" w:hAnsi="Calibri Light" w:cs="Calibri Light"/>
                <w:iCs/>
              </w:rPr>
              <w:t>Elevator tracking as needed</w:t>
            </w:r>
          </w:p>
          <w:p w14:paraId="39BF3AF5" w14:textId="05504ADD" w:rsidR="00CE3278" w:rsidRPr="00CE3278" w:rsidRDefault="00CE3278" w:rsidP="00932DCB">
            <w:pPr>
              <w:pStyle w:val="ListParagraph"/>
              <w:numPr>
                <w:ilvl w:val="2"/>
                <w:numId w:val="21"/>
              </w:numPr>
              <w:spacing w:line="240" w:lineRule="auto"/>
              <w:rPr>
                <w:rFonts w:ascii="Calibri Light" w:hAnsi="Calibri Light" w:cs="Calibri Light"/>
                <w:iCs/>
              </w:rPr>
            </w:pPr>
            <w:r>
              <w:rPr>
                <w:rFonts w:ascii="Calibri Light" w:hAnsi="Calibri Light" w:cs="Calibri Light"/>
                <w:iCs/>
              </w:rPr>
              <w:t xml:space="preserve">if applicable </w:t>
            </w:r>
            <w:r>
              <w:rPr>
                <w:rFonts w:ascii="Calibri Light" w:hAnsi="Calibri Light" w:cs="Calibri Light"/>
              </w:rPr>
              <w:t>hold open elevator door</w:t>
            </w:r>
          </w:p>
        </w:tc>
      </w:tr>
      <w:tr w:rsidR="00CE05BB" w:rsidRPr="00CE3278" w14:paraId="245D7D82" w14:textId="77777777" w:rsidTr="005625F6">
        <w:tc>
          <w:tcPr>
            <w:tcW w:w="1134" w:type="dxa"/>
            <w:shd w:val="clear" w:color="auto" w:fill="auto"/>
          </w:tcPr>
          <w:p w14:paraId="20F57C1E" w14:textId="77777777" w:rsidR="00CE05BB" w:rsidRPr="00CE3278" w:rsidRDefault="00CE05BB" w:rsidP="00932DCB">
            <w:pPr>
              <w:spacing w:line="240" w:lineRule="auto"/>
              <w:rPr>
                <w:rFonts w:ascii="Calibri Light" w:hAnsi="Calibri Light" w:cs="Calibri Light"/>
              </w:rPr>
            </w:pPr>
            <w:r w:rsidRPr="00CE3278">
              <w:rPr>
                <w:rFonts w:ascii="Calibri Light" w:hAnsi="Calibri Light" w:cs="Calibri Light"/>
              </w:rPr>
              <w:t>Test result</w:t>
            </w:r>
          </w:p>
        </w:tc>
        <w:tc>
          <w:tcPr>
            <w:tcW w:w="7535" w:type="dxa"/>
            <w:shd w:val="clear" w:color="auto" w:fill="auto"/>
          </w:tcPr>
          <w:p w14:paraId="04A761BF" w14:textId="77777777" w:rsidR="00CE05BB" w:rsidRPr="00CE3278" w:rsidRDefault="00CE05BB"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Event subscription test</w:t>
            </w:r>
          </w:p>
          <w:p>
            <w:pPr>
              <w:spacing w:line="240" w:lineRule="auto"/>
              <w:jc w:val="left"/>
            </w:pPr>
            <w:r>
              <w:rPr>
                <w:sz w:val="18"/>
              </w:rPr>
              <w:t>Duration: 2970.6060886383057 ms</w:t>
            </w:r>
          </w:p>
          <w:p>
            <w:pPr>
              <w:spacing w:line="240" w:lineRule="auto"/>
              <w:jc w:val="left"/>
            </w:pPr>
            <w:r>
              <w:rPr>
                <w:sz w:val="18"/>
              </w:rPr>
              <w:t>Response Data:</w:t>
            </w:r>
          </w:p>
          <w:p>
            <w:pPr>
              <w:spacing w:line="240" w:lineRule="auto"/>
              <w:jc w:val="left"/>
            </w:pPr>
            <w:r>
              <w:rPr>
                <w:sz w:val="18"/>
              </w:rPr>
              <w:t>{</w:t>
              <w:br/>
              <w:t xml:space="preserve">    "phase": "events",</w:t>
              <w:br/>
              <w:t xml:space="preserve">    "data": {</w:t>
              <w:br/>
              <w:t xml:space="preserve">        "data": {</w:t>
              <w:br/>
              <w:t xml:space="preserve">            "request_id": 973178331,</w:t>
              <w:br/>
              <w:t xml:space="preserve">            "success": true,</w:t>
              <w:br/>
              <w:t xml:space="preserve">            "session_id": 295</w:t>
              <w:br/>
              <w:t xml:space="preserve">        },</w:t>
              <w:br/>
              <w:t xml:space="preserve">        "callType": "action",</w:t>
              <w:br/>
              <w:t xml:space="preserve">        "buildingId": "building:L1QinntdEOg",</w:t>
              <w:br/>
              <w:t xml:space="preserve">        "groupId": "1"</w:t>
              <w:br/>
              <w:t xml:space="preserve">    }</w:t>
              <w:br/>
              <w:t>}</w:t>
            </w:r>
          </w:p>
          <w:p>
            <w:pPr>
              <w:spacing w:line="240" w:lineRule="auto"/>
              <w:jc w:val="left"/>
            </w:pPr>
            <w:r>
              <w:rPr>
                <w:sz w:val="18"/>
              </w:rPr>
              <w:t>Request Timestamp: 1755398167.473431</w:t>
            </w:r>
          </w:p>
          <w:p>
            <w:pPr>
              <w:spacing w:line="240" w:lineRule="auto"/>
              <w:jc w:val="left"/>
            </w:pPr>
            <w:r>
              <w:rPr>
                <w:sz w:val="18"/>
              </w:rPr>
              <w:t>Response Timestamp: 1755398170.4440372</w:t>
            </w:r>
          </w:p>
        </w:tc>
      </w:tr>
    </w:tbl>
    <w:p w14:paraId="003F2DA9" w14:textId="6B18C6BA" w:rsidR="00CE05BB" w:rsidRPr="00CE3278" w:rsidRDefault="00CE05BB"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BF6A3C" w:rsidRPr="00CE3278" w14:paraId="0E774554" w14:textId="77777777" w:rsidTr="005625F6">
        <w:tc>
          <w:tcPr>
            <w:tcW w:w="1134" w:type="dxa"/>
            <w:shd w:val="clear" w:color="auto" w:fill="BFBFBF" w:themeFill="background1" w:themeFillShade="BF"/>
          </w:tcPr>
          <w:p w14:paraId="5B67B2FD" w14:textId="5E46E2FF" w:rsidR="00BF6A3C" w:rsidRPr="00CE3278" w:rsidRDefault="00BF6A3C" w:rsidP="00932DCB">
            <w:pPr>
              <w:spacing w:line="240" w:lineRule="auto"/>
              <w:rPr>
                <w:rFonts w:ascii="Calibri Light" w:hAnsi="Calibri Light" w:cs="Calibri Light"/>
              </w:rPr>
            </w:pPr>
            <w:r w:rsidRPr="00CE3278">
              <w:rPr>
                <w:rFonts w:ascii="Calibri Light" w:hAnsi="Calibri Light" w:cs="Calibri Light"/>
              </w:rPr>
              <w:t>Test 2</w:t>
            </w:r>
            <w:r w:rsidR="002B7DBE">
              <w:rPr>
                <w:rFonts w:ascii="Calibri Light" w:hAnsi="Calibri Light" w:cs="Calibri Light"/>
              </w:rPr>
              <w:t>7</w:t>
            </w:r>
          </w:p>
        </w:tc>
        <w:tc>
          <w:tcPr>
            <w:tcW w:w="7535" w:type="dxa"/>
            <w:shd w:val="clear" w:color="auto" w:fill="auto"/>
          </w:tcPr>
          <w:p w14:paraId="344A8B6C" w14:textId="77777777" w:rsidR="00BF6A3C" w:rsidRPr="00CE3278" w:rsidRDefault="00BF6A3C" w:rsidP="00932DCB">
            <w:pPr>
              <w:spacing w:line="240" w:lineRule="auto"/>
              <w:rPr>
                <w:rFonts w:ascii="Calibri Light" w:hAnsi="Calibri Light" w:cs="Calibri Light"/>
              </w:rPr>
            </w:pPr>
            <w:r w:rsidRPr="00CE3278">
              <w:rPr>
                <w:rFonts w:ascii="Calibri Light" w:hAnsi="Calibri Light" w:cs="Calibri Light"/>
              </w:rPr>
              <w:t>Call: Barrier control and call - &gt; Source: any floor, Destination: any floor</w:t>
            </w:r>
          </w:p>
          <w:p w14:paraId="2AD37D36" w14:textId="77777777" w:rsidR="00BF6A3C" w:rsidRPr="00CE3278" w:rsidRDefault="00BF6A3C" w:rsidP="00932DCB">
            <w:pPr>
              <w:spacing w:line="240" w:lineRule="auto"/>
              <w:rPr>
                <w:rFonts w:ascii="Calibri Light" w:hAnsi="Calibri Light" w:cs="Calibri Light"/>
              </w:rPr>
            </w:pPr>
            <w:r w:rsidRPr="00CE3278">
              <w:rPr>
                <w:rFonts w:ascii="Calibri Light" w:hAnsi="Calibri Light" w:cs="Calibri Light"/>
              </w:rPr>
              <w:t>Note: user is only allowed to place a call after crossing the barrier. Landing Call – Source only, Car Call – Destination only</w:t>
            </w:r>
          </w:p>
        </w:tc>
      </w:tr>
      <w:tr w:rsidR="00BF6A3C" w:rsidRPr="00CE3278" w14:paraId="405C6818" w14:textId="77777777" w:rsidTr="005625F6">
        <w:tc>
          <w:tcPr>
            <w:tcW w:w="1134" w:type="dxa"/>
            <w:shd w:val="clear" w:color="auto" w:fill="auto"/>
          </w:tcPr>
          <w:p w14:paraId="10AB70A6" w14:textId="77777777" w:rsidR="00BF6A3C" w:rsidRPr="00CE3278" w:rsidRDefault="00BF6A3C" w:rsidP="00932DCB">
            <w:pPr>
              <w:spacing w:line="240" w:lineRule="auto"/>
              <w:rPr>
                <w:rFonts w:ascii="Calibri Light" w:hAnsi="Calibri Light" w:cs="Calibri Light"/>
              </w:rPr>
            </w:pPr>
            <w:r w:rsidRPr="00CE3278">
              <w:rPr>
                <w:rFonts w:ascii="Calibri Light" w:hAnsi="Calibri Light" w:cs="Calibri Light"/>
              </w:rPr>
              <w:t>Expected result</w:t>
            </w:r>
          </w:p>
        </w:tc>
        <w:tc>
          <w:tcPr>
            <w:tcW w:w="7535" w:type="dxa"/>
            <w:shd w:val="clear" w:color="auto" w:fill="auto"/>
          </w:tcPr>
          <w:p w14:paraId="1C0D4E93" w14:textId="77777777" w:rsidR="00BF6A3C" w:rsidRPr="00CE3278" w:rsidRDefault="00BF6A3C" w:rsidP="00932DCB">
            <w:pPr>
              <w:pStyle w:val="ListParagraph"/>
              <w:numPr>
                <w:ilvl w:val="0"/>
                <w:numId w:val="22"/>
              </w:numPr>
              <w:spacing w:line="240" w:lineRule="auto"/>
              <w:rPr>
                <w:rFonts w:ascii="Calibri Light" w:hAnsi="Calibri Light" w:cs="Calibri Light"/>
                <w:iCs/>
              </w:rPr>
            </w:pPr>
            <w:r w:rsidRPr="00CE3278">
              <w:rPr>
                <w:rFonts w:ascii="Calibri Light" w:hAnsi="Calibri Light" w:cs="Calibri Light"/>
                <w:iCs/>
              </w:rPr>
              <w:t>Before barrier, solution disables all calls</w:t>
            </w:r>
          </w:p>
          <w:p w14:paraId="458C0EB5" w14:textId="77777777" w:rsidR="00BF6A3C" w:rsidRPr="00CE3278" w:rsidRDefault="00BF6A3C" w:rsidP="00932DCB">
            <w:pPr>
              <w:pStyle w:val="ListParagraph"/>
              <w:numPr>
                <w:ilvl w:val="1"/>
                <w:numId w:val="22"/>
              </w:numPr>
              <w:spacing w:line="240" w:lineRule="auto"/>
              <w:rPr>
                <w:rFonts w:ascii="Calibri Light" w:hAnsi="Calibri Light" w:cs="Calibri Light"/>
                <w:iCs/>
              </w:rPr>
            </w:pPr>
            <w:r w:rsidRPr="00CE3278">
              <w:rPr>
                <w:rFonts w:ascii="Calibri Light" w:hAnsi="Calibri Light" w:cs="Calibri Light"/>
                <w:iCs/>
              </w:rPr>
              <w:t>Calls cannot be made</w:t>
            </w:r>
          </w:p>
          <w:p w14:paraId="291CFD2A" w14:textId="77777777" w:rsidR="00BF6A3C" w:rsidRPr="00CE3278" w:rsidRDefault="00BF6A3C" w:rsidP="00932DCB">
            <w:pPr>
              <w:pStyle w:val="ListParagraph"/>
              <w:numPr>
                <w:ilvl w:val="0"/>
                <w:numId w:val="22"/>
              </w:numPr>
              <w:spacing w:line="240" w:lineRule="auto"/>
              <w:rPr>
                <w:rFonts w:ascii="Calibri Light" w:hAnsi="Calibri Light" w:cs="Calibri Light"/>
                <w:iCs/>
              </w:rPr>
            </w:pPr>
            <w:r w:rsidRPr="00CE3278">
              <w:rPr>
                <w:rFonts w:ascii="Calibri Light" w:hAnsi="Calibri Light" w:cs="Calibri Light"/>
                <w:iCs/>
              </w:rPr>
              <w:lastRenderedPageBreak/>
              <w:t xml:space="preserve">At barrier, solution releases barrier for passage </w:t>
            </w:r>
          </w:p>
          <w:p w14:paraId="5828EBB4" w14:textId="77777777" w:rsidR="00BF6A3C" w:rsidRPr="00CE3278" w:rsidRDefault="00BF6A3C" w:rsidP="00932DCB">
            <w:pPr>
              <w:pStyle w:val="ListParagraph"/>
              <w:numPr>
                <w:ilvl w:val="0"/>
                <w:numId w:val="22"/>
              </w:numPr>
              <w:spacing w:line="240" w:lineRule="auto"/>
              <w:rPr>
                <w:rFonts w:ascii="Calibri Light" w:hAnsi="Calibri Light" w:cs="Calibri Light"/>
                <w:iCs/>
              </w:rPr>
            </w:pPr>
            <w:r w:rsidRPr="00CE3278">
              <w:rPr>
                <w:rFonts w:ascii="Calibri Light" w:hAnsi="Calibri Light" w:cs="Calibri Light"/>
                <w:iCs/>
              </w:rPr>
              <w:t>After barrier, solution enables all calls</w:t>
            </w:r>
          </w:p>
          <w:p w14:paraId="34E7421E" w14:textId="77777777" w:rsidR="00BF6A3C" w:rsidRPr="00CE3278" w:rsidRDefault="00BF6A3C" w:rsidP="00932DCB">
            <w:pPr>
              <w:pStyle w:val="ListParagraph"/>
              <w:numPr>
                <w:ilvl w:val="1"/>
                <w:numId w:val="22"/>
              </w:numPr>
              <w:spacing w:line="240" w:lineRule="auto"/>
              <w:rPr>
                <w:rFonts w:ascii="Calibri Light" w:hAnsi="Calibri Light" w:cs="Calibri Light"/>
              </w:rPr>
            </w:pPr>
            <w:r w:rsidRPr="00CE3278">
              <w:rPr>
                <w:rFonts w:ascii="Calibri Light" w:hAnsi="Calibri Light" w:cs="Calibri Light"/>
              </w:rPr>
              <w:t>Call accepted and elevator moving</w:t>
            </w:r>
          </w:p>
          <w:p w14:paraId="26E037B1" w14:textId="74FCCE93" w:rsidR="00BF6A3C" w:rsidRPr="00CE3278" w:rsidRDefault="00C87A71" w:rsidP="00932DCB">
            <w:pPr>
              <w:pStyle w:val="ListParagraph"/>
              <w:numPr>
                <w:ilvl w:val="2"/>
                <w:numId w:val="22"/>
              </w:numPr>
              <w:spacing w:line="240" w:lineRule="auto"/>
              <w:rPr>
                <w:rFonts w:ascii="Calibri Light" w:hAnsi="Calibri Light" w:cs="Calibri Light"/>
              </w:rPr>
            </w:pPr>
            <w:r>
              <w:rPr>
                <w:rFonts w:ascii="Calibri Light" w:hAnsi="Calibri Light" w:cs="Calibri Light"/>
                <w:iCs/>
              </w:rPr>
              <w:t>Response code</w:t>
            </w:r>
            <w:r w:rsidR="00BF6A3C" w:rsidRPr="00CE3278">
              <w:rPr>
                <w:rFonts w:ascii="Calibri Light" w:hAnsi="Calibri Light" w:cs="Calibri Light"/>
                <w:iCs/>
              </w:rPr>
              <w:t xml:space="preserve"> 201</w:t>
            </w:r>
          </w:p>
          <w:p w14:paraId="02C53D06" w14:textId="22C4E331" w:rsidR="00BF6A3C" w:rsidRPr="00CE3278" w:rsidRDefault="000121A3" w:rsidP="00932DCB">
            <w:pPr>
              <w:pStyle w:val="ListParagraph"/>
              <w:numPr>
                <w:ilvl w:val="2"/>
                <w:numId w:val="22"/>
              </w:numPr>
              <w:spacing w:line="240" w:lineRule="auto"/>
              <w:rPr>
                <w:rFonts w:ascii="Calibri Light" w:hAnsi="Calibri Light" w:cs="Calibri Light"/>
              </w:rPr>
            </w:pPr>
            <w:r>
              <w:rPr>
                <w:rFonts w:ascii="Calibri Light" w:hAnsi="Calibri Light" w:cs="Calibri Light"/>
              </w:rPr>
              <w:t>Session id</w:t>
            </w:r>
            <w:r w:rsidR="00BF6A3C" w:rsidRPr="00CE3278">
              <w:rPr>
                <w:rFonts w:ascii="Calibri Light" w:hAnsi="Calibri Light" w:cs="Calibri Light"/>
              </w:rPr>
              <w:t xml:space="preserve"> returned</w:t>
            </w:r>
          </w:p>
          <w:p w14:paraId="711C4A87" w14:textId="77777777" w:rsidR="00BF6A3C" w:rsidRPr="00CE3278" w:rsidRDefault="00BF6A3C" w:rsidP="00932DCB">
            <w:pPr>
              <w:pStyle w:val="ListParagraph"/>
              <w:numPr>
                <w:ilvl w:val="1"/>
                <w:numId w:val="22"/>
              </w:numPr>
              <w:spacing w:line="240" w:lineRule="auto"/>
              <w:rPr>
                <w:rFonts w:ascii="Calibri Light" w:hAnsi="Calibri Light" w:cs="Calibri Light"/>
              </w:rPr>
            </w:pPr>
            <w:r w:rsidRPr="00CE3278">
              <w:rPr>
                <w:rFonts w:ascii="Calibri Light" w:hAnsi="Calibri Light" w:cs="Calibri Light"/>
                <w:iCs/>
              </w:rPr>
              <w:t>Elevator tracking as needed</w:t>
            </w:r>
          </w:p>
          <w:p w14:paraId="63C2B9BD" w14:textId="68597B9F" w:rsidR="00CE3278" w:rsidRPr="00CE3278" w:rsidRDefault="00016061" w:rsidP="00932DCB">
            <w:pPr>
              <w:pStyle w:val="ListParagraph"/>
              <w:numPr>
                <w:ilvl w:val="2"/>
                <w:numId w:val="22"/>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tc>
      </w:tr>
      <w:tr w:rsidR="00BF6A3C" w:rsidRPr="00CE3278" w14:paraId="0153B162" w14:textId="77777777" w:rsidTr="005625F6">
        <w:tc>
          <w:tcPr>
            <w:tcW w:w="1134" w:type="dxa"/>
            <w:shd w:val="clear" w:color="auto" w:fill="auto"/>
          </w:tcPr>
          <w:p w14:paraId="341248CC" w14:textId="77777777" w:rsidR="00BF6A3C" w:rsidRPr="00CE3278" w:rsidRDefault="00BF6A3C" w:rsidP="00932DCB">
            <w:pPr>
              <w:spacing w:line="240" w:lineRule="auto"/>
              <w:rPr>
                <w:rFonts w:ascii="Calibri Light" w:hAnsi="Calibri Light" w:cs="Calibri Light"/>
              </w:rPr>
            </w:pPr>
            <w:r w:rsidRPr="00CE3278">
              <w:rPr>
                <w:rFonts w:ascii="Calibri Light" w:hAnsi="Calibri Light" w:cs="Calibri Light"/>
              </w:rPr>
              <w:lastRenderedPageBreak/>
              <w:t>Test result</w:t>
            </w:r>
          </w:p>
        </w:tc>
        <w:tc>
          <w:tcPr>
            <w:tcW w:w="7535" w:type="dxa"/>
            <w:shd w:val="clear" w:color="auto" w:fill="auto"/>
          </w:tcPr>
          <w:p w14:paraId="3C7F790D" w14:textId="77777777" w:rsidR="00BF6A3C" w:rsidRPr="00CE3278" w:rsidRDefault="00BF6A3C"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Load handling capability</w:t>
            </w:r>
          </w:p>
          <w:p>
            <w:pPr>
              <w:spacing w:line="240" w:lineRule="auto"/>
              <w:jc w:val="left"/>
            </w:pPr>
            <w:r>
              <w:rPr>
                <w:sz w:val="18"/>
              </w:rPr>
              <w:t>Duration: 5280.970096588135 ms</w:t>
            </w:r>
          </w:p>
          <w:p>
            <w:pPr>
              <w:spacing w:line="240" w:lineRule="auto"/>
              <w:jc w:val="left"/>
            </w:pPr>
            <w:r>
              <w:rPr>
                <w:sz w:val="18"/>
              </w:rPr>
              <w:t>Response Data:</w:t>
            </w:r>
          </w:p>
          <w:p>
            <w:pPr>
              <w:spacing w:line="240" w:lineRule="auto"/>
              <w:jc w:val="left"/>
            </w:pPr>
            <w:r>
              <w:rPr>
                <w:sz w:val="18"/>
              </w:rPr>
              <w:t>{</w:t>
              <w:br/>
              <w:t xml:space="preserve">    "phase": "load_test",</w:t>
              <w:br/>
              <w:t xml:space="preserve">    "data": {</w:t>
              <w:br/>
              <w:t xml:space="preserve">        "total_calls": 10,</w:t>
              <w:br/>
              <w:t xml:space="preserve">        "successful_calls": 10,</w:t>
              <w:br/>
              <w:t xml:space="preserve">        "duration": 5.2803168296813965,</w:t>
              <w:br/>
              <w:t xml:space="preserve">        "calls_per_second": 1.8938257537480718</w:t>
              <w:br/>
              <w:t xml:space="preserve">    }</w:t>
              <w:br/>
              <w:t>}</w:t>
            </w:r>
          </w:p>
          <w:p>
            <w:pPr>
              <w:spacing w:line="240" w:lineRule="auto"/>
              <w:jc w:val="left"/>
            </w:pPr>
            <w:r>
              <w:rPr>
                <w:sz w:val="18"/>
              </w:rPr>
              <w:t>Request Timestamp: 1755398170.444105</w:t>
            </w:r>
          </w:p>
          <w:p>
            <w:pPr>
              <w:spacing w:line="240" w:lineRule="auto"/>
              <w:jc w:val="left"/>
            </w:pPr>
            <w:r>
              <w:rPr>
                <w:sz w:val="18"/>
              </w:rPr>
              <w:t>Response Timestamp: 1755398175.725075</w:t>
            </w:r>
          </w:p>
        </w:tc>
      </w:tr>
    </w:tbl>
    <w:p w14:paraId="181888B9" w14:textId="7777777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2F2EEF4C" w14:textId="77777777" w:rsidTr="004F0F67">
        <w:tc>
          <w:tcPr>
            <w:tcW w:w="1418" w:type="dxa"/>
            <w:shd w:val="clear" w:color="auto" w:fill="A6A6A6"/>
          </w:tcPr>
          <w:p w14:paraId="0041DA2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7</w:t>
            </w:r>
          </w:p>
        </w:tc>
        <w:tc>
          <w:tcPr>
            <w:tcW w:w="7535" w:type="dxa"/>
            <w:shd w:val="clear" w:color="auto" w:fill="auto"/>
          </w:tcPr>
          <w:p w14:paraId="795AE5CD" w14:textId="4722EBC2" w:rsidR="00AF5BB0" w:rsidRPr="00DF0237" w:rsidRDefault="003B412F" w:rsidP="00932DCB">
            <w:pPr>
              <w:spacing w:line="240" w:lineRule="auto"/>
              <w:rPr>
                <w:rFonts w:ascii="Calibri Light" w:hAnsi="Calibri Light" w:cs="Calibri Light"/>
              </w:rPr>
            </w:pPr>
            <w:r w:rsidRPr="00DF0237">
              <w:rPr>
                <w:rFonts w:ascii="Calibri Light" w:hAnsi="Calibri Light" w:cs="Calibri Light"/>
              </w:rPr>
              <w:t xml:space="preserve">Specify control method for </w:t>
            </w:r>
            <w:r w:rsidRPr="00DF0237">
              <w:rPr>
                <w:rFonts w:ascii="Calibri Light" w:hAnsi="Calibri Light" w:cs="Calibri Light"/>
                <w:i/>
                <w:iCs/>
                <w:u w:val="single"/>
              </w:rPr>
              <w:t>avoiding multiple calls</w:t>
            </w:r>
            <w:r w:rsidRPr="00DF0237">
              <w:rPr>
                <w:rFonts w:ascii="Calibri Light" w:hAnsi="Calibri Light" w:cs="Calibri Light"/>
              </w:rPr>
              <w:t xml:space="preserve"> when in range and heading in the right direction. And while in elevator lobby (while waiting for allocated elevator).</w:t>
            </w:r>
          </w:p>
        </w:tc>
      </w:tr>
      <w:tr w:rsidR="00AF5BB0" w:rsidRPr="00DF0237" w14:paraId="4A68DE32" w14:textId="77777777" w:rsidTr="004F0F67">
        <w:tc>
          <w:tcPr>
            <w:tcW w:w="1418" w:type="dxa"/>
            <w:shd w:val="clear" w:color="auto" w:fill="auto"/>
          </w:tcPr>
          <w:p w14:paraId="369F083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0E0AABAE" w14:textId="77777777" w:rsidR="00AF5BB0" w:rsidRPr="00DF0237" w:rsidRDefault="00AF5BB0" w:rsidP="00932DCB">
            <w:pPr>
              <w:spacing w:line="240" w:lineRule="auto"/>
              <w:rPr>
                <w:rFonts w:ascii="Calibri Light" w:hAnsi="Calibri Light" w:cs="Calibri Light"/>
              </w:rPr>
            </w:pPr>
          </w:p>
        </w:tc>
      </w:tr>
    </w:tbl>
    <w:p w14:paraId="3420EF8B" w14:textId="6E1E7CBE" w:rsidR="00AF5BB0" w:rsidRDefault="00AF5BB0"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BC1173" w14:paraId="185F68E0" w14:textId="77777777" w:rsidTr="005625F6">
        <w:tc>
          <w:tcPr>
            <w:tcW w:w="1134" w:type="dxa"/>
            <w:shd w:val="clear" w:color="auto" w:fill="BFBFBF" w:themeFill="background1" w:themeFillShade="BF"/>
          </w:tcPr>
          <w:p w14:paraId="197F6D3C" w14:textId="0958E660" w:rsidR="00BC1173" w:rsidRPr="00E521C3" w:rsidRDefault="00BC1173" w:rsidP="00932DCB">
            <w:pPr>
              <w:spacing w:line="240" w:lineRule="auto"/>
              <w:rPr>
                <w:rFonts w:ascii="Calibri Light" w:hAnsi="Calibri Light" w:cs="Calibri Light"/>
              </w:rPr>
            </w:pPr>
            <w:r w:rsidRPr="00E521C3">
              <w:rPr>
                <w:rFonts w:ascii="Calibri Light" w:hAnsi="Calibri Light" w:cs="Calibri Light"/>
              </w:rPr>
              <w:t xml:space="preserve">Test </w:t>
            </w:r>
            <w:r w:rsidR="0031789E">
              <w:rPr>
                <w:rFonts w:ascii="Calibri Light" w:hAnsi="Calibri Light" w:cs="Calibri Light"/>
              </w:rPr>
              <w:t>2</w:t>
            </w:r>
            <w:r w:rsidR="002B7DBE">
              <w:rPr>
                <w:rFonts w:ascii="Calibri Light" w:hAnsi="Calibri Light" w:cs="Calibri Light"/>
              </w:rPr>
              <w:t>8</w:t>
            </w:r>
          </w:p>
        </w:tc>
        <w:tc>
          <w:tcPr>
            <w:tcW w:w="7535" w:type="dxa"/>
            <w:shd w:val="clear" w:color="auto" w:fill="auto"/>
          </w:tcPr>
          <w:p w14:paraId="488E5A02" w14:textId="77777777" w:rsidR="00BC1173" w:rsidRPr="00E521C3" w:rsidRDefault="00BC1173" w:rsidP="00932DCB">
            <w:pPr>
              <w:spacing w:line="240" w:lineRule="auto"/>
              <w:rPr>
                <w:rFonts w:ascii="Calibri Light" w:hAnsi="Calibri Light" w:cs="Calibri Light"/>
              </w:rPr>
            </w:pPr>
            <w:r w:rsidRPr="00E521C3">
              <w:rPr>
                <w:rFonts w:ascii="Calibri Light" w:hAnsi="Calibri Light" w:cs="Calibri Light"/>
              </w:rPr>
              <w:t>Call: Multiple automatic calls prevention - &gt; Source: any floor, Destination: any floor</w:t>
            </w:r>
          </w:p>
          <w:p w14:paraId="181FD5F2" w14:textId="77777777" w:rsidR="00BC1173" w:rsidRPr="00E521C3" w:rsidRDefault="00BC1173" w:rsidP="00932DCB">
            <w:pPr>
              <w:spacing w:line="240" w:lineRule="auto"/>
              <w:rPr>
                <w:rFonts w:ascii="Calibri Light" w:hAnsi="Calibri Light" w:cs="Calibri Light"/>
              </w:rPr>
            </w:pPr>
            <w:r w:rsidRPr="00E521C3">
              <w:rPr>
                <w:rFonts w:ascii="Calibri Light" w:hAnsi="Calibri Light" w:cs="Calibri Light"/>
              </w:rPr>
              <w:t>Note: user should only place single call for a journey. Landing Call – Source only, Car Call – Destination only</w:t>
            </w:r>
          </w:p>
        </w:tc>
      </w:tr>
      <w:tr w:rsidR="00BC1173" w14:paraId="7D81E4B0" w14:textId="77777777" w:rsidTr="005625F6">
        <w:tc>
          <w:tcPr>
            <w:tcW w:w="1134" w:type="dxa"/>
            <w:shd w:val="clear" w:color="auto" w:fill="auto"/>
          </w:tcPr>
          <w:p w14:paraId="1F47298D" w14:textId="77777777" w:rsidR="00BC1173" w:rsidRPr="00E521C3" w:rsidRDefault="00BC1173" w:rsidP="00932DCB">
            <w:pPr>
              <w:spacing w:line="240" w:lineRule="auto"/>
              <w:rPr>
                <w:rFonts w:ascii="Calibri Light" w:hAnsi="Calibri Light" w:cs="Calibri Light"/>
              </w:rPr>
            </w:pPr>
            <w:r w:rsidRPr="00E521C3">
              <w:rPr>
                <w:rFonts w:ascii="Calibri Light" w:hAnsi="Calibri Light" w:cs="Calibri Light"/>
              </w:rPr>
              <w:t>Expected result</w:t>
            </w:r>
          </w:p>
        </w:tc>
        <w:tc>
          <w:tcPr>
            <w:tcW w:w="7535" w:type="dxa"/>
            <w:shd w:val="clear" w:color="auto" w:fill="auto"/>
          </w:tcPr>
          <w:p w14:paraId="0811C757" w14:textId="77777777" w:rsidR="00BC1173" w:rsidRPr="00E521C3" w:rsidRDefault="00BC1173" w:rsidP="00932DCB">
            <w:pPr>
              <w:pStyle w:val="ListParagraph"/>
              <w:numPr>
                <w:ilvl w:val="0"/>
                <w:numId w:val="23"/>
              </w:numPr>
              <w:spacing w:line="240" w:lineRule="auto"/>
              <w:rPr>
                <w:rFonts w:ascii="Calibri Light" w:hAnsi="Calibri Light" w:cs="Calibri Light"/>
              </w:rPr>
            </w:pPr>
            <w:r w:rsidRPr="00E521C3">
              <w:rPr>
                <w:rFonts w:ascii="Calibri Light" w:hAnsi="Calibri Light" w:cs="Calibri Light"/>
              </w:rPr>
              <w:t>Call accepted and elevator moving</w:t>
            </w:r>
          </w:p>
          <w:p w14:paraId="2D19022A" w14:textId="5BDA0547" w:rsidR="00BC1173" w:rsidRPr="00E521C3" w:rsidRDefault="00C87A71" w:rsidP="00932DCB">
            <w:pPr>
              <w:pStyle w:val="ListParagraph"/>
              <w:numPr>
                <w:ilvl w:val="1"/>
                <w:numId w:val="23"/>
              </w:numPr>
              <w:spacing w:line="240" w:lineRule="auto"/>
              <w:rPr>
                <w:rFonts w:ascii="Calibri Light" w:hAnsi="Calibri Light" w:cs="Calibri Light"/>
              </w:rPr>
            </w:pPr>
            <w:r>
              <w:rPr>
                <w:rFonts w:ascii="Calibri Light" w:hAnsi="Calibri Light" w:cs="Calibri Light"/>
                <w:iCs/>
              </w:rPr>
              <w:t>Response code</w:t>
            </w:r>
            <w:r w:rsidR="00BC1173" w:rsidRPr="00E521C3">
              <w:rPr>
                <w:rFonts w:ascii="Calibri Light" w:hAnsi="Calibri Light" w:cs="Calibri Light"/>
                <w:iCs/>
              </w:rPr>
              <w:t xml:space="preserve"> 201</w:t>
            </w:r>
          </w:p>
          <w:p w14:paraId="3374C985" w14:textId="727ED4D2" w:rsidR="00BC1173" w:rsidRPr="00E521C3" w:rsidRDefault="000121A3" w:rsidP="00932DCB">
            <w:pPr>
              <w:pStyle w:val="ListParagraph"/>
              <w:numPr>
                <w:ilvl w:val="1"/>
                <w:numId w:val="23"/>
              </w:numPr>
              <w:spacing w:line="240" w:lineRule="auto"/>
              <w:rPr>
                <w:rFonts w:ascii="Calibri Light" w:hAnsi="Calibri Light" w:cs="Calibri Light"/>
              </w:rPr>
            </w:pPr>
            <w:r>
              <w:rPr>
                <w:rFonts w:ascii="Calibri Light" w:hAnsi="Calibri Light" w:cs="Calibri Light"/>
              </w:rPr>
              <w:t>Session id</w:t>
            </w:r>
            <w:r w:rsidR="00BC1173" w:rsidRPr="00E521C3">
              <w:rPr>
                <w:rFonts w:ascii="Calibri Light" w:hAnsi="Calibri Light" w:cs="Calibri Light"/>
              </w:rPr>
              <w:t xml:space="preserve"> returned</w:t>
            </w:r>
          </w:p>
          <w:p w14:paraId="2263B900" w14:textId="0691B043" w:rsidR="00BC1173" w:rsidRPr="00E521C3" w:rsidRDefault="00BC1173" w:rsidP="00932DCB">
            <w:pPr>
              <w:pStyle w:val="ListParagraph"/>
              <w:numPr>
                <w:ilvl w:val="0"/>
                <w:numId w:val="23"/>
              </w:numPr>
              <w:spacing w:line="240" w:lineRule="auto"/>
              <w:rPr>
                <w:rFonts w:ascii="Calibri Light" w:hAnsi="Calibri Light" w:cs="Calibri Light"/>
              </w:rPr>
            </w:pPr>
            <w:r w:rsidRPr="00E521C3">
              <w:rPr>
                <w:rFonts w:ascii="Calibri Light" w:hAnsi="Calibri Light" w:cs="Calibri Light"/>
                <w:iCs/>
              </w:rPr>
              <w:t xml:space="preserve">Elevator tracking as needed </w:t>
            </w:r>
          </w:p>
          <w:p w14:paraId="1E239E9C" w14:textId="0F79856D" w:rsidR="00E521C3" w:rsidRPr="00E521C3" w:rsidRDefault="00E521C3" w:rsidP="00932DCB">
            <w:pPr>
              <w:pStyle w:val="ListParagraph"/>
              <w:numPr>
                <w:ilvl w:val="1"/>
                <w:numId w:val="23"/>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p w14:paraId="66BD0BFD" w14:textId="77777777" w:rsidR="00BC1173" w:rsidRPr="00E521C3" w:rsidRDefault="00BC1173" w:rsidP="00932DCB">
            <w:pPr>
              <w:pStyle w:val="ListParagraph"/>
              <w:numPr>
                <w:ilvl w:val="0"/>
                <w:numId w:val="23"/>
              </w:numPr>
              <w:spacing w:line="240" w:lineRule="auto"/>
              <w:rPr>
                <w:rFonts w:ascii="Calibri Light" w:hAnsi="Calibri Light" w:cs="Calibri Light"/>
              </w:rPr>
            </w:pPr>
            <w:r w:rsidRPr="00E521C3">
              <w:rPr>
                <w:rFonts w:ascii="Calibri Light" w:hAnsi="Calibri Light" w:cs="Calibri Light"/>
                <w:iCs/>
              </w:rPr>
              <w:t>No other calls generated while elevator approaches</w:t>
            </w:r>
          </w:p>
        </w:tc>
      </w:tr>
      <w:tr w:rsidR="00BC1173" w14:paraId="0428D527" w14:textId="77777777" w:rsidTr="005625F6">
        <w:tc>
          <w:tcPr>
            <w:tcW w:w="1134" w:type="dxa"/>
            <w:shd w:val="clear" w:color="auto" w:fill="auto"/>
          </w:tcPr>
          <w:p w14:paraId="7B2F36D5" w14:textId="77777777" w:rsidR="00BC1173" w:rsidRPr="00E521C3" w:rsidRDefault="00BC1173" w:rsidP="00932DCB">
            <w:pPr>
              <w:spacing w:line="240" w:lineRule="auto"/>
              <w:rPr>
                <w:rFonts w:ascii="Calibri Light" w:hAnsi="Calibri Light" w:cs="Calibri Light"/>
              </w:rPr>
            </w:pPr>
            <w:r w:rsidRPr="00E521C3">
              <w:rPr>
                <w:rFonts w:ascii="Calibri Light" w:hAnsi="Calibri Light" w:cs="Calibri Light"/>
              </w:rPr>
              <w:t>Test result</w:t>
            </w:r>
          </w:p>
        </w:tc>
        <w:tc>
          <w:tcPr>
            <w:tcW w:w="7535" w:type="dxa"/>
            <w:shd w:val="clear" w:color="auto" w:fill="auto"/>
          </w:tcPr>
          <w:p w14:paraId="5D57962B" w14:textId="77777777" w:rsidR="00BC1173" w:rsidRPr="00E521C3" w:rsidRDefault="00BC1173"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System error recovery capability</w:t>
            </w:r>
          </w:p>
          <w:p>
            <w:pPr>
              <w:spacing w:line="240" w:lineRule="auto"/>
              <w:jc w:val="left"/>
            </w:pPr>
            <w:r>
              <w:rPr>
                <w:sz w:val="18"/>
              </w:rPr>
              <w:t>Duration: 11463.08708190918 ms</w:t>
            </w:r>
          </w:p>
          <w:p>
            <w:pPr>
              <w:spacing w:line="240" w:lineRule="auto"/>
              <w:jc w:val="left"/>
            </w:pPr>
            <w:r>
              <w:rPr>
                <w:sz w:val="18"/>
              </w:rPr>
              <w:t>Response Data:</w:t>
            </w:r>
          </w:p>
          <w:p>
            <w:pPr>
              <w:spacing w:line="240" w:lineRule="auto"/>
              <w:jc w:val="left"/>
            </w:pPr>
            <w:r>
              <w:rPr>
                <w:sz w:val="18"/>
              </w:rPr>
              <w:t>{</w:t>
              <w:br/>
              <w:t xml:space="preserve">    "phase": "recovery_request",</w:t>
              <w:br/>
              <w:t xml:space="preserve">    "data": {</w:t>
              <w:br/>
              <w:t xml:space="preserve">        "connectionId": "PbbeHfGMjoECFwA=",</w:t>
              <w:br/>
              <w:t xml:space="preserve">        "requestId": 478299057,</w:t>
              <w:br/>
              <w:t xml:space="preserve">        "statusCode": 201,</w:t>
              <w:br/>
              <w:t xml:space="preserve">        "data": {</w:t>
              <w:br/>
              <w:t xml:space="preserve">            "request_id": 478299057,</w:t>
              <w:br/>
              <w:t xml:space="preserve">            "success": true,</w:t>
              <w:br/>
              <w:t xml:space="preserve">            "session_id": 296</w:t>
              <w:br/>
              <w:t xml:space="preserve">        },</w:t>
              <w:br/>
              <w:t xml:space="preserve">        "callType": "action",</w:t>
              <w:br/>
              <w:t xml:space="preserve">        "buildingId": "building:L1QinntdEOg",</w:t>
              <w:br/>
              <w:t xml:space="preserve">        "groupId": "1",</w:t>
              <w:br/>
              <w:t xml:space="preserve">        "sessionId": 296</w:t>
              <w:br/>
              <w:t xml:space="preserve">    }</w:t>
              <w:br/>
              <w:t>}</w:t>
            </w:r>
          </w:p>
          <w:p>
            <w:pPr>
              <w:spacing w:line="240" w:lineRule="auto"/>
              <w:jc w:val="left"/>
            </w:pPr>
            <w:r>
              <w:rPr>
                <w:sz w:val="18"/>
              </w:rPr>
              <w:t>Request Timestamp: 1755398175.725149</w:t>
            </w:r>
          </w:p>
          <w:p>
            <w:pPr>
              <w:spacing w:line="240" w:lineRule="auto"/>
              <w:jc w:val="left"/>
            </w:pPr>
            <w:r>
              <w:rPr>
                <w:sz w:val="18"/>
              </w:rPr>
              <w:t>Response Timestamp: 1755398187.188236</w:t>
            </w:r>
          </w:p>
        </w:tc>
      </w:tr>
    </w:tbl>
    <w:p w14:paraId="22A4659C" w14:textId="4605FAF9" w:rsidR="00BC1173" w:rsidRDefault="00BC1173"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9D5FFD" w:rsidRPr="00E521C3" w14:paraId="63FBE0EF" w14:textId="77777777" w:rsidTr="005625F6">
        <w:tc>
          <w:tcPr>
            <w:tcW w:w="1134" w:type="dxa"/>
            <w:shd w:val="clear" w:color="auto" w:fill="BFBFBF" w:themeFill="background1" w:themeFillShade="BF"/>
          </w:tcPr>
          <w:p w14:paraId="587D6508" w14:textId="0BC742C2" w:rsidR="009D5FFD" w:rsidRPr="00E521C3" w:rsidRDefault="009D5FFD" w:rsidP="00932DCB">
            <w:pPr>
              <w:spacing w:line="240" w:lineRule="auto"/>
              <w:rPr>
                <w:rFonts w:ascii="Calibri Light" w:hAnsi="Calibri Light" w:cs="Calibri Light"/>
              </w:rPr>
            </w:pPr>
            <w:r w:rsidRPr="00E521C3">
              <w:rPr>
                <w:rFonts w:ascii="Calibri Light" w:hAnsi="Calibri Light" w:cs="Calibri Light"/>
              </w:rPr>
              <w:t xml:space="preserve">Test </w:t>
            </w:r>
            <w:r w:rsidR="007153D2">
              <w:rPr>
                <w:rFonts w:ascii="Calibri Light" w:hAnsi="Calibri Light" w:cs="Calibri Light"/>
              </w:rPr>
              <w:t>2</w:t>
            </w:r>
            <w:r w:rsidR="002B7DBE">
              <w:rPr>
                <w:rFonts w:ascii="Calibri Light" w:hAnsi="Calibri Light" w:cs="Calibri Light"/>
              </w:rPr>
              <w:t>9</w:t>
            </w:r>
          </w:p>
        </w:tc>
        <w:tc>
          <w:tcPr>
            <w:tcW w:w="7535" w:type="dxa"/>
            <w:shd w:val="clear" w:color="auto" w:fill="auto"/>
          </w:tcPr>
          <w:p w14:paraId="5D99C1CA" w14:textId="77777777" w:rsidR="009D5FFD" w:rsidRPr="00E521C3" w:rsidRDefault="009D5FFD" w:rsidP="00932DCB">
            <w:pPr>
              <w:spacing w:line="240" w:lineRule="auto"/>
              <w:rPr>
                <w:rFonts w:ascii="Calibri Light" w:hAnsi="Calibri Light" w:cs="Calibri Light"/>
              </w:rPr>
            </w:pPr>
            <w:r w:rsidRPr="00E521C3">
              <w:rPr>
                <w:rFonts w:ascii="Calibri Light" w:hAnsi="Calibri Light" w:cs="Calibri Light"/>
              </w:rPr>
              <w:t>Call: Multiple automatic call prevention for Group (Lobby) 2 - &gt; Source: any floor, Destination: any floor</w:t>
            </w:r>
          </w:p>
          <w:p w14:paraId="6EAC5313" w14:textId="77777777" w:rsidR="009D5FFD" w:rsidRPr="00E521C3" w:rsidRDefault="009D5FFD" w:rsidP="00932DCB">
            <w:pPr>
              <w:spacing w:line="240" w:lineRule="auto"/>
              <w:rPr>
                <w:rFonts w:ascii="Calibri Light" w:hAnsi="Calibri Light" w:cs="Calibri Light"/>
              </w:rPr>
            </w:pPr>
            <w:r w:rsidRPr="00E521C3">
              <w:rPr>
                <w:rFonts w:ascii="Calibri Light" w:hAnsi="Calibri Light" w:cs="Calibri Light"/>
              </w:rPr>
              <w:t>Note: user should only place single call for a journey to the correct building id. Landing Call – Source only, Car Call – Destination only</w:t>
            </w:r>
          </w:p>
        </w:tc>
      </w:tr>
      <w:tr w:rsidR="009D5FFD" w:rsidRPr="00E521C3" w14:paraId="60614852" w14:textId="77777777" w:rsidTr="005625F6">
        <w:tc>
          <w:tcPr>
            <w:tcW w:w="1134" w:type="dxa"/>
            <w:shd w:val="clear" w:color="auto" w:fill="auto"/>
          </w:tcPr>
          <w:p w14:paraId="50F1135B" w14:textId="77777777" w:rsidR="009D5FFD" w:rsidRPr="00E521C3" w:rsidRDefault="009D5FFD" w:rsidP="00932DCB">
            <w:pPr>
              <w:spacing w:line="240" w:lineRule="auto"/>
              <w:rPr>
                <w:rFonts w:ascii="Calibri Light" w:hAnsi="Calibri Light" w:cs="Calibri Light"/>
              </w:rPr>
            </w:pPr>
            <w:r w:rsidRPr="00E521C3">
              <w:rPr>
                <w:rFonts w:ascii="Calibri Light" w:hAnsi="Calibri Light" w:cs="Calibri Light"/>
              </w:rPr>
              <w:t>Expected result</w:t>
            </w:r>
          </w:p>
        </w:tc>
        <w:tc>
          <w:tcPr>
            <w:tcW w:w="7535" w:type="dxa"/>
            <w:shd w:val="clear" w:color="auto" w:fill="auto"/>
          </w:tcPr>
          <w:p w14:paraId="4B805E6D" w14:textId="77777777" w:rsidR="009D5FFD" w:rsidRPr="00E521C3" w:rsidRDefault="009D5FFD" w:rsidP="00932DCB">
            <w:pPr>
              <w:pStyle w:val="ListParagraph"/>
              <w:numPr>
                <w:ilvl w:val="0"/>
                <w:numId w:val="24"/>
              </w:numPr>
              <w:spacing w:line="240" w:lineRule="auto"/>
              <w:rPr>
                <w:rFonts w:ascii="Calibri Light" w:hAnsi="Calibri Light" w:cs="Calibri Light"/>
                <w:iCs/>
              </w:rPr>
            </w:pPr>
            <w:r w:rsidRPr="00E521C3">
              <w:rPr>
                <w:rFonts w:ascii="Calibri Light" w:hAnsi="Calibri Light" w:cs="Calibri Light"/>
                <w:iCs/>
              </w:rPr>
              <w:t>Possible to automatically select between groups (building id 1 or building id 2)</w:t>
            </w:r>
          </w:p>
          <w:p w14:paraId="16B369AC" w14:textId="77777777" w:rsidR="009D5FFD" w:rsidRPr="00E521C3" w:rsidRDefault="009D5FFD" w:rsidP="00932DCB">
            <w:pPr>
              <w:pStyle w:val="ListParagraph"/>
              <w:numPr>
                <w:ilvl w:val="0"/>
                <w:numId w:val="24"/>
              </w:numPr>
              <w:spacing w:line="240" w:lineRule="auto"/>
              <w:rPr>
                <w:rFonts w:ascii="Calibri Light" w:hAnsi="Calibri Light" w:cs="Calibri Light"/>
              </w:rPr>
            </w:pPr>
            <w:r w:rsidRPr="00E521C3">
              <w:rPr>
                <w:rFonts w:ascii="Calibri Light" w:hAnsi="Calibri Light" w:cs="Calibri Light"/>
              </w:rPr>
              <w:t>Call accepted and elevator moving</w:t>
            </w:r>
          </w:p>
          <w:p w14:paraId="7BE99870" w14:textId="3E794A42" w:rsidR="009D5FFD" w:rsidRPr="00E521C3" w:rsidRDefault="00C87A71" w:rsidP="00932DCB">
            <w:pPr>
              <w:pStyle w:val="ListParagraph"/>
              <w:numPr>
                <w:ilvl w:val="1"/>
                <w:numId w:val="24"/>
              </w:numPr>
              <w:spacing w:line="240" w:lineRule="auto"/>
              <w:rPr>
                <w:rFonts w:ascii="Calibri Light" w:hAnsi="Calibri Light" w:cs="Calibri Light"/>
              </w:rPr>
            </w:pPr>
            <w:r>
              <w:rPr>
                <w:rFonts w:ascii="Calibri Light" w:hAnsi="Calibri Light" w:cs="Calibri Light"/>
                <w:iCs/>
              </w:rPr>
              <w:t>Response code</w:t>
            </w:r>
            <w:r w:rsidR="009D5FFD" w:rsidRPr="00E521C3">
              <w:rPr>
                <w:rFonts w:ascii="Calibri Light" w:hAnsi="Calibri Light" w:cs="Calibri Light"/>
                <w:iCs/>
              </w:rPr>
              <w:t xml:space="preserve"> 201</w:t>
            </w:r>
          </w:p>
          <w:p w14:paraId="4B8A004A" w14:textId="4760C8D5" w:rsidR="009D5FFD" w:rsidRPr="00E521C3" w:rsidRDefault="000121A3" w:rsidP="00932DCB">
            <w:pPr>
              <w:pStyle w:val="ListParagraph"/>
              <w:numPr>
                <w:ilvl w:val="1"/>
                <w:numId w:val="24"/>
              </w:numPr>
              <w:spacing w:line="240" w:lineRule="auto"/>
              <w:rPr>
                <w:rFonts w:ascii="Calibri Light" w:hAnsi="Calibri Light" w:cs="Calibri Light"/>
              </w:rPr>
            </w:pPr>
            <w:r>
              <w:rPr>
                <w:rFonts w:ascii="Calibri Light" w:hAnsi="Calibri Light" w:cs="Calibri Light"/>
              </w:rPr>
              <w:t>Session id</w:t>
            </w:r>
            <w:r w:rsidR="009D5FFD" w:rsidRPr="00E521C3">
              <w:rPr>
                <w:rFonts w:ascii="Calibri Light" w:hAnsi="Calibri Light" w:cs="Calibri Light"/>
              </w:rPr>
              <w:t xml:space="preserve"> returned</w:t>
            </w:r>
          </w:p>
          <w:p w14:paraId="0839FD9D" w14:textId="08C71DBB" w:rsidR="009D5FFD" w:rsidRPr="0031789E" w:rsidRDefault="009D5FFD" w:rsidP="00932DCB">
            <w:pPr>
              <w:pStyle w:val="ListParagraph"/>
              <w:numPr>
                <w:ilvl w:val="0"/>
                <w:numId w:val="24"/>
              </w:numPr>
              <w:spacing w:line="240" w:lineRule="auto"/>
              <w:rPr>
                <w:rFonts w:ascii="Calibri Light" w:hAnsi="Calibri Light" w:cs="Calibri Light"/>
              </w:rPr>
            </w:pPr>
            <w:r w:rsidRPr="00E521C3">
              <w:rPr>
                <w:rFonts w:ascii="Calibri Light" w:hAnsi="Calibri Light" w:cs="Calibri Light"/>
                <w:iCs/>
              </w:rPr>
              <w:t xml:space="preserve">Elevator tracking as needed </w:t>
            </w:r>
          </w:p>
          <w:p w14:paraId="59CC3CB7" w14:textId="00AED562" w:rsidR="0031789E" w:rsidRPr="00E521C3" w:rsidRDefault="0031789E" w:rsidP="00932DCB">
            <w:pPr>
              <w:pStyle w:val="ListParagraph"/>
              <w:numPr>
                <w:ilvl w:val="1"/>
                <w:numId w:val="24"/>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p w14:paraId="33C324A3" w14:textId="77777777" w:rsidR="009D5FFD" w:rsidRPr="00E521C3" w:rsidRDefault="009D5FFD" w:rsidP="00932DCB">
            <w:pPr>
              <w:pStyle w:val="ListParagraph"/>
              <w:numPr>
                <w:ilvl w:val="0"/>
                <w:numId w:val="24"/>
              </w:numPr>
              <w:spacing w:line="240" w:lineRule="auto"/>
              <w:rPr>
                <w:rFonts w:ascii="Calibri Light" w:hAnsi="Calibri Light" w:cs="Calibri Light"/>
                <w:iCs/>
              </w:rPr>
            </w:pPr>
            <w:r w:rsidRPr="00E521C3">
              <w:rPr>
                <w:rFonts w:ascii="Calibri Light" w:hAnsi="Calibri Light" w:cs="Calibri Light"/>
                <w:iCs/>
              </w:rPr>
              <w:t>No other calls generated while elevator approaches</w:t>
            </w:r>
          </w:p>
        </w:tc>
      </w:tr>
      <w:tr w:rsidR="009D5FFD" w:rsidRPr="00E521C3" w14:paraId="433AA02F" w14:textId="77777777" w:rsidTr="005625F6">
        <w:tc>
          <w:tcPr>
            <w:tcW w:w="1134" w:type="dxa"/>
            <w:shd w:val="clear" w:color="auto" w:fill="auto"/>
          </w:tcPr>
          <w:p w14:paraId="0F205A18" w14:textId="77777777" w:rsidR="009D5FFD" w:rsidRPr="00E521C3" w:rsidRDefault="009D5FFD" w:rsidP="00932DCB">
            <w:pPr>
              <w:spacing w:line="240" w:lineRule="auto"/>
              <w:rPr>
                <w:rFonts w:ascii="Calibri Light" w:hAnsi="Calibri Light" w:cs="Calibri Light"/>
              </w:rPr>
            </w:pPr>
            <w:r w:rsidRPr="00E521C3">
              <w:rPr>
                <w:rFonts w:ascii="Calibri Light" w:hAnsi="Calibri Light" w:cs="Calibri Light"/>
              </w:rPr>
              <w:t>Test result</w:t>
            </w:r>
          </w:p>
        </w:tc>
        <w:tc>
          <w:tcPr>
            <w:tcW w:w="7535" w:type="dxa"/>
            <w:shd w:val="clear" w:color="auto" w:fill="auto"/>
          </w:tcPr>
          <w:p w14:paraId="672CF833" w14:textId="77777777" w:rsidR="009D5FFD" w:rsidRPr="00E521C3" w:rsidRDefault="009D5FFD"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Input data validation</w:t>
            </w:r>
          </w:p>
          <w:p>
            <w:pPr>
              <w:spacing w:line="240" w:lineRule="auto"/>
              <w:jc w:val="left"/>
            </w:pPr>
            <w:r>
              <w:rPr>
                <w:sz w:val="18"/>
              </w:rPr>
              <w:t>Duration: 707.8561782836914 ms</w:t>
            </w:r>
          </w:p>
          <w:p>
            <w:pPr>
              <w:spacing w:line="240" w:lineRule="auto"/>
              <w:jc w:val="left"/>
            </w:pPr>
            <w:r>
              <w:rPr>
                <w:sz w:val="18"/>
              </w:rPr>
              <w:t>Response Data:</w:t>
            </w:r>
          </w:p>
          <w:p>
            <w:pPr>
              <w:spacing w:line="240" w:lineRule="auto"/>
              <w:jc w:val="left"/>
            </w:pPr>
            <w:r>
              <w:rPr>
                <w:sz w:val="18"/>
              </w:rPr>
              <w:t>{</w:t>
              <w:br/>
              <w:t xml:space="preserve">    "phase": "validation_tests",</w:t>
              <w:br/>
              <w:t xml:space="preserve">    "data": [</w:t>
              <w:br/>
              <w:t xml:space="preserve">        {</w:t>
              <w:br/>
              <w:t xml:space="preserve">            "test_data": {</w:t>
              <w:br/>
              <w:t xml:space="preserve">                "area": "string_instead_of_int",</w:t>
              <w:br/>
              <w:t xml:space="preserve">                "action": 2,</w:t>
              <w:br/>
              <w:t xml:space="preserve">                "destination": 2000,</w:t>
              <w:br/>
              <w:t xml:space="preserve">                "description": "Invalid area type"</w:t>
              <w:br/>
              <w:t xml:space="preserve">            },</w:t>
              <w:br/>
              <w:t xml:space="preserve">            "response": {</w:t>
              <w:br/>
              <w:t xml:space="preserve">                "type": "error",</w:t>
              <w:br/>
              <w:t xml:space="preserve">                "connectionId": "PbbeHfGMjoECFwA=",</w:t>
              <w:br/>
              <w:t xml:space="preserve">                "requestId": 992325656,</w:t>
              <w:br/>
              <w:t xml:space="preserve">                "statusCode": 400,</w:t>
              <w:br/>
              <w:t xml:space="preserve">                "data": {</w:t>
              <w:br/>
              <w:t xml:space="preserve">                    "error": "'payload.area' must be a number"</w:t>
              <w:br/>
              <w:t xml:space="preserve">                }</w:t>
              <w:br/>
              <w:t xml:space="preserve">            },</w:t>
              <w:br/>
              <w:t xml:space="preserve">            "validated": true,</w:t>
              <w:br/>
              <w:t xml:space="preserve">            "description": "Invalid area type"</w:t>
              <w:br/>
              <w:t xml:space="preserve">        },</w:t>
              <w:br/>
              <w:t xml:space="preserve">        {</w:t>
              <w:br/>
              <w:t xml:space="preserve">            "test_data": {</w:t>
              <w:br/>
              <w:t xml:space="preserve">                "area": 1000,</w:t>
              <w:br/>
              <w:t xml:space="preserve">                "action": 2,</w:t>
              <w:br/>
              <w:t xml:space="preserve">                "destination": "invalid",</w:t>
              <w:br/>
              <w:t xml:space="preserve">                "description": "Invalid destination type"</w:t>
              <w:br/>
              <w:t xml:space="preserve">            },</w:t>
              <w:br/>
              <w:t xml:space="preserve">            "response": {</w:t>
              <w:br/>
              <w:t xml:space="preserve">                "type": "error",</w:t>
              <w:br/>
              <w:t xml:space="preserve">                "connectionId": "PbbeHfGMjoECFwA=",</w:t>
              <w:br/>
              <w:t xml:space="preserve">                "requestId": 896725465,</w:t>
              <w:br/>
              <w:t xml:space="preserve">                "statusCode": 400,</w:t>
              <w:br/>
              <w:t xml:space="preserve">                "data": {</w:t>
              <w:br/>
              <w:t xml:space="preserve">                    "error": "'payload.call.destination' must be a number"</w:t>
              <w:br/>
              <w:t xml:space="preserve">                }</w:t>
              <w:br/>
              <w:t xml:space="preserve">            },</w:t>
              <w:br/>
              <w:t xml:space="preserve">            "validated": true,</w:t>
              <w:br/>
              <w:t xml:space="preserve">            "description": "Invalid destination type"</w:t>
              <w:br/>
              <w:t xml:space="preserve">        }</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"ae2abce8-9998-4d2c-a02f-c0e16893c424",</w:t>
              <w:br/>
              <w:t xml:space="preserve">            "area": "string_instead_of_int",</w:t>
              <w:br/>
              <w:t xml:space="preserve">            "time": "2025-08-17T02:36:27.188598Z",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"test_data": {</w:t>
              <w:br/>
              <w:t xml:space="preserve">                  "area": "string_instead_of_int",</w:t>
              <w:br/>
              <w:t xml:space="preserve">                  "action": 2,</w:t>
              <w:br/>
              <w:t xml:space="preserve">                  "destination": 2000,</w:t>
              <w:br/>
              <w:t xml:space="preserve">                  "description": "Invalid area type"</w:t>
              <w:br/>
              <w:t xml:space="preserve">            },</w:t>
              <w:br/>
              <w:t xml:space="preserve">            "response": {</w:t>
              <w:br/>
              <w:t xml:space="preserve">                  "type": "error",</w:t>
              <w:br/>
              <w:t xml:space="preserve">                  "connectionId": "PbbeHfGMjoECFwA=",</w:t>
              <w:br/>
              <w:t xml:space="preserve">                  "requestId": 992325656,</w:t>
              <w:br/>
              <w:t xml:space="preserve">                  "statusCode": 400,</w:t>
              <w:br/>
              <w:t xml:space="preserve">                  "data": {</w:t>
              <w:br/>
              <w:t xml:space="preserve">                        "error": "'payload.area' must be a number"</w:t>
              <w:br/>
              <w:t xml:space="preserve">                  }</w:t>
              <w:br/>
              <w:t xml:space="preserve">            },</w:t>
              <w:br/>
              <w:t xml:space="preserve">            "validated": true,</w:t>
              <w:br/>
              <w:t xml:space="preserve">            "description": "Invalid area type"</w:t>
              <w:br/>
              <w:t xml:space="preserve">      },</w:t>
              <w:br/>
              <w:t xml:space="preserve">      {</w:t>
              <w:br/>
              <w:t xml:space="preserve">            "test_data": {</w:t>
              <w:br/>
              <w:t xml:space="preserve">                  "area": 1000,</w:t>
              <w:br/>
              <w:t xml:space="preserve">                  "action": 2,</w:t>
              <w:br/>
              <w:t xml:space="preserve">                  "destination": "invalid",</w:t>
              <w:br/>
              <w:t xml:space="preserve">                  "description": "Invalid destination type"</w:t>
              <w:br/>
              <w:t xml:space="preserve">            },</w:t>
              <w:br/>
              <w:t xml:space="preserve">            "response": {</w:t>
              <w:br/>
              <w:t xml:space="preserve">                  "type": "error",</w:t>
              <w:br/>
              <w:t xml:space="preserve">                  "connectionId": "PbbeHfGMjoECFwA=",</w:t>
              <w:br/>
              <w:t xml:space="preserve">                  "requestId": 896725465,</w:t>
              <w:br/>
              <w:t xml:space="preserve">                  "statusCode": 400,</w:t>
              <w:br/>
              <w:t xml:space="preserve">                  "data": {</w:t>
              <w:br/>
              <w:t xml:space="preserve">                        "error": "'payload.call.destination' must be a number"</w:t>
              <w:br/>
              <w:t xml:space="preserve">                  }</w:t>
              <w:br/>
              <w:t xml:space="preserve">            },</w:t>
              <w:br/>
              <w:t xml:space="preserve">            "validated": true,</w:t>
              <w:br/>
              <w:t xml:space="preserve">            "description": "Invalid destination type"</w:t>
              <w:br/>
              <w:t xml:space="preserve">      }</w:t>
              <w:br/>
              <w:t>]</w:t>
            </w:r>
          </w:p>
          <w:p>
            <w:pPr>
              <w:spacing w:line="240" w:lineRule="auto"/>
              <w:jc w:val="left"/>
            </w:pPr>
            <w:r>
              <w:rPr>
                <w:sz w:val="18"/>
              </w:rPr>
              <w:t>Status Code: 200</w:t>
            </w:r>
          </w:p>
          <w:p>
            <w:pPr>
              <w:spacing w:line="240" w:lineRule="auto"/>
              <w:jc w:val="left"/>
            </w:pPr>
            <w:r>
              <w:rPr>
                <w:sz w:val="18"/>
              </w:rPr>
              <w:t>Timestamp: 2025-08-17T02:36:27.188628+00:00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"ae2abce8-9998-4d2c-a02f-c0e16893c424",</w:t>
              <w:br/>
              <w:t xml:space="preserve">        "area": "string_instead_of_int",</w:t>
              <w:br/>
              <w:t xml:space="preserve">        "time": "2025-08-17T02:36:27.188598Z",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Request Timestamp: 1755398187.188318</w:t>
            </w:r>
          </w:p>
          <w:p>
            <w:pPr>
              <w:spacing w:line="240" w:lineRule="auto"/>
              <w:jc w:val="left"/>
            </w:pPr>
            <w:r>
              <w:rPr>
                <w:sz w:val="18"/>
              </w:rPr>
              <w:t>Response Timestamp: 1755398187.8961742</w:t>
            </w:r>
          </w:p>
        </w:tc>
      </w:tr>
    </w:tbl>
    <w:p w14:paraId="6E79FA1F" w14:textId="48017A7F" w:rsidR="009D5FFD" w:rsidRPr="00E521C3" w:rsidRDefault="009D5FFD"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E521C3" w:rsidRPr="00E521C3" w14:paraId="1DB4CA59" w14:textId="77777777" w:rsidTr="005625F6">
        <w:tc>
          <w:tcPr>
            <w:tcW w:w="1134" w:type="dxa"/>
            <w:shd w:val="clear" w:color="auto" w:fill="BFBFBF" w:themeFill="background1" w:themeFillShade="BF"/>
          </w:tcPr>
          <w:p w14:paraId="58FFFD20" w14:textId="40022C25" w:rsidR="00E521C3" w:rsidRPr="00E521C3" w:rsidRDefault="00E521C3" w:rsidP="00932DCB">
            <w:pPr>
              <w:spacing w:line="240" w:lineRule="auto"/>
              <w:rPr>
                <w:rFonts w:ascii="Calibri Light" w:hAnsi="Calibri Light" w:cs="Calibri Light"/>
              </w:rPr>
            </w:pPr>
            <w:r w:rsidRPr="00E521C3">
              <w:rPr>
                <w:rFonts w:ascii="Calibri Light" w:hAnsi="Calibri Light" w:cs="Calibri Light"/>
              </w:rPr>
              <w:t xml:space="preserve">Test </w:t>
            </w:r>
            <w:r w:rsidR="002B7DBE">
              <w:rPr>
                <w:rFonts w:ascii="Calibri Light" w:hAnsi="Calibri Light" w:cs="Calibri Light"/>
              </w:rPr>
              <w:t>30</w:t>
            </w:r>
          </w:p>
        </w:tc>
        <w:tc>
          <w:tcPr>
            <w:tcW w:w="7535" w:type="dxa"/>
            <w:shd w:val="clear" w:color="auto" w:fill="auto"/>
          </w:tcPr>
          <w:p w14:paraId="6F9EAAA2" w14:textId="77777777" w:rsidR="00E521C3" w:rsidRPr="00E521C3" w:rsidRDefault="00E521C3" w:rsidP="00932DCB">
            <w:pPr>
              <w:spacing w:line="240" w:lineRule="auto"/>
              <w:rPr>
                <w:rFonts w:ascii="Calibri Light" w:hAnsi="Calibri Light" w:cs="Calibri Light"/>
              </w:rPr>
            </w:pPr>
            <w:r w:rsidRPr="00E521C3">
              <w:rPr>
                <w:rFonts w:ascii="Calibri Light" w:hAnsi="Calibri Light" w:cs="Calibri Light"/>
              </w:rPr>
              <w:t>Call: Multiple automatic call prevention for Group (Lobby) 2 - &gt; Source: any floor, Destination: any floor</w:t>
            </w:r>
          </w:p>
          <w:p w14:paraId="35050C47" w14:textId="77777777" w:rsidR="00E521C3" w:rsidRPr="00E521C3" w:rsidRDefault="00E521C3" w:rsidP="00932DCB">
            <w:pPr>
              <w:spacing w:line="240" w:lineRule="auto"/>
              <w:rPr>
                <w:rFonts w:ascii="Calibri Light" w:hAnsi="Calibri Light" w:cs="Calibri Light"/>
              </w:rPr>
            </w:pPr>
            <w:r w:rsidRPr="00E521C3">
              <w:rPr>
                <w:rFonts w:ascii="Calibri Light" w:hAnsi="Calibri Light" w:cs="Calibri Light"/>
              </w:rPr>
              <w:t>Note: user should only place single call for a journey to the correct group suffix. Landing Call – Source only, Car Call – Destination only</w:t>
            </w:r>
          </w:p>
        </w:tc>
      </w:tr>
      <w:tr w:rsidR="00E521C3" w:rsidRPr="00E521C3" w14:paraId="11B3348E" w14:textId="77777777" w:rsidTr="005625F6">
        <w:tc>
          <w:tcPr>
            <w:tcW w:w="1134" w:type="dxa"/>
            <w:shd w:val="clear" w:color="auto" w:fill="auto"/>
          </w:tcPr>
          <w:p w14:paraId="3BC387E8" w14:textId="77777777" w:rsidR="00E521C3" w:rsidRPr="00E521C3" w:rsidRDefault="00E521C3" w:rsidP="00932DCB">
            <w:pPr>
              <w:spacing w:line="240" w:lineRule="auto"/>
              <w:rPr>
                <w:rFonts w:ascii="Calibri Light" w:hAnsi="Calibri Light" w:cs="Calibri Light"/>
              </w:rPr>
            </w:pPr>
            <w:r w:rsidRPr="00E521C3">
              <w:rPr>
                <w:rFonts w:ascii="Calibri Light" w:hAnsi="Calibri Light" w:cs="Calibri Light"/>
              </w:rPr>
              <w:t>Expected result</w:t>
            </w:r>
          </w:p>
        </w:tc>
        <w:tc>
          <w:tcPr>
            <w:tcW w:w="7535" w:type="dxa"/>
            <w:shd w:val="clear" w:color="auto" w:fill="auto"/>
          </w:tcPr>
          <w:p w14:paraId="5741A55F" w14:textId="77777777" w:rsidR="00E521C3" w:rsidRPr="00E521C3" w:rsidRDefault="00E521C3" w:rsidP="00932DCB">
            <w:pPr>
              <w:pStyle w:val="ListParagraph"/>
              <w:numPr>
                <w:ilvl w:val="0"/>
                <w:numId w:val="25"/>
              </w:numPr>
              <w:spacing w:line="240" w:lineRule="auto"/>
              <w:rPr>
                <w:rFonts w:ascii="Calibri Light" w:hAnsi="Calibri Light" w:cs="Calibri Light"/>
                <w:iCs/>
              </w:rPr>
            </w:pPr>
            <w:r w:rsidRPr="00E521C3">
              <w:rPr>
                <w:rFonts w:ascii="Calibri Light" w:hAnsi="Calibri Light" w:cs="Calibri Light"/>
                <w:iCs/>
              </w:rPr>
              <w:t>Possible to automatically select between groups (group suffix 1 or group suffix 2)</w:t>
            </w:r>
          </w:p>
          <w:p w14:paraId="0C722267" w14:textId="77777777" w:rsidR="00E521C3" w:rsidRPr="00E521C3" w:rsidRDefault="00E521C3" w:rsidP="00932DCB">
            <w:pPr>
              <w:pStyle w:val="ListParagraph"/>
              <w:numPr>
                <w:ilvl w:val="0"/>
                <w:numId w:val="25"/>
              </w:numPr>
              <w:spacing w:line="240" w:lineRule="auto"/>
              <w:rPr>
                <w:rFonts w:ascii="Calibri Light" w:hAnsi="Calibri Light" w:cs="Calibri Light"/>
              </w:rPr>
            </w:pPr>
            <w:r w:rsidRPr="00E521C3">
              <w:rPr>
                <w:rFonts w:ascii="Calibri Light" w:hAnsi="Calibri Light" w:cs="Calibri Light"/>
              </w:rPr>
              <w:t>Call accepted and elevator moving</w:t>
            </w:r>
          </w:p>
          <w:p w14:paraId="119E8AAF" w14:textId="1E26AB75" w:rsidR="00E521C3" w:rsidRPr="00E521C3" w:rsidRDefault="00C87A71" w:rsidP="00932DCB">
            <w:pPr>
              <w:pStyle w:val="ListParagraph"/>
              <w:numPr>
                <w:ilvl w:val="1"/>
                <w:numId w:val="25"/>
              </w:numPr>
              <w:spacing w:line="240" w:lineRule="auto"/>
              <w:rPr>
                <w:rFonts w:ascii="Calibri Light" w:hAnsi="Calibri Light" w:cs="Calibri Light"/>
              </w:rPr>
            </w:pPr>
            <w:r>
              <w:rPr>
                <w:rFonts w:ascii="Calibri Light" w:hAnsi="Calibri Light" w:cs="Calibri Light"/>
                <w:iCs/>
              </w:rPr>
              <w:t>Response code</w:t>
            </w:r>
            <w:r w:rsidR="00E521C3" w:rsidRPr="00E521C3">
              <w:rPr>
                <w:rFonts w:ascii="Calibri Light" w:hAnsi="Calibri Light" w:cs="Calibri Light"/>
                <w:iCs/>
              </w:rPr>
              <w:t xml:space="preserve"> 201</w:t>
            </w:r>
          </w:p>
          <w:p w14:paraId="0A3B1712" w14:textId="55AEF55A" w:rsidR="00E521C3" w:rsidRPr="00E521C3" w:rsidRDefault="000121A3" w:rsidP="00932DCB">
            <w:pPr>
              <w:pStyle w:val="ListParagraph"/>
              <w:numPr>
                <w:ilvl w:val="1"/>
                <w:numId w:val="25"/>
              </w:numPr>
              <w:spacing w:line="240" w:lineRule="auto"/>
              <w:rPr>
                <w:rFonts w:ascii="Calibri Light" w:hAnsi="Calibri Light" w:cs="Calibri Light"/>
              </w:rPr>
            </w:pPr>
            <w:r>
              <w:rPr>
                <w:rFonts w:ascii="Calibri Light" w:hAnsi="Calibri Light" w:cs="Calibri Light"/>
              </w:rPr>
              <w:t>Session id</w:t>
            </w:r>
            <w:r w:rsidR="00E521C3" w:rsidRPr="00E521C3">
              <w:rPr>
                <w:rFonts w:ascii="Calibri Light" w:hAnsi="Calibri Light" w:cs="Calibri Light"/>
              </w:rPr>
              <w:t xml:space="preserve"> returned</w:t>
            </w:r>
          </w:p>
          <w:p w14:paraId="17F0C98F" w14:textId="4E3CBAC9" w:rsidR="00E521C3" w:rsidRPr="0031789E" w:rsidRDefault="00E521C3" w:rsidP="00932DCB">
            <w:pPr>
              <w:pStyle w:val="ListParagraph"/>
              <w:numPr>
                <w:ilvl w:val="0"/>
                <w:numId w:val="25"/>
              </w:numPr>
              <w:spacing w:line="240" w:lineRule="auto"/>
              <w:rPr>
                <w:rFonts w:ascii="Calibri Light" w:hAnsi="Calibri Light" w:cs="Calibri Light"/>
              </w:rPr>
            </w:pPr>
            <w:r w:rsidRPr="00E521C3">
              <w:rPr>
                <w:rFonts w:ascii="Calibri Light" w:hAnsi="Calibri Light" w:cs="Calibri Light"/>
                <w:iCs/>
              </w:rPr>
              <w:t xml:space="preserve">Elevator tracking as needed </w:t>
            </w:r>
          </w:p>
          <w:p w14:paraId="0AD694FB" w14:textId="2C47B225" w:rsidR="0031789E" w:rsidRPr="00E521C3" w:rsidRDefault="0031789E" w:rsidP="00932DCB">
            <w:pPr>
              <w:pStyle w:val="ListParagraph"/>
              <w:numPr>
                <w:ilvl w:val="1"/>
                <w:numId w:val="25"/>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p w14:paraId="0B713963" w14:textId="77777777" w:rsidR="00E521C3" w:rsidRPr="00E521C3" w:rsidRDefault="00E521C3" w:rsidP="00932DCB">
            <w:pPr>
              <w:pStyle w:val="ListParagraph"/>
              <w:numPr>
                <w:ilvl w:val="0"/>
                <w:numId w:val="25"/>
              </w:numPr>
              <w:spacing w:line="240" w:lineRule="auto"/>
              <w:rPr>
                <w:rFonts w:ascii="Calibri Light" w:hAnsi="Calibri Light" w:cs="Calibri Light"/>
                <w:iCs/>
              </w:rPr>
            </w:pPr>
            <w:r w:rsidRPr="00E521C3">
              <w:rPr>
                <w:rFonts w:ascii="Calibri Light" w:hAnsi="Calibri Light" w:cs="Calibri Light"/>
                <w:iCs/>
              </w:rPr>
              <w:t>No other calls generated while elevator approaches</w:t>
            </w:r>
          </w:p>
        </w:tc>
      </w:tr>
      <w:tr w:rsidR="00E521C3" w:rsidRPr="00E521C3" w14:paraId="473F610B" w14:textId="77777777" w:rsidTr="005625F6">
        <w:tc>
          <w:tcPr>
            <w:tcW w:w="1134" w:type="dxa"/>
            <w:shd w:val="clear" w:color="auto" w:fill="auto"/>
          </w:tcPr>
          <w:p w14:paraId="22F3D7CC" w14:textId="77777777" w:rsidR="00E521C3" w:rsidRPr="00E521C3" w:rsidRDefault="00E521C3" w:rsidP="00932DCB">
            <w:pPr>
              <w:spacing w:line="240" w:lineRule="auto"/>
              <w:rPr>
                <w:rFonts w:ascii="Calibri Light" w:hAnsi="Calibri Light" w:cs="Calibri Light"/>
              </w:rPr>
            </w:pPr>
            <w:r w:rsidRPr="00E521C3">
              <w:rPr>
                <w:rFonts w:ascii="Calibri Light" w:hAnsi="Calibri Light" w:cs="Calibri Light"/>
              </w:rPr>
              <w:t>Test result</w:t>
            </w:r>
          </w:p>
        </w:tc>
        <w:tc>
          <w:tcPr>
            <w:tcW w:w="7535" w:type="dxa"/>
            <w:shd w:val="clear" w:color="auto" w:fill="auto"/>
          </w:tcPr>
          <w:p w14:paraId="7FAA6706" w14:textId="77777777" w:rsidR="00E521C3" w:rsidRPr="00E521C3" w:rsidRDefault="00E521C3"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Token validation test</w:t>
            </w:r>
          </w:p>
          <w:p>
            <w:pPr>
              <w:spacing w:line="240" w:lineRule="auto"/>
              <w:jc w:val="left"/>
            </w:pPr>
            <w:r>
              <w:rPr>
                <w:sz w:val="18"/>
              </w:rPr>
              <w:t>Duration: 983.8640689849854 ms</w:t>
            </w:r>
          </w:p>
          <w:p>
            <w:pPr>
              <w:spacing w:line="240" w:lineRule="auto"/>
              <w:jc w:val="left"/>
            </w:pPr>
            <w:r>
              <w:rPr>
                <w:sz w:val="18"/>
              </w:rPr>
              <w:t>Response Data:</w:t>
            </w:r>
          </w:p>
          <w:p>
            <w:pPr>
              <w:spacing w:line="240" w:lineRule="auto"/>
              <w:jc w:val="left"/>
            </w:pPr>
            <w:r>
              <w:rPr>
                <w:sz w:val="18"/>
              </w:rPr>
              <w:t>{</w:t>
              <w:br/>
              <w:t xml:space="preserve">    "phase": "token_validation",</w:t>
              <w:br/>
              <w:t xml:space="preserve">    "data": {</w:t>
              <w:br/>
              <w:t xml:space="preserve">        "data": {</w:t>
              <w:br/>
              <w:t xml:space="preserve">            "request_id": 127114326,</w:t>
              <w:br/>
              <w:t xml:space="preserve">            "time": "2025-08-17T02:36:28.554Z"</w:t>
              <w:br/>
              <w:t xml:space="preserve">        },</w:t>
              <w:br/>
              <w:t xml:space="preserve">        "callType": "ping",</w:t>
              <w:br/>
              <w:t xml:space="preserve">        "buildingId": "building:L1QinntdEOg",</w:t>
              <w:br/>
              <w:t xml:space="preserve">        "groupId": "1"</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lift-call-api-v2/ping</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"ping",</w:t>
              <w:br/>
              <w:t xml:space="preserve">      "groupId": "1",</w:t>
              <w:br/>
              <w:t xml:space="preserve">      "payload": {</w:t>
              <w:br/>
              <w:t xml:space="preserve">            "request_id": "1c7a9137-b450-4093-9bfe-e09f9caa2ea2",</w:t>
              <w:br/>
              <w:t xml:space="preserve">            "time": "2025-08-17T02:36:27.896453Z"</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"data": {</w:t>
              <w:br/>
              <w:t xml:space="preserve">                  "request_id": 127114326,</w:t>
              <w:br/>
              <w:t xml:space="preserve">                  "time": "2025-08-17T02:36:28.554Z"</w:t>
              <w:br/>
              <w:t xml:space="preserve">            },</w:t>
              <w:br/>
              <w:t xml:space="preserve">            "callType": "ping",</w:t>
              <w:br/>
              <w:t xml:space="preserve">            "buildingId": "building:L1QinntdEOg",</w:t>
              <w:br/>
              <w:t xml:space="preserve">            "groupId": "1"</w:t>
              <w:br/>
              <w:t xml:space="preserve">      }</w:t>
              <w:br/>
              <w:t>]</w:t>
            </w:r>
          </w:p>
          <w:p>
            <w:pPr>
              <w:spacing w:line="240" w:lineRule="auto"/>
              <w:jc w:val="left"/>
            </w:pPr>
            <w:r>
              <w:rPr>
                <w:sz w:val="18"/>
              </w:rPr>
              <w:t>Status Code: None</w:t>
            </w:r>
          </w:p>
          <w:p>
            <w:pPr>
              <w:spacing w:line="240" w:lineRule="auto"/>
              <w:jc w:val="left"/>
            </w:pPr>
            <w:r>
              <w:rPr>
                <w:sz w:val="18"/>
              </w:rPr>
              <w:t>Timestamp: 2025-08-17T02:36:27.896474+00:00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"ping",</w:t>
              <w:br/>
              <w:t xml:space="preserve">    "groupId": "1",</w:t>
              <w:br/>
              <w:t xml:space="preserve">    "payload": {</w:t>
              <w:br/>
              <w:t xml:space="preserve">        "request_id": "1c7a9137-b450-4093-9bfe-e09f9caa2ea2",</w:t>
              <w:br/>
              <w:t xml:space="preserve">        "time": "2025-08-17T02:36:27.896453Z"</w:t>
              <w:br/>
              <w:t xml:space="preserve">    }</w:t>
              <w:br/>
              <w:t>}</w:t>
            </w:r>
          </w:p>
          <w:p>
            <w:pPr>
              <w:spacing w:line="240" w:lineRule="auto"/>
              <w:jc w:val="left"/>
            </w:pPr>
            <w:r>
              <w:rPr>
                <w:sz w:val="18"/>
              </w:rPr>
              <w:t>Request Timestamp: 1755398187.896236</w:t>
            </w:r>
          </w:p>
          <w:p>
            <w:pPr>
              <w:spacing w:line="240" w:lineRule="auto"/>
              <w:jc w:val="left"/>
            </w:pPr>
            <w:r>
              <w:rPr>
                <w:sz w:val="18"/>
              </w:rPr>
              <w:t>Response Timestamp: 1755398188.8801</w:t>
            </w:r>
          </w:p>
        </w:tc>
      </w:tr>
    </w:tbl>
    <w:p w14:paraId="7BC53E9D" w14:textId="77777777" w:rsidR="00E521C3" w:rsidRDefault="00E521C3" w:rsidP="00932DCB">
      <w:pPr>
        <w:spacing w:line="240" w:lineRule="auto"/>
        <w:rPr>
          <w:rFonts w:ascii="Calibri Light" w:hAnsi="Calibri Light" w:cs="Calibri Light"/>
        </w:rPr>
      </w:pPr>
    </w:p>
    <w:p w14:paraId="235479E4" w14:textId="34F9E6F4" w:rsidR="00CF48FE" w:rsidRDefault="00AF5BB0" w:rsidP="00932DCB">
      <w:pPr>
        <w:pStyle w:val="Heading2"/>
        <w:numPr>
          <w:ilvl w:val="1"/>
          <w:numId w:val="2"/>
        </w:numPr>
        <w:spacing w:line="240" w:lineRule="auto"/>
        <w:rPr>
          <w:rFonts w:ascii="Calibri Light" w:hAnsi="Calibri Light" w:cs="Calibri Light"/>
        </w:rPr>
      </w:pPr>
      <w:bookmarkStart w:id="18" w:name="_Toc112173031"/>
      <w:r w:rsidRPr="00DF0237">
        <w:rPr>
          <w:rFonts w:ascii="Calibri Light" w:hAnsi="Calibri Light" w:cs="Calibri Light"/>
        </w:rPr>
        <w:lastRenderedPageBreak/>
        <w:t>Elevator locks and call giving</w:t>
      </w:r>
      <w:r w:rsidR="00CF48FE" w:rsidRPr="00DF0237">
        <w:rPr>
          <w:rFonts w:ascii="Calibri Light" w:hAnsi="Calibri Light" w:cs="Calibri Light"/>
        </w:rPr>
        <w:t>.</w:t>
      </w:r>
      <w:bookmarkEnd w:id="18"/>
      <w:r w:rsidR="00CF48FE" w:rsidRPr="00DF0237">
        <w:rPr>
          <w:rFonts w:ascii="Calibri Light" w:hAnsi="Calibri Light" w:cs="Calibri Light"/>
        </w:rPr>
        <w:t xml:space="preserve"> </w:t>
      </w:r>
    </w:p>
    <w:p w14:paraId="03CCE7E6" w14:textId="77777777" w:rsidR="002255FB" w:rsidRDefault="00AA1916" w:rsidP="00932DCB">
      <w:pPr>
        <w:spacing w:line="240" w:lineRule="auto"/>
      </w:pPr>
      <w:r w:rsidRPr="00DF0237">
        <w:rPr>
          <w:rFonts w:ascii="Calibri Light" w:hAnsi="Calibri Light" w:cs="Calibri Light"/>
        </w:rPr>
        <w:t>This test is done with test assistance. Contact KONE API Support (api-support@kone.com) to book a test assistant.</w:t>
      </w:r>
    </w:p>
    <w:p w14:paraId="66E905FE" w14:textId="77777777" w:rsidR="002255FB" w:rsidRPr="008B6EDB" w:rsidRDefault="002255FB" w:rsidP="00932DCB">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2255FB" w:rsidRPr="00533B10" w14:paraId="67087A43" w14:textId="77777777" w:rsidTr="005625F6">
        <w:tc>
          <w:tcPr>
            <w:tcW w:w="1050" w:type="dxa"/>
            <w:shd w:val="clear" w:color="auto" w:fill="BFBFBF" w:themeFill="background1" w:themeFillShade="BF"/>
          </w:tcPr>
          <w:p w14:paraId="1497DE42" w14:textId="2FD66CF9"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 xml:space="preserve">Test </w:t>
            </w:r>
            <w:r w:rsidR="007A42E9">
              <w:rPr>
                <w:rFonts w:ascii="Calibri Light" w:hAnsi="Calibri Light" w:cs="Calibri Light"/>
              </w:rPr>
              <w:t>31</w:t>
            </w:r>
          </w:p>
        </w:tc>
        <w:tc>
          <w:tcPr>
            <w:tcW w:w="7952" w:type="dxa"/>
            <w:shd w:val="clear" w:color="auto" w:fill="auto"/>
          </w:tcPr>
          <w:p w14:paraId="21363C8E"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Call: Enable locks - &gt; Source: any floor, Destination: any floor</w:t>
            </w:r>
          </w:p>
          <w:p w14:paraId="38BDDE5D"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Note: in this use case source floor is locked by ACS solution. Landing Call – Source only, Car Call – Destination only</w:t>
            </w:r>
          </w:p>
        </w:tc>
      </w:tr>
      <w:tr w:rsidR="002255FB" w:rsidRPr="00533B10" w14:paraId="199DE8D9" w14:textId="77777777" w:rsidTr="005625F6">
        <w:tc>
          <w:tcPr>
            <w:tcW w:w="1050" w:type="dxa"/>
            <w:shd w:val="clear" w:color="auto" w:fill="auto"/>
          </w:tcPr>
          <w:p w14:paraId="4B474C6F"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Expected result</w:t>
            </w:r>
          </w:p>
        </w:tc>
        <w:tc>
          <w:tcPr>
            <w:tcW w:w="7952" w:type="dxa"/>
            <w:shd w:val="clear" w:color="auto" w:fill="auto"/>
          </w:tcPr>
          <w:p w14:paraId="094C0DFA" w14:textId="77777777" w:rsidR="002255FB" w:rsidRPr="00533B10" w:rsidRDefault="002255FB" w:rsidP="00932DCB">
            <w:pPr>
              <w:pStyle w:val="ListParagraph"/>
              <w:numPr>
                <w:ilvl w:val="0"/>
                <w:numId w:val="26"/>
              </w:numPr>
              <w:spacing w:line="240" w:lineRule="auto"/>
              <w:rPr>
                <w:rFonts w:ascii="Calibri Light" w:hAnsi="Calibri Light" w:cs="Calibri Light"/>
              </w:rPr>
            </w:pPr>
            <w:r w:rsidRPr="00533B10">
              <w:rPr>
                <w:rFonts w:ascii="Calibri Light" w:hAnsi="Calibri Light" w:cs="Calibri Light"/>
              </w:rPr>
              <w:t>Call accepted and cancelled</w:t>
            </w:r>
          </w:p>
          <w:p w14:paraId="45C0E685" w14:textId="430358E5" w:rsidR="002255FB" w:rsidRPr="00533B10" w:rsidRDefault="00C87A71" w:rsidP="00932DCB">
            <w:pPr>
              <w:pStyle w:val="ListParagraph"/>
              <w:numPr>
                <w:ilvl w:val="1"/>
                <w:numId w:val="26"/>
              </w:numPr>
              <w:spacing w:line="240" w:lineRule="auto"/>
              <w:rPr>
                <w:rFonts w:ascii="Calibri Light" w:hAnsi="Calibri Light" w:cs="Calibri Light"/>
              </w:rPr>
            </w:pPr>
            <w:r>
              <w:rPr>
                <w:rFonts w:ascii="Calibri Light" w:hAnsi="Calibri Light" w:cs="Calibri Light"/>
                <w:iCs/>
              </w:rPr>
              <w:t>Response code</w:t>
            </w:r>
            <w:r w:rsidR="002255FB" w:rsidRPr="00533B10">
              <w:rPr>
                <w:rFonts w:ascii="Calibri Light" w:hAnsi="Calibri Light" w:cs="Calibri Light"/>
                <w:iCs/>
              </w:rPr>
              <w:t xml:space="preserve"> 201</w:t>
            </w:r>
          </w:p>
          <w:p w14:paraId="145846B9" w14:textId="77777777" w:rsidR="002255FB" w:rsidRPr="00533B10" w:rsidRDefault="002255FB" w:rsidP="00932DCB">
            <w:pPr>
              <w:pStyle w:val="ListParagraph"/>
              <w:numPr>
                <w:ilvl w:val="1"/>
                <w:numId w:val="26"/>
              </w:numPr>
              <w:spacing w:line="240" w:lineRule="auto"/>
              <w:rPr>
                <w:rFonts w:ascii="Calibri Light" w:hAnsi="Calibri Light" w:cs="Calibri Light"/>
              </w:rPr>
            </w:pPr>
            <w:r w:rsidRPr="00533B10">
              <w:rPr>
                <w:rFonts w:ascii="Calibri Light" w:hAnsi="Calibri Light" w:cs="Calibri Light"/>
              </w:rPr>
              <w:t>cancel Reason - "FLOOR_IS_LOCKED"</w:t>
            </w:r>
          </w:p>
        </w:tc>
      </w:tr>
      <w:tr w:rsidR="002255FB" w:rsidRPr="00533B10" w14:paraId="0AAF6F58" w14:textId="77777777" w:rsidTr="005625F6">
        <w:tc>
          <w:tcPr>
            <w:tcW w:w="1050" w:type="dxa"/>
            <w:shd w:val="clear" w:color="auto" w:fill="auto"/>
          </w:tcPr>
          <w:p w14:paraId="59FA84CD"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Test result</w:t>
            </w:r>
          </w:p>
        </w:tc>
        <w:tc>
          <w:tcPr>
            <w:tcW w:w="7952" w:type="dxa"/>
            <w:shd w:val="clear" w:color="auto" w:fill="auto"/>
          </w:tcPr>
          <w:p w14:paraId="7AC5A09C" w14:textId="77777777" w:rsidR="002255FB" w:rsidRPr="00533B10" w:rsidRDefault="002255FB"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Rate limiting test</w:t>
            </w:r>
          </w:p>
          <w:p>
            <w:pPr>
              <w:spacing w:line="240" w:lineRule="auto"/>
              <w:jc w:val="left"/>
            </w:pPr>
            <w:r>
              <w:rPr>
                <w:sz w:val="18"/>
              </w:rPr>
              <w:t>Duration: 8248.293161392212 ms</w:t>
            </w:r>
          </w:p>
          <w:p>
            <w:pPr>
              <w:spacing w:line="240" w:lineRule="auto"/>
              <w:jc w:val="left"/>
            </w:pPr>
            <w:r>
              <w:rPr>
                <w:sz w:val="18"/>
              </w:rPr>
              <w:t>Response Data:</w:t>
            </w:r>
          </w:p>
          <w:p>
            <w:pPr>
              <w:spacing w:line="240" w:lineRule="auto"/>
              <w:jc w:val="left"/>
            </w:pPr>
            <w:r>
              <w:rPr>
                <w:sz w:val="18"/>
              </w:rPr>
              <w:t>{</w:t>
              <w:br/>
              <w:t xml:space="preserve">    "phase": "rapid_calls",</w:t>
              <w:br/>
              <w:t xml:space="preserve">    "data": [</w:t>
              <w:br/>
              <w:t xml:space="preserve">        {</w:t>
              <w:br/>
              <w:t xml:space="preserve">            "request_num": 1,</w:t>
              <w:br/>
              <w:t xml:space="preserve">            "status": 201,</w:t>
              <w:br/>
              <w:t xml:space="preserve">            "timestamp": 0.4262359142303467</w:t>
              <w:br/>
              <w:t xml:space="preserve">        },</w:t>
              <w:br/>
              <w:t xml:space="preserve">        {</w:t>
              <w:br/>
              <w:t xml:space="preserve">            "request_num": 2,</w:t>
              <w:br/>
              <w:t xml:space="preserve">            "status": 201,</w:t>
              <w:br/>
              <w:t xml:space="preserve">            "timestamp": 0.8303449153900146</w:t>
              <w:br/>
              <w:t xml:space="preserve">        },</w:t>
              <w:br/>
              <w:t xml:space="preserve">        {</w:t>
              <w:br/>
              <w:t xml:space="preserve">            "request_num": 3,</w:t>
              <w:br/>
              <w:t xml:space="preserve">            "status": 201,</w:t>
              <w:br/>
              <w:t xml:space="preserve">            "timestamp": 1.2616651058197021</w:t>
              <w:br/>
              <w:t xml:space="preserve">        },</w:t>
              <w:br/>
              <w:t xml:space="preserve">        {</w:t>
              <w:br/>
              <w:t xml:space="preserve">            "request_num": 4,</w:t>
              <w:br/>
              <w:t xml:space="preserve">            "status": 201,</w:t>
              <w:br/>
              <w:t xml:space="preserve">            "timestamp": 1.6856200695037842</w:t>
              <w:br/>
              <w:t xml:space="preserve">        },</w:t>
              <w:br/>
              <w:t xml:space="preserve">        {</w:t>
              <w:br/>
              <w:t xml:space="preserve">            "request_num": 5,</w:t>
              <w:br/>
              <w:t xml:space="preserve">            "status": 201,</w:t>
              <w:br/>
              <w:t xml:space="preserve">            "timestamp": 2.0805811882019043</w:t>
              <w:br/>
              <w:t xml:space="preserve">        },</w:t>
              <w:br/>
              <w:t xml:space="preserve">        {</w:t>
              <w:br/>
              <w:t xml:space="preserve">            "request_num": 6,</w:t>
              <w:br/>
              <w:t xml:space="preserve">            "status": 201,</w:t>
              <w:br/>
              <w:t xml:space="preserve">            "timestamp": 2.4912209510803223</w:t>
              <w:br/>
              <w:t xml:space="preserve">        },</w:t>
              <w:br/>
              <w:t xml:space="preserve">        {</w:t>
              <w:br/>
              <w:t xml:space="preserve">            "request_num": 7,</w:t>
              <w:br/>
              <w:t xml:space="preserve">            "status": 201,</w:t>
              <w:br/>
              <w:t xml:space="preserve">            "timestamp": 2.910090923309326</w:t>
              <w:br/>
              <w:t xml:space="preserve">        },</w:t>
              <w:br/>
              <w:t xml:space="preserve">        {</w:t>
              <w:br/>
              <w:t xml:space="preserve">            "request_num": 8,</w:t>
              <w:br/>
              <w:t xml:space="preserve">            "status": 201,</w:t>
              <w:br/>
              <w:t xml:space="preserve">            "timestamp": 3.3340868949890137</w:t>
              <w:br/>
              <w:t xml:space="preserve">        },</w:t>
              <w:br/>
              <w:t xml:space="preserve">        {</w:t>
              <w:br/>
              <w:t xml:space="preserve">            "request_num": 9,</w:t>
              <w:br/>
              <w:t xml:space="preserve">            "status": 201,</w:t>
              <w:br/>
              <w:t xml:space="preserve">            "timestamp": 3.753546953201294</w:t>
              <w:br/>
              <w:t xml:space="preserve">        },</w:t>
              <w:br/>
              <w:t xml:space="preserve">        {</w:t>
              <w:br/>
              <w:t xml:space="preserve">            "request_num": 10,</w:t>
              <w:br/>
              <w:t xml:space="preserve">            "status": 201,</w:t>
              <w:br/>
              <w:t xml:space="preserve">            "timestamp": 4.159578084945679</w:t>
              <w:br/>
              <w:t xml:space="preserve">        },</w:t>
              <w:br/>
              <w:t xml:space="preserve">        {</w:t>
              <w:br/>
              <w:t xml:space="preserve">            "request_num": 11,</w:t>
              <w:br/>
              <w:t xml:space="preserve">            "status": 201,</w:t>
              <w:br/>
              <w:t xml:space="preserve">            "timestamp": 4.5752739906311035</w:t>
              <w:br/>
              <w:t xml:space="preserve">        },</w:t>
              <w:br/>
              <w:t xml:space="preserve">        {</w:t>
              <w:br/>
              <w:t xml:space="preserve">            "request_num": 12,</w:t>
              <w:br/>
              <w:t xml:space="preserve">            "status": 201,</w:t>
              <w:br/>
              <w:t xml:space="preserve">            "timestamp": 4.98127007484436</w:t>
              <w:br/>
              <w:t xml:space="preserve">        },</w:t>
              <w:br/>
              <w:t xml:space="preserve">        {</w:t>
              <w:br/>
              <w:t xml:space="preserve">            "request_num": 13,</w:t>
              <w:br/>
              <w:t xml:space="preserve">            "status": 201,</w:t>
              <w:br/>
              <w:t xml:space="preserve">            "timestamp": 5.381802082061768</w:t>
              <w:br/>
              <w:t xml:space="preserve">        },</w:t>
              <w:br/>
              <w:t xml:space="preserve">        {</w:t>
              <w:br/>
              <w:t xml:space="preserve">            "request_num": 14,</w:t>
              <w:br/>
              <w:t xml:space="preserve">            "status": 201,</w:t>
              <w:br/>
              <w:t xml:space="preserve">            "timestamp": 5.772985219955444</w:t>
              <w:br/>
              <w:t xml:space="preserve">        },</w:t>
              <w:br/>
              <w:t xml:space="preserve">        {</w:t>
              <w:br/>
              <w:t xml:space="preserve">            "request_num": 15,</w:t>
              <w:br/>
              <w:t xml:space="preserve">            "status": 201,</w:t>
              <w:br/>
              <w:t xml:space="preserve">            "timestamp": 6.182934045791626</w:t>
              <w:br/>
              <w:t xml:space="preserve">        },</w:t>
              <w:br/>
              <w:t xml:space="preserve">        {</w:t>
              <w:br/>
              <w:t xml:space="preserve">            "request_num": 16,</w:t>
              <w:br/>
              <w:t xml:space="preserve">            "status": 201,</w:t>
              <w:br/>
              <w:t xml:space="preserve">            "timestamp": 6.589295148849487</w:t>
              <w:br/>
              <w:t xml:space="preserve">        },</w:t>
              <w:br/>
              <w:t xml:space="preserve">        {</w:t>
              <w:br/>
              <w:t xml:space="preserve">            "request_num": 17,</w:t>
              <w:br/>
              <w:t xml:space="preserve">            "status": 201,</w:t>
              <w:br/>
              <w:t xml:space="preserve">            "timestamp": 7.017275810241699</w:t>
              <w:br/>
              <w:t xml:space="preserve">        },</w:t>
              <w:br/>
              <w:t xml:space="preserve">        {</w:t>
              <w:br/>
              <w:t xml:space="preserve">            "request_num": 18,</w:t>
              <w:br/>
              <w:t xml:space="preserve">            "status": 201,</w:t>
              <w:br/>
              <w:t xml:space="preserve">            "timestamp": 7.421535968780518</w:t>
              <w:br/>
              <w:t xml:space="preserve">        },</w:t>
              <w:br/>
              <w:t xml:space="preserve">        {</w:t>
              <w:br/>
              <w:t xml:space="preserve">            "request_num": 19,</w:t>
              <w:br/>
              <w:t xml:space="preserve">            "status": 201,</w:t>
              <w:br/>
              <w:t xml:space="preserve">            "timestamp": 7.816069841384888</w:t>
              <w:br/>
              <w:t xml:space="preserve">        },</w:t>
              <w:br/>
              <w:t xml:space="preserve">        {</w:t>
              <w:br/>
              <w:t xml:space="preserve">            "request_num": 20,</w:t>
              <w:br/>
              <w:t xml:space="preserve">            "status": 201,</w:t>
              <w:br/>
              <w:t xml:space="preserve">            "timestamp": 8.247756004333496</w:t>
              <w:br/>
              <w:t xml:space="preserve">        }</w:t>
              <w:br/>
              <w:t xml:space="preserve">    ]</w:t>
              <w:br/>
              <w:t>}</w:t>
            </w:r>
          </w:p>
          <w:p>
            <w:pPr>
              <w:spacing w:line="240" w:lineRule="auto"/>
              <w:jc w:val="left"/>
            </w:pPr>
            <w:r>
              <w:rPr>
                <w:sz w:val="18"/>
              </w:rPr>
              <w:t>Request Timestamp: 1755398188.880147</w:t>
            </w:r>
          </w:p>
          <w:p>
            <w:pPr>
              <w:spacing w:line="240" w:lineRule="auto"/>
              <w:jc w:val="left"/>
            </w:pPr>
            <w:r>
              <w:rPr>
                <w:sz w:val="18"/>
              </w:rPr>
              <w:t>Response Timestamp: 1755398197.1284401</w:t>
            </w:r>
          </w:p>
        </w:tc>
      </w:tr>
    </w:tbl>
    <w:p w14:paraId="074F4163" w14:textId="77777777" w:rsidR="002255FB" w:rsidRPr="00533B10" w:rsidRDefault="002255FB"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2255FB" w:rsidRPr="00533B10" w14:paraId="75E273A3" w14:textId="77777777" w:rsidTr="005625F6">
        <w:tc>
          <w:tcPr>
            <w:tcW w:w="1050" w:type="dxa"/>
            <w:shd w:val="clear" w:color="auto" w:fill="BFBFBF" w:themeFill="background1" w:themeFillShade="BF"/>
          </w:tcPr>
          <w:p w14:paraId="068C3235" w14:textId="0F42A541"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Test 3</w:t>
            </w:r>
            <w:r w:rsidR="007A42E9">
              <w:rPr>
                <w:rFonts w:ascii="Calibri Light" w:hAnsi="Calibri Light" w:cs="Calibri Light"/>
              </w:rPr>
              <w:t>2</w:t>
            </w:r>
          </w:p>
        </w:tc>
        <w:tc>
          <w:tcPr>
            <w:tcW w:w="7952" w:type="dxa"/>
            <w:shd w:val="clear" w:color="auto" w:fill="auto"/>
          </w:tcPr>
          <w:p w14:paraId="4B6EDA6B"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Call: Disable locks - &gt; Source: any floor, Destination: any floor</w:t>
            </w:r>
          </w:p>
          <w:p w14:paraId="76BE196D" w14:textId="163E5B18"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 xml:space="preserve">Note: in this use case source floor is </w:t>
            </w:r>
            <w:r w:rsidR="00A76D6B">
              <w:rPr>
                <w:rFonts w:ascii="Calibri Light" w:hAnsi="Calibri Light" w:cs="Calibri Light"/>
              </w:rPr>
              <w:t>un</w:t>
            </w:r>
            <w:r w:rsidRPr="00533B10">
              <w:rPr>
                <w:rFonts w:ascii="Calibri Light" w:hAnsi="Calibri Light" w:cs="Calibri Light"/>
              </w:rPr>
              <w:t>locked by ACS solution. Landing Call – Source only, Car Call – Destination only</w:t>
            </w:r>
          </w:p>
        </w:tc>
      </w:tr>
      <w:tr w:rsidR="002255FB" w:rsidRPr="00533B10" w14:paraId="08CEB2EC" w14:textId="77777777" w:rsidTr="005625F6">
        <w:tc>
          <w:tcPr>
            <w:tcW w:w="1050" w:type="dxa"/>
            <w:shd w:val="clear" w:color="auto" w:fill="auto"/>
          </w:tcPr>
          <w:p w14:paraId="0B7B3CF6"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Expected result</w:t>
            </w:r>
          </w:p>
        </w:tc>
        <w:tc>
          <w:tcPr>
            <w:tcW w:w="7952" w:type="dxa"/>
            <w:shd w:val="clear" w:color="auto" w:fill="auto"/>
          </w:tcPr>
          <w:p w14:paraId="11DE6FE1" w14:textId="77777777" w:rsidR="002255FB" w:rsidRPr="00533B10" w:rsidRDefault="002255FB" w:rsidP="00932DCB">
            <w:pPr>
              <w:pStyle w:val="ListParagraph"/>
              <w:numPr>
                <w:ilvl w:val="0"/>
                <w:numId w:val="19"/>
              </w:numPr>
              <w:spacing w:line="240" w:lineRule="auto"/>
              <w:rPr>
                <w:rFonts w:ascii="Calibri Light" w:hAnsi="Calibri Light" w:cs="Calibri Light"/>
              </w:rPr>
            </w:pPr>
            <w:r w:rsidRPr="00533B10">
              <w:rPr>
                <w:rFonts w:ascii="Calibri Light" w:hAnsi="Calibri Light" w:cs="Calibri Light"/>
              </w:rPr>
              <w:t>Call accepted and elevator moving</w:t>
            </w:r>
          </w:p>
          <w:p w14:paraId="1D76BB4B" w14:textId="37FCE928" w:rsidR="002255FB" w:rsidRPr="00533B10" w:rsidRDefault="00C87A71" w:rsidP="00932DCB">
            <w:pPr>
              <w:pStyle w:val="ListParagraph"/>
              <w:numPr>
                <w:ilvl w:val="1"/>
                <w:numId w:val="19"/>
              </w:numPr>
              <w:spacing w:line="240" w:lineRule="auto"/>
              <w:rPr>
                <w:rFonts w:ascii="Calibri Light" w:hAnsi="Calibri Light" w:cs="Calibri Light"/>
              </w:rPr>
            </w:pPr>
            <w:r>
              <w:rPr>
                <w:rFonts w:ascii="Calibri Light" w:hAnsi="Calibri Light" w:cs="Calibri Light"/>
              </w:rPr>
              <w:t>Response code</w:t>
            </w:r>
            <w:r w:rsidR="002255FB" w:rsidRPr="00533B10">
              <w:rPr>
                <w:rFonts w:ascii="Calibri Light" w:hAnsi="Calibri Light" w:cs="Calibri Light"/>
              </w:rPr>
              <w:t xml:space="preserve"> 201</w:t>
            </w:r>
          </w:p>
          <w:p w14:paraId="6EFBFAB2" w14:textId="1A28C3C3" w:rsidR="002255FB" w:rsidRPr="00533B10" w:rsidRDefault="000121A3" w:rsidP="00932DCB">
            <w:pPr>
              <w:pStyle w:val="ListParagraph"/>
              <w:numPr>
                <w:ilvl w:val="1"/>
                <w:numId w:val="19"/>
              </w:numPr>
              <w:spacing w:line="240" w:lineRule="auto"/>
              <w:rPr>
                <w:rFonts w:ascii="Calibri Light" w:hAnsi="Calibri Light" w:cs="Calibri Light"/>
              </w:rPr>
            </w:pPr>
            <w:r>
              <w:rPr>
                <w:rFonts w:ascii="Calibri Light" w:hAnsi="Calibri Light" w:cs="Calibri Light"/>
              </w:rPr>
              <w:t>Session id</w:t>
            </w:r>
            <w:r w:rsidR="002255FB" w:rsidRPr="00533B10">
              <w:rPr>
                <w:rFonts w:ascii="Calibri Light" w:hAnsi="Calibri Light" w:cs="Calibri Light"/>
              </w:rPr>
              <w:t xml:space="preserve"> returned</w:t>
            </w:r>
          </w:p>
          <w:p w14:paraId="71CAEE83" w14:textId="77777777" w:rsidR="002255FB" w:rsidRDefault="002255FB" w:rsidP="00932DCB">
            <w:pPr>
              <w:pStyle w:val="ListParagraph"/>
              <w:numPr>
                <w:ilvl w:val="0"/>
                <w:numId w:val="19"/>
              </w:numPr>
              <w:spacing w:line="240" w:lineRule="auto"/>
              <w:rPr>
                <w:rFonts w:ascii="Calibri Light" w:hAnsi="Calibri Light" w:cs="Calibri Light"/>
              </w:rPr>
            </w:pPr>
            <w:r w:rsidRPr="00533B10">
              <w:rPr>
                <w:rFonts w:ascii="Calibri Light" w:hAnsi="Calibri Light" w:cs="Calibri Light"/>
              </w:rPr>
              <w:t>Elevator tracking as needed</w:t>
            </w:r>
          </w:p>
          <w:p w14:paraId="53CD5F52" w14:textId="73CCA141" w:rsidR="003F293A" w:rsidRPr="00533B10" w:rsidRDefault="003F293A" w:rsidP="00932DCB">
            <w:pPr>
              <w:pStyle w:val="ListParagraph"/>
              <w:numPr>
                <w:ilvl w:val="1"/>
                <w:numId w:val="19"/>
              </w:numPr>
              <w:spacing w:line="240" w:lineRule="auto"/>
              <w:rPr>
                <w:rFonts w:ascii="Calibri Light" w:hAnsi="Calibri Light" w:cs="Calibri Light"/>
              </w:rPr>
            </w:pPr>
            <w:r>
              <w:rPr>
                <w:rFonts w:ascii="Calibri Light" w:hAnsi="Calibri Light" w:cs="Calibri Light"/>
              </w:rPr>
              <w:t xml:space="preserve">if </w:t>
            </w:r>
            <w:r>
              <w:rPr>
                <w:rFonts w:ascii="Calibri Light" w:hAnsi="Calibri Light" w:cs="Calibri Light"/>
                <w:iCs/>
              </w:rPr>
              <w:t xml:space="preserve">applicable </w:t>
            </w:r>
            <w:r>
              <w:rPr>
                <w:rFonts w:ascii="Calibri Light" w:hAnsi="Calibri Light" w:cs="Calibri Light"/>
              </w:rPr>
              <w:t>hold open elevator door</w:t>
            </w:r>
          </w:p>
        </w:tc>
      </w:tr>
      <w:tr w:rsidR="002255FB" w:rsidRPr="00533B10" w14:paraId="73FAA612" w14:textId="77777777" w:rsidTr="005625F6">
        <w:tc>
          <w:tcPr>
            <w:tcW w:w="1050" w:type="dxa"/>
            <w:shd w:val="clear" w:color="auto" w:fill="auto"/>
          </w:tcPr>
          <w:p w14:paraId="7CB2AAF3"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Test result</w:t>
            </w:r>
          </w:p>
        </w:tc>
        <w:tc>
          <w:tcPr>
            <w:tcW w:w="7952" w:type="dxa"/>
            <w:shd w:val="clear" w:color="auto" w:fill="auto"/>
          </w:tcPr>
          <w:p w14:paraId="6D55145A" w14:textId="77777777" w:rsidR="002255FB" w:rsidRPr="00533B10" w:rsidRDefault="002255FB"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Connection reconnection test</w:t>
            </w:r>
          </w:p>
          <w:p>
            <w:pPr>
              <w:spacing w:line="240" w:lineRule="auto"/>
              <w:jc w:val="left"/>
            </w:pPr>
            <w:r>
              <w:rPr>
                <w:sz w:val="18"/>
              </w:rPr>
              <w:t>Duration: 3409.682035446167 ms</w:t>
            </w:r>
          </w:p>
          <w:p>
            <w:pPr>
              <w:spacing w:line="240" w:lineRule="auto"/>
              <w:jc w:val="left"/>
            </w:pPr>
            <w:r>
              <w:rPr>
                <w:sz w:val="18"/>
              </w:rPr>
              <w:t>Response Data:</w:t>
            </w:r>
          </w:p>
          <w:p>
            <w:pPr>
              <w:spacing w:line="240" w:lineRule="auto"/>
              <w:jc w:val="left"/>
            </w:pPr>
            <w:r>
              <w:rPr>
                <w:sz w:val="18"/>
              </w:rPr>
              <w:t>{</w:t>
              <w:br/>
              <w:t xml:space="preserve">    "phase": "reconnect",</w:t>
              <w:br/>
              <w:t xml:space="preserve">    "data": {</w:t>
              <w:br/>
              <w:t xml:space="preserve">        "connectionId": "Pbb4zdAHDoECGwg=",</w:t>
              <w:br/>
              <w:t xml:space="preserve">        "requestId": "1755398198846",</w:t>
              <w:br/>
              <w:t xml:space="preserve">        "statusCode": 201,</w:t>
              <w:br/>
              <w:t xml:space="preserve">        "data": {</w:t>
              <w:br/>
              <w:t xml:space="preserve">            "time": "2025-08-17T02:36:40.412Z"</w:t>
              <w:br/>
              <w:t xml:space="preserve">        }</w:t>
              <w:br/>
              <w:t xml:space="preserve">    }</w:t>
              <w:br/>
              <w:t>}</w:t>
            </w:r>
          </w:p>
          <w:p>
            <w:pPr>
              <w:spacing w:line="240" w:lineRule="auto"/>
              <w:jc w:val="left"/>
            </w:pPr>
            <w:r>
              <w:rPr>
                <w:sz w:val="18"/>
              </w:rPr>
              <w:t>Request Timestamp: 1755398197.128509</w:t>
            </w:r>
          </w:p>
          <w:p>
            <w:pPr>
              <w:spacing w:line="240" w:lineRule="auto"/>
              <w:jc w:val="left"/>
            </w:pPr>
            <w:r>
              <w:rPr>
                <w:sz w:val="18"/>
              </w:rPr>
              <w:t>Response Timestamp: 1755398200.538191</w:t>
            </w:r>
          </w:p>
        </w:tc>
      </w:tr>
    </w:tbl>
    <w:p w14:paraId="3E099752" w14:textId="4B5D963B" w:rsidR="007E3290" w:rsidRPr="00DF0237" w:rsidRDefault="007E3290" w:rsidP="00932DCB">
      <w:pPr>
        <w:pStyle w:val="Paragraph"/>
        <w:spacing w:after="0" w:line="240" w:lineRule="auto"/>
        <w:rPr>
          <w:rFonts w:ascii="Calibri Light" w:hAnsi="Calibri Light" w:cs="Calibri Light"/>
          <w:lang w:val="en-US"/>
        </w:rPr>
      </w:pPr>
    </w:p>
    <w:p w14:paraId="16300922" w14:textId="263B33EB" w:rsidR="00AF5BB0" w:rsidRDefault="00AF5BB0" w:rsidP="00932DCB">
      <w:pPr>
        <w:pStyle w:val="Heading2"/>
        <w:numPr>
          <w:ilvl w:val="1"/>
          <w:numId w:val="2"/>
        </w:numPr>
        <w:spacing w:line="240" w:lineRule="auto"/>
        <w:rPr>
          <w:rFonts w:ascii="Calibri Light" w:hAnsi="Calibri Light" w:cs="Calibri Light"/>
        </w:rPr>
      </w:pPr>
      <w:bookmarkStart w:id="19" w:name="_Toc112173032"/>
      <w:r w:rsidRPr="00DF0237">
        <w:rPr>
          <w:rFonts w:ascii="Calibri Light" w:hAnsi="Calibri Light" w:cs="Calibri Light"/>
        </w:rPr>
        <w:t>Device disabling and call giving</w:t>
      </w:r>
      <w:r w:rsidR="009E1F59" w:rsidRPr="00DF0237">
        <w:rPr>
          <w:rFonts w:ascii="Calibri Light" w:hAnsi="Calibri Light" w:cs="Calibri Light"/>
        </w:rPr>
        <w:t>.</w:t>
      </w:r>
      <w:bookmarkEnd w:id="19"/>
      <w:r w:rsidRPr="00DF0237">
        <w:rPr>
          <w:rFonts w:ascii="Calibri Light" w:hAnsi="Calibri Light" w:cs="Calibri Light"/>
        </w:rPr>
        <w:t xml:space="preserve"> </w:t>
      </w:r>
    </w:p>
    <w:p w14:paraId="78A165D1" w14:textId="77777777" w:rsidR="00A56FA9" w:rsidRDefault="003F293A" w:rsidP="00932DCB">
      <w:pPr>
        <w:spacing w:line="240" w:lineRule="auto"/>
      </w:pPr>
      <w:r w:rsidRPr="00DF0237">
        <w:rPr>
          <w:rFonts w:ascii="Calibri Light" w:hAnsi="Calibri Light" w:cs="Calibri Light"/>
        </w:rPr>
        <w:t>This test is done with test assistance. Contact KONE API Support (api-support@kone.com) to book a test assistant.</w:t>
      </w:r>
    </w:p>
    <w:p w14:paraId="62CC0107" w14:textId="77777777" w:rsidR="00A56FA9" w:rsidRDefault="00A56FA9" w:rsidP="00932DCB">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56FA9" w:rsidRPr="00A56FA9" w14:paraId="3479E596" w14:textId="77777777" w:rsidTr="005625F6">
        <w:tc>
          <w:tcPr>
            <w:tcW w:w="1001" w:type="dxa"/>
            <w:shd w:val="clear" w:color="auto" w:fill="BFBFBF" w:themeFill="background1" w:themeFillShade="BF"/>
          </w:tcPr>
          <w:p w14:paraId="47505E5B" w14:textId="1443D9F3"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3</w:t>
            </w:r>
            <w:r w:rsidR="007A42E9">
              <w:rPr>
                <w:rFonts w:ascii="Calibri Light" w:hAnsi="Calibri Light" w:cs="Calibri Light"/>
              </w:rPr>
              <w:t>3</w:t>
            </w:r>
          </w:p>
        </w:tc>
        <w:tc>
          <w:tcPr>
            <w:tcW w:w="7952" w:type="dxa"/>
            <w:shd w:val="clear" w:color="auto" w:fill="auto"/>
          </w:tcPr>
          <w:p w14:paraId="7140A9B7" w14:textId="768E1181"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 xml:space="preserve">Call: </w:t>
            </w:r>
            <w:r w:rsidR="00B64E11" w:rsidRPr="00A56FA9">
              <w:rPr>
                <w:rFonts w:ascii="Calibri Light" w:hAnsi="Calibri Light" w:cs="Calibri Light"/>
              </w:rPr>
              <w:t>Elevator’s</w:t>
            </w:r>
            <w:r w:rsidRPr="00A56FA9">
              <w:rPr>
                <w:rFonts w:ascii="Calibri Light" w:hAnsi="Calibri Light" w:cs="Calibri Light"/>
              </w:rPr>
              <w:t xml:space="preserve"> allocation interrupted (all elevators disabled) - &gt; Source: any floor, Destination: any floor</w:t>
            </w:r>
          </w:p>
          <w:p w14:paraId="58BBB775"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Note: Landing Call – Source only, Car Call – Destination only</w:t>
            </w:r>
          </w:p>
        </w:tc>
      </w:tr>
      <w:tr w:rsidR="00A56FA9" w:rsidRPr="00A56FA9" w14:paraId="5133B6D4" w14:textId="77777777" w:rsidTr="005625F6">
        <w:tc>
          <w:tcPr>
            <w:tcW w:w="1001" w:type="dxa"/>
            <w:shd w:val="clear" w:color="auto" w:fill="auto"/>
          </w:tcPr>
          <w:p w14:paraId="43697C6A"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Expected result</w:t>
            </w:r>
          </w:p>
        </w:tc>
        <w:tc>
          <w:tcPr>
            <w:tcW w:w="7952" w:type="dxa"/>
            <w:shd w:val="clear" w:color="auto" w:fill="auto"/>
          </w:tcPr>
          <w:p w14:paraId="40D6CEF1" w14:textId="77777777" w:rsidR="00A56FA9" w:rsidRPr="00A56FA9" w:rsidRDefault="00A56FA9" w:rsidP="00932DCB">
            <w:pPr>
              <w:pStyle w:val="ListParagraph"/>
              <w:numPr>
                <w:ilvl w:val="0"/>
                <w:numId w:val="27"/>
              </w:numPr>
              <w:spacing w:line="240" w:lineRule="auto"/>
              <w:rPr>
                <w:rFonts w:ascii="Calibri Light" w:hAnsi="Calibri Light" w:cs="Calibri Light"/>
              </w:rPr>
            </w:pPr>
            <w:r w:rsidRPr="00A56FA9">
              <w:rPr>
                <w:rFonts w:ascii="Calibri Light" w:hAnsi="Calibri Light" w:cs="Calibri Light"/>
              </w:rPr>
              <w:t>Call accepted and cancelled</w:t>
            </w:r>
          </w:p>
          <w:p w14:paraId="0BCDC4A0" w14:textId="7D6E9AC8" w:rsidR="00A56FA9" w:rsidRPr="00A56FA9" w:rsidRDefault="00C87A71" w:rsidP="00932DCB">
            <w:pPr>
              <w:pStyle w:val="ListParagraph"/>
              <w:numPr>
                <w:ilvl w:val="1"/>
                <w:numId w:val="27"/>
              </w:numPr>
              <w:spacing w:line="240" w:lineRule="auto"/>
              <w:rPr>
                <w:rFonts w:ascii="Calibri Light" w:hAnsi="Calibri Light" w:cs="Calibri Light"/>
              </w:rPr>
            </w:pPr>
            <w:r>
              <w:rPr>
                <w:rFonts w:ascii="Calibri Light" w:hAnsi="Calibri Light" w:cs="Calibri Light"/>
                <w:iCs/>
              </w:rPr>
              <w:t>Response code</w:t>
            </w:r>
            <w:r w:rsidR="00A56FA9" w:rsidRPr="00A56FA9">
              <w:rPr>
                <w:rFonts w:ascii="Calibri Light" w:hAnsi="Calibri Light" w:cs="Calibri Light"/>
                <w:iCs/>
              </w:rPr>
              <w:t xml:space="preserve"> 201</w:t>
            </w:r>
          </w:p>
          <w:p w14:paraId="6FFCF621" w14:textId="77777777" w:rsidR="00A56FA9" w:rsidRPr="00A56FA9" w:rsidRDefault="00A56FA9" w:rsidP="00932DCB">
            <w:pPr>
              <w:pStyle w:val="ListParagraph"/>
              <w:numPr>
                <w:ilvl w:val="1"/>
                <w:numId w:val="27"/>
              </w:numPr>
              <w:spacing w:line="240" w:lineRule="auto"/>
              <w:rPr>
                <w:rFonts w:ascii="Calibri Light" w:hAnsi="Calibri Light" w:cs="Calibri Light"/>
              </w:rPr>
            </w:pPr>
            <w:r w:rsidRPr="00A56FA9">
              <w:rPr>
                <w:rFonts w:ascii="Calibri Light" w:hAnsi="Calibri Light" w:cs="Calibri Light"/>
              </w:rPr>
              <w:t>cancel Reason - "NO_LIFT_AVAILABLE "</w:t>
            </w:r>
          </w:p>
          <w:p w14:paraId="567B3F2E" w14:textId="77777777" w:rsidR="00A56FA9" w:rsidRPr="00A56FA9" w:rsidRDefault="00A56FA9" w:rsidP="00932DCB">
            <w:pPr>
              <w:pStyle w:val="ListParagraph"/>
              <w:numPr>
                <w:ilvl w:val="1"/>
                <w:numId w:val="27"/>
              </w:numPr>
              <w:spacing w:line="240" w:lineRule="auto"/>
              <w:rPr>
                <w:rFonts w:ascii="Calibri Light" w:hAnsi="Calibri Light" w:cs="Calibri Light"/>
              </w:rPr>
            </w:pPr>
            <w:r w:rsidRPr="00A56FA9">
              <w:rPr>
                <w:rFonts w:ascii="Calibri Light" w:hAnsi="Calibri Light" w:cs="Calibri Light"/>
              </w:rPr>
              <w:t>Indicate call failure to user (such as timeout)</w:t>
            </w:r>
          </w:p>
        </w:tc>
      </w:tr>
      <w:tr w:rsidR="00A56FA9" w:rsidRPr="00A56FA9" w14:paraId="2E4584F1" w14:textId="77777777" w:rsidTr="005625F6">
        <w:tc>
          <w:tcPr>
            <w:tcW w:w="1001" w:type="dxa"/>
            <w:shd w:val="clear" w:color="auto" w:fill="auto"/>
          </w:tcPr>
          <w:p w14:paraId="47F9CB2A"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result</w:t>
            </w:r>
          </w:p>
        </w:tc>
        <w:tc>
          <w:tcPr>
            <w:tcW w:w="7952" w:type="dxa"/>
            <w:shd w:val="clear" w:color="auto" w:fill="auto"/>
          </w:tcPr>
          <w:p w14:paraId="54F3F687" w14:textId="77777777" w:rsidR="00A56FA9" w:rsidRPr="00A56FA9" w:rsidRDefault="00A56FA9"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System status check</w:t>
            </w:r>
          </w:p>
          <w:p>
            <w:pPr>
              <w:spacing w:line="240" w:lineRule="auto"/>
              <w:jc w:val="left"/>
            </w:pPr>
            <w:r>
              <w:rPr>
                <w:sz w:val="18"/>
              </w:rPr>
              <w:t>Duration: 2275.212049484253 ms</w:t>
            </w:r>
          </w:p>
          <w:p>
            <w:pPr>
              <w:spacing w:line="240" w:lineRule="auto"/>
              <w:jc w:val="left"/>
            </w:pPr>
            <w:r>
              <w:rPr>
                <w:sz w:val="18"/>
              </w:rPr>
              <w:t>Response Data:</w:t>
            </w:r>
          </w:p>
          <w:p>
            <w:pPr>
              <w:spacing w:line="240" w:lineRule="auto"/>
              <w:jc w:val="left"/>
            </w:pPr>
            <w:r>
              <w:rPr>
                <w:sz w:val="18"/>
              </w:rPr>
              <w:t>{</w:t>
              <w:br/>
              <w:t xml:space="preserve">    "phase": "ping_check",</w:t>
              <w:br/>
              <w:t xml:space="preserve">    "data": {</w:t>
              <w:br/>
              <w:t xml:space="preserve">        "data": {</w:t>
              <w:br/>
              <w:t xml:space="preserve">            "request_id": 430729483,</w:t>
              <w:br/>
              <w:t xml:space="preserve">            "time": "2025-08-17T02:36:42.250Z"</w:t>
              <w:br/>
              <w:t xml:space="preserve">        },</w:t>
              <w:br/>
              <w:t xml:space="preserve">        "callType": "ping",</w:t>
              <w:br/>
              <w:t xml:space="preserve">        "buildingId": "building:L1QinntdEOg",</w:t>
              <w:br/>
              <w:t xml:space="preserve">        "groupId": "1"</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lift-call-api-v2/config</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"config",</w:t>
              <w:br/>
              <w:t xml:space="preserve">      "groupId": "1",</w:t>
              <w:br/>
              <w:t xml:space="preserve">      "payload": {</w:t>
              <w:br/>
              <w:t xml:space="preserve">            "request_id": "9438c3af-5a7e-4ba9-ba80-13a6f9b318b0",</w:t>
              <w:br/>
              <w:t xml:space="preserve">            "time": "2025-08-17T02:36:40.538514Z"</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"connectionId": "Pbb4zdAHDoECGwg=",</w:t>
              <w:br/>
              <w:t xml:space="preserve">            "requestId": "985670715",</w:t>
              <w:br/>
              <w:t xml:space="preserve">            "statusCode": 201,</w:t>
              <w:br/>
              <w:t xml:space="preserve">            "data": {</w:t>
              <w:br/>
              <w:t xml:space="preserve">                  "time": "2025-08-17T02:36:40.901Z"</w:t>
              <w:br/>
              <w:t xml:space="preserve">            }</w:t>
              <w:br/>
              <w:t xml:space="preserve">      },</w:t>
              <w:br/>
              <w:t xml:space="preserve">      {</w:t>
              <w:br/>
              <w:t xml:space="preserve">            "connectionId": "Pbb4zdAHDoECGwg=",</w:t>
              <w:br/>
              <w:t xml:space="preserve">            "requestId": "853121897",</w:t>
              <w:br/>
              <w:t xml:space="preserve">            "statusCode": 201,</w:t>
              <w:br/>
              <w:t xml:space="preserve">            "data": {</w:t>
              <w:br/>
              <w:t xml:space="preserve">                  "time": "2025-08-17T02:36:41.420Z"</w:t>
              <w:br/>
              <w:t xml:space="preserve">            }</w:t>
              <w:br/>
              <w:t xml:space="preserve">      }</w:t>
              <w:br/>
              <w:t>]</w:t>
            </w:r>
          </w:p>
          <w:p>
            <w:pPr>
              <w:spacing w:line="240" w:lineRule="auto"/>
              <w:jc w:val="left"/>
            </w:pPr>
            <w:r>
              <w:rPr>
                <w:sz w:val="18"/>
              </w:rPr>
              <w:t>Status Code: 200</w:t>
            </w:r>
          </w:p>
          <w:p>
            <w:pPr>
              <w:spacing w:line="240" w:lineRule="auto"/>
              <w:jc w:val="left"/>
            </w:pPr>
            <w:r>
              <w:rPr>
                <w:sz w:val="18"/>
              </w:rPr>
              <w:t>Timestamp: 2025-08-17T02:36:40.538539+00:00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"config",</w:t>
              <w:br/>
              <w:t xml:space="preserve">    "groupId": "1",</w:t>
              <w:br/>
              <w:t xml:space="preserve">    "payload": {</w:t>
              <w:br/>
              <w:t xml:space="preserve">        "request_id": "9438c3af-5a7e-4ba9-ba80-13a6f9b318b0",</w:t>
              <w:br/>
              <w:t xml:space="preserve">        "time": "2025-08-17T02:36:40.538514Z"</w:t>
              <w:br/>
              <w:t xml:space="preserve">    }</w:t>
              <w:br/>
              <w:t>}</w:t>
            </w:r>
          </w:p>
          <w:p>
            <w:pPr>
              <w:spacing w:line="240" w:lineRule="auto"/>
              <w:jc w:val="left"/>
            </w:pPr>
            <w:r>
              <w:rPr>
                <w:sz w:val="18"/>
              </w:rPr>
              <w:t>Request Timestamp: 1755398200.538259</w:t>
            </w:r>
          </w:p>
          <w:p>
            <w:pPr>
              <w:spacing w:line="240" w:lineRule="auto"/>
              <w:jc w:val="left"/>
            </w:pPr>
            <w:r>
              <w:rPr>
                <w:sz w:val="18"/>
              </w:rPr>
              <w:t>Response Timestamp: 1755398202.813471</w:t>
            </w:r>
          </w:p>
        </w:tc>
      </w:tr>
    </w:tbl>
    <w:p w14:paraId="3C09DA9B" w14:textId="77777777" w:rsidR="00A56FA9" w:rsidRPr="00A56FA9" w:rsidRDefault="00A56FA9"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A56FA9" w:rsidRPr="00A56FA9" w14:paraId="53E644AF" w14:textId="77777777" w:rsidTr="005625F6">
        <w:tc>
          <w:tcPr>
            <w:tcW w:w="1050" w:type="dxa"/>
            <w:shd w:val="clear" w:color="auto" w:fill="BFBFBF" w:themeFill="background1" w:themeFillShade="BF"/>
          </w:tcPr>
          <w:p w14:paraId="611449F8" w14:textId="2DE3869F"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3</w:t>
            </w:r>
            <w:r w:rsidR="007A42E9">
              <w:rPr>
                <w:rFonts w:ascii="Calibri Light" w:hAnsi="Calibri Light" w:cs="Calibri Light"/>
              </w:rPr>
              <w:t>4</w:t>
            </w:r>
          </w:p>
        </w:tc>
        <w:tc>
          <w:tcPr>
            <w:tcW w:w="7952" w:type="dxa"/>
            <w:shd w:val="clear" w:color="auto" w:fill="auto"/>
          </w:tcPr>
          <w:p w14:paraId="62668AE1" w14:textId="28698A64"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 xml:space="preserve">Call: </w:t>
            </w:r>
            <w:r w:rsidR="00B64E11" w:rsidRPr="00A56FA9">
              <w:rPr>
                <w:rFonts w:ascii="Calibri Light" w:hAnsi="Calibri Light" w:cs="Calibri Light"/>
              </w:rPr>
              <w:t>Elevator’s</w:t>
            </w:r>
            <w:r w:rsidRPr="00A56FA9">
              <w:rPr>
                <w:rFonts w:ascii="Calibri Light" w:hAnsi="Calibri Light" w:cs="Calibri Light"/>
              </w:rPr>
              <w:t xml:space="preserve"> allocation interrupted (all elevators enabled) - &gt; Source: any floor, Destination: any floor</w:t>
            </w:r>
          </w:p>
          <w:p w14:paraId="12EAC723"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Note: Landing Call – Source only, Car Call – Destination only</w:t>
            </w:r>
          </w:p>
        </w:tc>
      </w:tr>
      <w:tr w:rsidR="00A56FA9" w:rsidRPr="00A56FA9" w14:paraId="5996E17A" w14:textId="77777777" w:rsidTr="005625F6">
        <w:tc>
          <w:tcPr>
            <w:tcW w:w="1050" w:type="dxa"/>
            <w:shd w:val="clear" w:color="auto" w:fill="auto"/>
          </w:tcPr>
          <w:p w14:paraId="43E5C58A"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Expected result</w:t>
            </w:r>
          </w:p>
        </w:tc>
        <w:tc>
          <w:tcPr>
            <w:tcW w:w="7952" w:type="dxa"/>
            <w:shd w:val="clear" w:color="auto" w:fill="auto"/>
          </w:tcPr>
          <w:p w14:paraId="60D82269" w14:textId="77777777" w:rsidR="00A56FA9" w:rsidRPr="00A56FA9" w:rsidRDefault="00A56FA9" w:rsidP="00932DCB">
            <w:pPr>
              <w:pStyle w:val="ListParagraph"/>
              <w:numPr>
                <w:ilvl w:val="0"/>
                <w:numId w:val="19"/>
              </w:numPr>
              <w:spacing w:line="240" w:lineRule="auto"/>
              <w:rPr>
                <w:rFonts w:ascii="Calibri Light" w:hAnsi="Calibri Light" w:cs="Calibri Light"/>
              </w:rPr>
            </w:pPr>
            <w:r w:rsidRPr="00A56FA9">
              <w:rPr>
                <w:rFonts w:ascii="Calibri Light" w:hAnsi="Calibri Light" w:cs="Calibri Light"/>
              </w:rPr>
              <w:t>Call accepted and elevator moving</w:t>
            </w:r>
          </w:p>
          <w:p w14:paraId="5EAD09D5" w14:textId="62795ECF" w:rsidR="00A56FA9" w:rsidRPr="00A56FA9" w:rsidRDefault="00C87A71" w:rsidP="00932DCB">
            <w:pPr>
              <w:pStyle w:val="ListParagraph"/>
              <w:numPr>
                <w:ilvl w:val="1"/>
                <w:numId w:val="19"/>
              </w:numPr>
              <w:spacing w:line="240" w:lineRule="auto"/>
              <w:rPr>
                <w:rFonts w:ascii="Calibri Light" w:hAnsi="Calibri Light" w:cs="Calibri Light"/>
              </w:rPr>
            </w:pPr>
            <w:r>
              <w:rPr>
                <w:rFonts w:ascii="Calibri Light" w:hAnsi="Calibri Light" w:cs="Calibri Light"/>
              </w:rPr>
              <w:t>Response code</w:t>
            </w:r>
            <w:r w:rsidR="00A56FA9" w:rsidRPr="00A56FA9">
              <w:rPr>
                <w:rFonts w:ascii="Calibri Light" w:hAnsi="Calibri Light" w:cs="Calibri Light"/>
              </w:rPr>
              <w:t xml:space="preserve"> 201</w:t>
            </w:r>
          </w:p>
          <w:p w14:paraId="2F5F1B9A" w14:textId="5214636F" w:rsidR="00A56FA9" w:rsidRPr="00A56FA9" w:rsidRDefault="000121A3" w:rsidP="00932DCB">
            <w:pPr>
              <w:pStyle w:val="ListParagraph"/>
              <w:numPr>
                <w:ilvl w:val="1"/>
                <w:numId w:val="19"/>
              </w:numPr>
              <w:spacing w:line="240" w:lineRule="auto"/>
              <w:rPr>
                <w:rFonts w:ascii="Calibri Light" w:hAnsi="Calibri Light" w:cs="Calibri Light"/>
              </w:rPr>
            </w:pPr>
            <w:r>
              <w:rPr>
                <w:rFonts w:ascii="Calibri Light" w:hAnsi="Calibri Light" w:cs="Calibri Light"/>
              </w:rPr>
              <w:t>Session id</w:t>
            </w:r>
            <w:r w:rsidR="00A56FA9" w:rsidRPr="00A56FA9">
              <w:rPr>
                <w:rFonts w:ascii="Calibri Light" w:hAnsi="Calibri Light" w:cs="Calibri Light"/>
              </w:rPr>
              <w:t xml:space="preserve"> returned</w:t>
            </w:r>
          </w:p>
          <w:p w14:paraId="4CC4D553" w14:textId="77777777" w:rsidR="00A56FA9" w:rsidRDefault="00A56FA9" w:rsidP="00932DCB">
            <w:pPr>
              <w:pStyle w:val="ListParagraph"/>
              <w:numPr>
                <w:ilvl w:val="0"/>
                <w:numId w:val="19"/>
              </w:numPr>
              <w:spacing w:line="240" w:lineRule="auto"/>
              <w:rPr>
                <w:rFonts w:ascii="Calibri Light" w:hAnsi="Calibri Light" w:cs="Calibri Light"/>
              </w:rPr>
            </w:pPr>
            <w:r w:rsidRPr="00A56FA9">
              <w:rPr>
                <w:rFonts w:ascii="Calibri Light" w:hAnsi="Calibri Light" w:cs="Calibri Light"/>
              </w:rPr>
              <w:t>Elevator tracking as needed</w:t>
            </w:r>
          </w:p>
          <w:p w14:paraId="6EB2BA02" w14:textId="65DF44FC" w:rsidR="00A56FA9" w:rsidRPr="00A56FA9" w:rsidRDefault="00A56FA9" w:rsidP="00932DCB">
            <w:pPr>
              <w:pStyle w:val="ListParagraph"/>
              <w:numPr>
                <w:ilvl w:val="1"/>
                <w:numId w:val="24"/>
              </w:numPr>
              <w:spacing w:line="240" w:lineRule="auto"/>
              <w:rPr>
                <w:rFonts w:ascii="Calibri Light" w:hAnsi="Calibri Light" w:cs="Calibri Light"/>
              </w:rPr>
            </w:pPr>
            <w:r>
              <w:rPr>
                <w:rFonts w:ascii="Calibri Light" w:hAnsi="Calibri Light" w:cs="Calibri Light"/>
              </w:rPr>
              <w:t xml:space="preserve">if </w:t>
            </w:r>
            <w:r>
              <w:rPr>
                <w:rFonts w:ascii="Calibri Light" w:hAnsi="Calibri Light" w:cs="Calibri Light"/>
                <w:iCs/>
              </w:rPr>
              <w:t xml:space="preserve">applicable </w:t>
            </w:r>
            <w:r>
              <w:rPr>
                <w:rFonts w:ascii="Calibri Light" w:hAnsi="Calibri Light" w:cs="Calibri Light"/>
              </w:rPr>
              <w:t>hold open elevator door</w:t>
            </w:r>
          </w:p>
        </w:tc>
      </w:tr>
      <w:tr w:rsidR="00A56FA9" w:rsidRPr="00A56FA9" w14:paraId="38DC9709" w14:textId="77777777" w:rsidTr="005625F6">
        <w:tc>
          <w:tcPr>
            <w:tcW w:w="1050" w:type="dxa"/>
            <w:shd w:val="clear" w:color="auto" w:fill="auto"/>
          </w:tcPr>
          <w:p w14:paraId="0C54DDD0"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result</w:t>
            </w:r>
          </w:p>
        </w:tc>
        <w:tc>
          <w:tcPr>
            <w:tcW w:w="7952" w:type="dxa"/>
            <w:shd w:val="clear" w:color="auto" w:fill="auto"/>
          </w:tcPr>
          <w:p w14:paraId="2ECE3BE5" w14:textId="77777777" w:rsidR="00A56FA9" w:rsidRPr="00A56FA9" w:rsidRDefault="00A56FA9"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Boundary value handling</w:t>
            </w:r>
          </w:p>
          <w:p>
            <w:pPr>
              <w:spacing w:line="240" w:lineRule="auto"/>
              <w:jc w:val="left"/>
            </w:pPr>
            <w:r>
              <w:rPr>
                <w:sz w:val="18"/>
              </w:rPr>
              <w:t>Duration: 21198.906898498535 ms</w:t>
            </w:r>
          </w:p>
          <w:p>
            <w:pPr>
              <w:spacing w:line="240" w:lineRule="auto"/>
              <w:jc w:val="left"/>
            </w:pPr>
            <w:r>
              <w:rPr>
                <w:sz w:val="18"/>
              </w:rPr>
              <w:t>Response Data:</w:t>
            </w:r>
          </w:p>
          <w:p>
            <w:pPr>
              <w:spacing w:line="240" w:lineRule="auto"/>
              <w:jc w:val="left"/>
            </w:pPr>
            <w:r>
              <w:rPr>
                <w:sz w:val="18"/>
              </w:rPr>
              <w:t>{</w:t>
              <w:br/>
              <w:t xml:space="preserve">    "phase": "edge_cases",</w:t>
              <w:br/>
              <w:t xml:space="preserve">    "data": [</w:t>
              <w:br/>
              <w:t xml:space="preserve">        {</w:t>
              <w:br/>
              <w:t xml:space="preserve">            "case": "empty_building_id",</w:t>
              <w:br/>
              <w:t xml:space="preserve">            "response": {</w:t>
              <w:br/>
              <w:t xml:space="preserve">                "type": "error",</w:t>
              <w:br/>
              <w:t xml:space="preserve">                "connectionId": "Pbb4zdAHDoECGwg=",</w:t>
              <w:br/>
              <w:t xml:space="preserve">                "requestId": 691128425,</w:t>
              <w:br/>
              <w:t xml:space="preserve">                "statusCode": 400,</w:t>
              <w:br/>
              <w:t xml:space="preserve">                "data": {</w:t>
              <w:br/>
              <w:t xml:space="preserve">                    "error": "'buildingId' is not allowed to be empty"</w:t>
              <w:br/>
              <w:t xml:space="preserve">                }</w:t>
              <w:br/>
              <w:t xml:space="preserve">            },</w:t>
              <w:br/>
              <w:t xml:space="preserve">            "handled": true</w:t>
              <w:br/>
              <w:t xml:space="preserve">        },</w:t>
              <w:br/>
              <w:t xml:space="preserve">        {</w:t>
              <w:br/>
              <w:t xml:space="preserve">            "case": "large_area",</w:t>
              <w:br/>
              <w:t xml:space="preserve">            "response": {</w:t>
              <w:br/>
              <w:t xml:space="preserve">                "connectionId": "Pbb4zdAHDoECGwg=",</w:t>
              <w:br/>
              <w:t xml:space="preserve">                "requestId": 173136797,</w:t>
              <w:br/>
              <w:t xml:space="preserve">                "statusCode": 201,</w:t>
              <w:br/>
              <w:t xml:space="preserve">                "data": {</w:t>
              <w:br/>
              <w:t xml:space="preserve">                    "time": "2025-08-17T02:36:43.451Z"</w:t>
              <w:br/>
              <w:t xml:space="preserve">                }</w:t>
              <w:br/>
              <w:t xml:space="preserve">            },</w:t>
              <w:br/>
              <w:t xml:space="preserve">            "handled": true</w:t>
              <w:br/>
              <w:t xml:space="preserve">        },</w:t>
              <w:br/>
              <w:t xml:space="preserve">        {</w:t>
              <w:br/>
              <w:t xml:space="preserve">            "case": "negative_area",</w:t>
              <w:br/>
              <w:t xml:space="preserve">            "response": {</w:t>
              <w:br/>
              <w:t xml:space="preserve">                "connectionId": "Pbb4zdAHDoECGwg=",</w:t>
              <w:br/>
              <w:t xml:space="preserve">                "requestId": 840630824,</w:t>
              <w:br/>
              <w:t xml:space="preserve">                "statusCode": 201,</w:t>
              <w:br/>
              <w:t xml:space="preserve">                "data": {</w:t>
              <w:br/>
              <w:t xml:space="preserve">                    "time": "2025-08-17T02:36:53.882Z"</w:t>
              <w:br/>
              <w:t xml:space="preserve">                }</w:t>
              <w:br/>
              <w:t xml:space="preserve">            },</w:t>
              <w:br/>
              <w:t xml:space="preserve">            "handled": true</w:t>
              <w:br/>
              <w:t xml:space="preserve">        }</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w:t>
              <w:br/>
              <w:t xml:space="preserve">      "callType": "action",</w:t>
              <w:br/>
              <w:t xml:space="preserve">      "groupId": "1",</w:t>
              <w:br/>
              <w:t xml:space="preserve">      "payload": {</w:t>
              <w:br/>
              <w:t xml:space="preserve">            "request_id": "decd274c-5935-4db5-94cb-7822362306d8",</w:t>
              <w:br/>
              <w:t xml:space="preserve">            "area": 1000,</w:t>
              <w:br/>
              <w:t xml:space="preserve">            "time": "2025-08-17T02:36:42.813720Z",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"case": "empty_building_id",</w:t>
              <w:br/>
              <w:t xml:space="preserve">            "response": {</w:t>
              <w:br/>
              <w:t xml:space="preserve">                  "type": "error",</w:t>
              <w:br/>
              <w:t xml:space="preserve">                  "connectionId": "Pbb4zdAHDoECGwg=",</w:t>
              <w:br/>
              <w:t xml:space="preserve">                  "requestId": 691128425,</w:t>
              <w:br/>
              <w:t xml:space="preserve">                  "statusCode": 400,</w:t>
              <w:br/>
              <w:t xml:space="preserve">                  "data": {</w:t>
              <w:br/>
              <w:t xml:space="preserve">                        "error": "'buildingId' is not allowed to be empty"</w:t>
              <w:br/>
              <w:t xml:space="preserve">                  }</w:t>
              <w:br/>
              <w:t xml:space="preserve">            },</w:t>
              <w:br/>
              <w:t xml:space="preserve">            "handled": true</w:t>
              <w:br/>
              <w:t xml:space="preserve">      },</w:t>
              <w:br/>
              <w:t xml:space="preserve">      {</w:t>
              <w:br/>
              <w:t xml:space="preserve">            "case": "large_area",</w:t>
              <w:br/>
              <w:t xml:space="preserve">            "response": {</w:t>
              <w:br/>
              <w:t xml:space="preserve">                  "connectionId": "Pbb4zdAHDoECGwg=",</w:t>
              <w:br/>
              <w:t xml:space="preserve">                  "requestId": 173136797,</w:t>
              <w:br/>
              <w:t xml:space="preserve">                  "statusCode": 201,</w:t>
              <w:br/>
              <w:t xml:space="preserve">                  "data": {</w:t>
              <w:br/>
              <w:t xml:space="preserve">                        "time": "2025-08-17T02:36:43.451Z"</w:t>
              <w:br/>
              <w:t xml:space="preserve">                  }</w:t>
              <w:br/>
              <w:t xml:space="preserve">            },</w:t>
              <w:br/>
              <w:t xml:space="preserve">            "handled": true</w:t>
              <w:br/>
              <w:t xml:space="preserve">      }</w:t>
              <w:br/>
              <w:t>]</w:t>
            </w:r>
          </w:p>
          <w:p>
            <w:pPr>
              <w:spacing w:line="240" w:lineRule="auto"/>
              <w:jc w:val="left"/>
            </w:pPr>
            <w:r>
              <w:rPr>
                <w:sz w:val="18"/>
              </w:rPr>
              <w:t>Status Code: 200</w:t>
            </w:r>
          </w:p>
          <w:p>
            <w:pPr>
              <w:spacing w:line="240" w:lineRule="auto"/>
              <w:jc w:val="left"/>
            </w:pPr>
            <w:r>
              <w:rPr>
                <w:sz w:val="18"/>
              </w:rPr>
              <w:t>Timestamp: 2025-08-17T02:36:42.813740+00:00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w:t>
              <w:br/>
              <w:t xml:space="preserve">    "callType": "action",</w:t>
              <w:br/>
              <w:t xml:space="preserve">    "groupId": "1",</w:t>
              <w:br/>
              <w:t xml:space="preserve">    "payload": {</w:t>
              <w:br/>
              <w:t xml:space="preserve">        "request_id": "decd274c-5935-4db5-94cb-7822362306d8",</w:t>
              <w:br/>
              <w:t xml:space="preserve">        "area": 1000,</w:t>
              <w:br/>
              <w:t xml:space="preserve">        "time": "2025-08-17T02:36:42.813720Z",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Request Timestamp: 1755398202.813518</w:t>
            </w:r>
          </w:p>
          <w:p>
            <w:pPr>
              <w:spacing w:line="240" w:lineRule="auto"/>
              <w:jc w:val="left"/>
            </w:pPr>
            <w:r>
              <w:rPr>
                <w:sz w:val="18"/>
              </w:rPr>
              <w:t>Response Timestamp: 1755398224.012425</w:t>
            </w:r>
          </w:p>
        </w:tc>
      </w:tr>
    </w:tbl>
    <w:p w14:paraId="019AFBC1" w14:textId="77777777" w:rsidR="00A56FA9" w:rsidRPr="00A56FA9" w:rsidRDefault="00A56FA9"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56FA9" w:rsidRPr="00A56FA9" w14:paraId="6DE3364D" w14:textId="77777777" w:rsidTr="005625F6">
        <w:tc>
          <w:tcPr>
            <w:tcW w:w="1001" w:type="dxa"/>
            <w:shd w:val="clear" w:color="auto" w:fill="BFBFBF" w:themeFill="background1" w:themeFillShade="BF"/>
          </w:tcPr>
          <w:p w14:paraId="31B8D988" w14:textId="64D69331" w:rsidR="00A56FA9" w:rsidRPr="00A56FA9" w:rsidRDefault="00A56FA9" w:rsidP="00932DCB">
            <w:pPr>
              <w:spacing w:line="240" w:lineRule="auto"/>
              <w:rPr>
                <w:rFonts w:ascii="Calibri Light" w:hAnsi="Calibri Light" w:cs="Calibri Light"/>
              </w:rPr>
            </w:pPr>
            <w:bookmarkStart w:id="20" w:name="_Hlk110756488"/>
            <w:r w:rsidRPr="00A56FA9">
              <w:rPr>
                <w:rFonts w:ascii="Calibri Light" w:hAnsi="Calibri Light" w:cs="Calibri Light"/>
              </w:rPr>
              <w:t>Test 3</w:t>
            </w:r>
            <w:r w:rsidR="007A42E9">
              <w:rPr>
                <w:rFonts w:ascii="Calibri Light" w:hAnsi="Calibri Light" w:cs="Calibri Light"/>
              </w:rPr>
              <w:t>5</w:t>
            </w:r>
          </w:p>
        </w:tc>
        <w:tc>
          <w:tcPr>
            <w:tcW w:w="7952" w:type="dxa"/>
            <w:shd w:val="clear" w:color="auto" w:fill="auto"/>
          </w:tcPr>
          <w:p w14:paraId="1B7DF5A6"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Call: End-to-end communication interrupted (DTU disconnected) - &gt; Source: any floor, Destination: any floor</w:t>
            </w:r>
          </w:p>
          <w:p w14:paraId="4A45ABF8"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lastRenderedPageBreak/>
              <w:t>Note: Landing Call – Source only, Car Call – Destination only</w:t>
            </w:r>
          </w:p>
        </w:tc>
      </w:tr>
      <w:tr w:rsidR="00A56FA9" w:rsidRPr="00A56FA9" w14:paraId="3F1136CC" w14:textId="77777777" w:rsidTr="005625F6">
        <w:tc>
          <w:tcPr>
            <w:tcW w:w="1001" w:type="dxa"/>
            <w:shd w:val="clear" w:color="auto" w:fill="auto"/>
          </w:tcPr>
          <w:p w14:paraId="40A70B07"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lastRenderedPageBreak/>
              <w:t>Expected result</w:t>
            </w:r>
          </w:p>
        </w:tc>
        <w:tc>
          <w:tcPr>
            <w:tcW w:w="7952" w:type="dxa"/>
            <w:shd w:val="clear" w:color="auto" w:fill="auto"/>
          </w:tcPr>
          <w:p w14:paraId="635EEA7A" w14:textId="77777777" w:rsidR="00A56FA9" w:rsidRPr="00A56FA9" w:rsidRDefault="00A56FA9" w:rsidP="00932DCB">
            <w:pPr>
              <w:pStyle w:val="ListParagraph"/>
              <w:numPr>
                <w:ilvl w:val="0"/>
                <w:numId w:val="28"/>
              </w:numPr>
              <w:spacing w:line="240" w:lineRule="auto"/>
              <w:rPr>
                <w:rFonts w:ascii="Calibri Light" w:hAnsi="Calibri Light" w:cs="Calibri Light"/>
              </w:rPr>
            </w:pPr>
            <w:r w:rsidRPr="00A56FA9">
              <w:rPr>
                <w:rFonts w:ascii="Calibri Light" w:hAnsi="Calibri Light" w:cs="Calibri Light"/>
              </w:rPr>
              <w:t>Call stuck on created</w:t>
            </w:r>
          </w:p>
          <w:p w14:paraId="4B56297B" w14:textId="0B2DBDC8" w:rsidR="00A56FA9" w:rsidRPr="00A56FA9" w:rsidRDefault="00C87A71" w:rsidP="00932DCB">
            <w:pPr>
              <w:pStyle w:val="ListParagraph"/>
              <w:numPr>
                <w:ilvl w:val="1"/>
                <w:numId w:val="28"/>
              </w:numPr>
              <w:spacing w:line="240" w:lineRule="auto"/>
              <w:rPr>
                <w:rFonts w:ascii="Calibri Light" w:hAnsi="Calibri Light" w:cs="Calibri Light"/>
              </w:rPr>
            </w:pPr>
            <w:r>
              <w:rPr>
                <w:rFonts w:ascii="Calibri Light" w:hAnsi="Calibri Light" w:cs="Calibri Light"/>
                <w:iCs/>
              </w:rPr>
              <w:t>Response code</w:t>
            </w:r>
            <w:r w:rsidR="00A56FA9" w:rsidRPr="00A56FA9">
              <w:rPr>
                <w:rFonts w:ascii="Calibri Light" w:hAnsi="Calibri Light" w:cs="Calibri Light"/>
                <w:iCs/>
              </w:rPr>
              <w:t xml:space="preserve"> 201</w:t>
            </w:r>
          </w:p>
          <w:p w14:paraId="43822162" w14:textId="77777777" w:rsidR="00A56FA9" w:rsidRPr="00A56FA9" w:rsidRDefault="00A56FA9" w:rsidP="00932DCB">
            <w:pPr>
              <w:pStyle w:val="ListParagraph"/>
              <w:numPr>
                <w:ilvl w:val="1"/>
                <w:numId w:val="28"/>
              </w:numPr>
              <w:spacing w:line="240" w:lineRule="auto"/>
              <w:rPr>
                <w:rFonts w:ascii="Calibri Light" w:hAnsi="Calibri Light" w:cs="Calibri Light"/>
              </w:rPr>
            </w:pPr>
            <w:r w:rsidRPr="00A56FA9">
              <w:rPr>
                <w:rFonts w:ascii="Calibri Light" w:hAnsi="Calibri Light" w:cs="Calibri Light"/>
                <w:iCs/>
              </w:rPr>
              <w:t>error: 1005</w:t>
            </w:r>
          </w:p>
          <w:p w14:paraId="7247944D" w14:textId="77777777" w:rsidR="00A56FA9" w:rsidRPr="00A56FA9" w:rsidRDefault="00A56FA9" w:rsidP="00932DCB">
            <w:pPr>
              <w:pStyle w:val="ListParagraph"/>
              <w:numPr>
                <w:ilvl w:val="0"/>
                <w:numId w:val="28"/>
              </w:numPr>
              <w:spacing w:line="240" w:lineRule="auto"/>
              <w:rPr>
                <w:rFonts w:ascii="Calibri Light" w:hAnsi="Calibri Light" w:cs="Calibri Light"/>
              </w:rPr>
            </w:pPr>
            <w:r w:rsidRPr="00A56FA9">
              <w:rPr>
                <w:rFonts w:ascii="Calibri Light" w:hAnsi="Calibri Light" w:cs="Calibri Light"/>
              </w:rPr>
              <w:t>Indicate call failure to user (such as timeout)</w:t>
            </w:r>
          </w:p>
        </w:tc>
      </w:tr>
      <w:tr w:rsidR="00A56FA9" w:rsidRPr="00A56FA9" w14:paraId="0AF2951C" w14:textId="77777777" w:rsidTr="005625F6">
        <w:tc>
          <w:tcPr>
            <w:tcW w:w="1001" w:type="dxa"/>
            <w:shd w:val="clear" w:color="auto" w:fill="auto"/>
          </w:tcPr>
          <w:p w14:paraId="12700E72"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result</w:t>
            </w:r>
          </w:p>
        </w:tc>
        <w:tc>
          <w:tcPr>
            <w:tcW w:w="7952" w:type="dxa"/>
            <w:shd w:val="clear" w:color="auto" w:fill="auto"/>
          </w:tcPr>
          <w:p w14:paraId="6FE6F930" w14:textId="77777777" w:rsidR="00A56FA9" w:rsidRPr="00A56FA9" w:rsidRDefault="00A56FA9"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Performance benchmark test</w:t>
            </w:r>
          </w:p>
          <w:p>
            <w:pPr>
              <w:spacing w:line="240" w:lineRule="auto"/>
              <w:jc w:val="left"/>
            </w:pPr>
            <w:r>
              <w:rPr>
                <w:sz w:val="18"/>
              </w:rPr>
              <w:t>Duration: 2053.074836730957 ms</w:t>
            </w:r>
          </w:p>
          <w:p>
            <w:pPr>
              <w:spacing w:line="240" w:lineRule="auto"/>
              <w:jc w:val="left"/>
            </w:pPr>
            <w:r>
              <w:rPr>
                <w:sz w:val="18"/>
              </w:rPr>
              <w:t>Response Data:</w:t>
            </w:r>
          </w:p>
          <w:p>
            <w:pPr>
              <w:spacing w:line="240" w:lineRule="auto"/>
              <w:jc w:val="left"/>
            </w:pPr>
            <w:r>
              <w:rPr>
                <w:sz w:val="18"/>
              </w:rPr>
              <w:t>{</w:t>
              <w:br/>
              <w:t xml:space="preserve">    "phase": "performance_data",</w:t>
              <w:br/>
              <w:t xml:space="preserve">    "data": [</w:t>
              <w:br/>
              <w:t xml:space="preserve">        {</w:t>
              <w:br/>
              <w:t xml:space="preserve">            "request_num": 1,</w:t>
              <w:br/>
              <w:t xml:space="preserve">            "duration": 0.4168252944946289,</w:t>
              <w:br/>
              <w:t xml:space="preserve">            "status": 201,</w:t>
              <w:br/>
              <w:t xml:space="preserve">            "success": true</w:t>
              <w:br/>
              <w:t xml:space="preserve">        },</w:t>
              <w:br/>
              <w:t xml:space="preserve">        {</w:t>
              <w:br/>
              <w:t xml:space="preserve">            "request_num": 2,</w:t>
              <w:br/>
              <w:t xml:space="preserve">            "duration": 0.3997020721435547,</w:t>
              <w:br/>
              <w:t xml:space="preserve">            "status": 201,</w:t>
              <w:br/>
              <w:t xml:space="preserve">            "success": true</w:t>
              <w:br/>
              <w:t xml:space="preserve">        },</w:t>
              <w:br/>
              <w:t xml:space="preserve">        {</w:t>
              <w:br/>
              <w:t xml:space="preserve">            "request_num": 3,</w:t>
              <w:br/>
              <w:t xml:space="preserve">            "duration": 0.420698881149292,</w:t>
              <w:br/>
              <w:t xml:space="preserve">            "status": 201,</w:t>
              <w:br/>
              <w:t xml:space="preserve">            "success": true</w:t>
              <w:br/>
              <w:t xml:space="preserve">        },</w:t>
              <w:br/>
              <w:t xml:space="preserve">        {</w:t>
              <w:br/>
              <w:t xml:space="preserve">            "request_num": 4,</w:t>
              <w:br/>
              <w:t xml:space="preserve">            "duration": 0.39817023277282715,</w:t>
              <w:br/>
              <w:t xml:space="preserve">            "status": 201,</w:t>
              <w:br/>
              <w:t xml:space="preserve">            "success": true</w:t>
              <w:br/>
              <w:t xml:space="preserve">        },</w:t>
              <w:br/>
              <w:t xml:space="preserve">        {</w:t>
              <w:br/>
              <w:t xml:space="preserve">            "request_num": 5,</w:t>
              <w:br/>
              <w:t xml:space="preserve">            "duration": 0.4170999526977539,</w:t>
              <w:br/>
              <w:t xml:space="preserve">            "status": 201,</w:t>
              <w:br/>
              <w:t xml:space="preserve">            "success": true</w:t>
              <w:br/>
              <w:t xml:space="preserve">        }</w:t>
              <w:br/>
              <w:t xml:space="preserve">    ]</w:t>
              <w:br/>
              <w:t>}</w:t>
            </w:r>
          </w:p>
          <w:p>
            <w:pPr>
              <w:spacing w:line="240" w:lineRule="auto"/>
              <w:jc w:val="left"/>
            </w:pPr>
            <w:r>
              <w:rPr>
                <w:sz w:val="18"/>
              </w:rPr>
              <w:t>Request Timestamp: 1755398224.01247</w:t>
            </w:r>
          </w:p>
          <w:p>
            <w:pPr>
              <w:spacing w:line="240" w:lineRule="auto"/>
              <w:jc w:val="left"/>
            </w:pPr>
            <w:r>
              <w:rPr>
                <w:sz w:val="18"/>
              </w:rPr>
              <w:t>Response Timestamp: 1755398226.0655448</w:t>
            </w:r>
          </w:p>
        </w:tc>
      </w:tr>
      <w:bookmarkEnd w:id="20"/>
    </w:tbl>
    <w:p w14:paraId="174F1197" w14:textId="77777777" w:rsidR="00A56FA9" w:rsidRPr="00A56FA9" w:rsidRDefault="00A56FA9"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56FA9" w:rsidRPr="00A56FA9" w14:paraId="73005A18" w14:textId="77777777" w:rsidTr="005625F6">
        <w:tc>
          <w:tcPr>
            <w:tcW w:w="1001" w:type="dxa"/>
            <w:shd w:val="clear" w:color="auto" w:fill="BFBFBF" w:themeFill="background1" w:themeFillShade="BF"/>
          </w:tcPr>
          <w:p w14:paraId="4F628D18" w14:textId="3964C7D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3</w:t>
            </w:r>
            <w:r w:rsidR="007A42E9">
              <w:rPr>
                <w:rFonts w:ascii="Calibri Light" w:hAnsi="Calibri Light" w:cs="Calibri Light"/>
              </w:rPr>
              <w:t>6</w:t>
            </w:r>
          </w:p>
        </w:tc>
        <w:tc>
          <w:tcPr>
            <w:tcW w:w="7952" w:type="dxa"/>
            <w:shd w:val="clear" w:color="auto" w:fill="auto"/>
          </w:tcPr>
          <w:p w14:paraId="12CBB740"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Call: Call failure, communication interrupted - &gt; Ping building or group</w:t>
            </w:r>
          </w:p>
          <w:p w14:paraId="2C41CA73"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Note: Start a ping sequence and stop pinging after positive response is obtained</w:t>
            </w:r>
          </w:p>
        </w:tc>
      </w:tr>
      <w:tr w:rsidR="00A56FA9" w:rsidRPr="00A56FA9" w14:paraId="18EA2B09" w14:textId="77777777" w:rsidTr="005625F6">
        <w:tc>
          <w:tcPr>
            <w:tcW w:w="1001" w:type="dxa"/>
            <w:shd w:val="clear" w:color="auto" w:fill="auto"/>
          </w:tcPr>
          <w:p w14:paraId="6F8D2D06"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Expected result</w:t>
            </w:r>
          </w:p>
        </w:tc>
        <w:tc>
          <w:tcPr>
            <w:tcW w:w="7952" w:type="dxa"/>
            <w:shd w:val="clear" w:color="auto" w:fill="auto"/>
          </w:tcPr>
          <w:p w14:paraId="16052503" w14:textId="77777777" w:rsidR="00A56FA9" w:rsidRPr="00A56FA9" w:rsidRDefault="00A56FA9" w:rsidP="00932DCB">
            <w:pPr>
              <w:pStyle w:val="ListParagraph"/>
              <w:numPr>
                <w:ilvl w:val="0"/>
                <w:numId w:val="28"/>
              </w:numPr>
              <w:spacing w:line="240" w:lineRule="auto"/>
              <w:rPr>
                <w:rFonts w:ascii="Calibri Light" w:hAnsi="Calibri Light" w:cs="Calibri Light"/>
              </w:rPr>
            </w:pPr>
            <w:r w:rsidRPr="00A56FA9">
              <w:rPr>
                <w:rFonts w:ascii="Calibri Light" w:hAnsi="Calibri Light" w:cs="Calibri Light"/>
              </w:rPr>
              <w:t>Ping failed</w:t>
            </w:r>
          </w:p>
          <w:p w14:paraId="5E6991DF" w14:textId="77777777" w:rsidR="00A56FA9" w:rsidRPr="00A56FA9" w:rsidRDefault="00A56FA9" w:rsidP="00932DCB">
            <w:pPr>
              <w:pStyle w:val="ListParagraph"/>
              <w:numPr>
                <w:ilvl w:val="0"/>
                <w:numId w:val="28"/>
              </w:numPr>
              <w:spacing w:line="240" w:lineRule="auto"/>
              <w:rPr>
                <w:rFonts w:ascii="Calibri Light" w:hAnsi="Calibri Light" w:cs="Calibri Light"/>
              </w:rPr>
            </w:pPr>
            <w:r w:rsidRPr="00A56FA9">
              <w:rPr>
                <w:rFonts w:ascii="Calibri Light" w:hAnsi="Calibri Light" w:cs="Calibri Light"/>
              </w:rPr>
              <w:t>Communication restored</w:t>
            </w:r>
          </w:p>
          <w:p w14:paraId="130DF12E" w14:textId="77777777" w:rsidR="00A56FA9" w:rsidRPr="00A56FA9" w:rsidRDefault="00A56FA9" w:rsidP="00932DCB">
            <w:pPr>
              <w:pStyle w:val="ListParagraph"/>
              <w:numPr>
                <w:ilvl w:val="1"/>
                <w:numId w:val="28"/>
              </w:numPr>
              <w:spacing w:line="240" w:lineRule="auto"/>
              <w:rPr>
                <w:rFonts w:ascii="Calibri Light" w:hAnsi="Calibri Light" w:cs="Calibri Light"/>
              </w:rPr>
            </w:pPr>
            <w:r w:rsidRPr="00A56FA9">
              <w:rPr>
                <w:rFonts w:ascii="Calibri Light" w:hAnsi="Calibri Light" w:cs="Calibri Light"/>
              </w:rPr>
              <w:t xml:space="preserve">Ping Successful </w:t>
            </w:r>
          </w:p>
        </w:tc>
      </w:tr>
      <w:tr w:rsidR="00A56FA9" w:rsidRPr="00A56FA9" w14:paraId="279DE55B" w14:textId="77777777" w:rsidTr="005625F6">
        <w:tc>
          <w:tcPr>
            <w:tcW w:w="1001" w:type="dxa"/>
            <w:shd w:val="clear" w:color="auto" w:fill="auto"/>
          </w:tcPr>
          <w:p w14:paraId="6A81AA05"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result</w:t>
            </w:r>
          </w:p>
        </w:tc>
        <w:tc>
          <w:tcPr>
            <w:tcW w:w="7952" w:type="dxa"/>
            <w:shd w:val="clear" w:color="auto" w:fill="auto"/>
          </w:tcPr>
          <w:p w14:paraId="0B647309" w14:textId="77777777" w:rsidR="00A56FA9" w:rsidRPr="00A56FA9" w:rsidRDefault="00A56FA9" w:rsidP="00932DCB">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End-to-end integration test</w:t>
            </w:r>
          </w:p>
          <w:p>
            <w:pPr>
              <w:spacing w:line="240" w:lineRule="auto"/>
              <w:jc w:val="left"/>
            </w:pPr>
            <w:r>
              <w:rPr>
                <w:sz w:val="18"/>
              </w:rPr>
              <w:t>Duration: 4128.957748413086 ms</w:t>
            </w:r>
          </w:p>
          <w:p>
            <w:pPr>
              <w:spacing w:line="240" w:lineRule="auto"/>
              <w:jc w:val="left"/>
            </w:pPr>
            <w:r>
              <w:rPr>
                <w:sz w:val="18"/>
              </w:rPr>
              <w:t>Response Data:</w:t>
            </w:r>
          </w:p>
          <w:p>
            <w:pPr>
              <w:spacing w:line="240" w:lineRule="auto"/>
              <w:jc w:val="left"/>
            </w:pPr>
            <w:r>
              <w:rPr>
                <w:sz w:val="18"/>
              </w:rPr>
              <w:t>{</w:t>
              <w:br/>
              <w:t xml:space="preserve">    "phase": "integration_steps",</w:t>
              <w:br/>
              <w:t xml:space="preserve">    "data": [</w:t>
              <w:br/>
              <w:t xml:space="preserve">        {</w:t>
              <w:br/>
              <w:t xml:space="preserve">            "step": "get_config",</w:t>
              <w:br/>
              <w:t xml:space="preserve">            "response": {</w:t>
              <w:br/>
              <w:t xml:space="preserve">                "connectionId": "Pbb4zdAHDoECGwg=",</w:t>
              <w:br/>
              <w:t xml:space="preserve">                "requestId": "250534799",</w:t>
              <w:br/>
              <w:t xml:space="preserve">                "statusCode": 201,</w:t>
              <w:br/>
              <w:t xml:space="preserve">                "data": {</w:t>
              <w:br/>
              <w:t xml:space="preserve">                    "time": "2025-08-17T02:37:06.442Z"</w:t>
              <w:br/>
              <w:t xml:space="preserve">                }</w:t>
              <w:br/>
              <w:t xml:space="preserve">            },</w:t>
              <w:br/>
              <w:t xml:space="preserve">            "success": true</w:t>
              <w:br/>
              <w:t xml:space="preserve">        },</w:t>
              <w:br/>
              <w:t xml:space="preserve">        {</w:t>
              <w:br/>
              <w:t xml:space="preserve">            "step": "subscribe",</w:t>
              <w:br/>
              <w:t xml:space="preserve">            "response": {</w:t>
              <w:br/>
              <w:t xml:space="preserve">                "connectionId": "Pbb4zdAHDoECGwg=",</w:t>
              <w:br/>
              <w:t xml:space="preserve">                "requestId": "1755398226744",</w:t>
              <w:br/>
              <w:t xml:space="preserve">                "statusCode": 201,</w:t>
              <w:br/>
              <w:t xml:space="preserve">                "data": {</w:t>
              <w:br/>
              <w:t xml:space="preserve">                    "time": "2025-08-17T02:37:07.029Z"</w:t>
              <w:br/>
              <w:t xml:space="preserve">                }</w:t>
              <w:br/>
              <w:t xml:space="preserve">            },</w:t>
              <w:br/>
              <w:t xml:space="preserve">            "success": true</w:t>
              <w:br/>
              <w:t xml:space="preserve">        },</w:t>
              <w:br/>
              <w:t xml:space="preserve">        {</w:t>
              <w:br/>
              <w:t xml:space="preserve">            "step": "call_action",</w:t>
              <w:br/>
              <w:t xml:space="preserve">            "response": {</w:t>
              <w:br/>
              <w:t xml:space="preserve">                "connectionId": "Pbb4zdAHDoECGwg=",</w:t>
              <w:br/>
              <w:t xml:space="preserve">                "requestId": 704111367,</w:t>
              <w:br/>
              <w:t xml:space="preserve">                "statusCode": 201,</w:t>
              <w:br/>
              <w:t xml:space="preserve">                "data": {</w:t>
              <w:br/>
              <w:t xml:space="preserve">                    "request_id": 704111367,</w:t>
              <w:br/>
              <w:t xml:space="preserve">                    "success": true,</w:t>
              <w:br/>
              <w:t xml:space="preserve">                    "session_id": 297</w:t>
              <w:br/>
              <w:t xml:space="preserve">                },</w:t>
              <w:br/>
              <w:t xml:space="preserve">                "callType": "action",</w:t>
              <w:br/>
              <w:t xml:space="preserve">                "buildingId": "building:L1QinntdEOg",</w:t>
              <w:br/>
              <w:t xml:space="preserve">                "groupId": "1",</w:t>
              <w:br/>
              <w:t xml:space="preserve">                "sessionId": 297</w:t>
              <w:br/>
              <w:t xml:space="preserve">            },</w:t>
              <w:br/>
              <w:t xml:space="preserve">            "success": true</w:t>
              <w:br/>
              <w:t xml:space="preserve">        },</w:t>
              <w:br/>
              <w:t xml:space="preserve">        {</w:t>
              <w:br/>
              <w:t xml:space="preserve">            "step": "get_events",</w:t>
              <w:br/>
              <w:t xml:space="preserve">            "event_received": true,</w:t>
              <w:br/>
              <w:t xml:space="preserve">            "success": true</w:t>
              <w:br/>
              <w:t xml:space="preserve">        },</w:t>
              <w:br/>
              <w:t xml:space="preserve">        {</w:t>
              <w:br/>
              <w:t xml:space="preserve">            "step": "ping",</w:t>
              <w:br/>
              <w:t xml:space="preserve">            "response": {</w:t>
              <w:br/>
              <w:t xml:space="preserve">                "data": {</w:t>
              <w:br/>
              <w:t xml:space="preserve">                    "request_id": 953512167,</w:t>
              <w:br/>
              <w:t xml:space="preserve">                    "time": "2025-08-17T02:37:09.906Z"</w:t>
              <w:br/>
              <w:t xml:space="preserve">                },</w:t>
              <w:br/>
              <w:t xml:space="preserve">                "callType": "ping",</w:t>
              <w:br/>
              <w:t xml:space="preserve">                "buildingId": "building:L1QinntdEOg",</w:t>
              <w:br/>
              <w:t xml:space="preserve">                "groupId": "1"</w:t>
              <w:br/>
              <w:t xml:space="preserve">            },</w:t>
              <w:br/>
              <w:t xml:space="preserve">            "success": true</w:t>
              <w:br/>
              <w:t xml:space="preserve">        }</w:t>
              <w:br/>
              <w:t xml:space="preserve">    ]</w:t>
              <w:br/>
              <w:t>}</w:t>
            </w:r>
          </w:p>
          <w:p>
            <w:pPr>
              <w:spacing w:line="240" w:lineRule="auto"/>
              <w:jc w:val="left"/>
            </w:pPr>
            <w:r>
              <w:rPr>
                <w:sz w:val="18"/>
              </w:rPr>
              <w:t>API Calls:</w:t>
            </w:r>
          </w:p>
          <w:p>
            <w:pPr>
              <w:spacing w:line="240" w:lineRule="auto"/>
              <w:jc w:val="left"/>
            </w:pPr>
            <w:r>
              <w:rPr>
                <w:sz w:val="18"/>
              </w:rPr>
              <w:t>Call 1:</w:t>
            </w:r>
          </w:p>
          <w:p>
            <w:pPr>
              <w:spacing w:line="240" w:lineRule="auto"/>
              <w:jc w:val="left"/>
            </w:pPr>
            <w:r>
              <w:rPr>
                <w:sz w:val="18"/>
              </w:rPr>
              <w:t>Interface Type: WebSocket</w:t>
            </w:r>
          </w:p>
          <w:p>
            <w:pPr>
              <w:spacing w:line="240" w:lineRule="auto"/>
              <w:jc w:val="left"/>
            </w:pPr>
            <w:r>
              <w:rPr>
                <w:sz w:val="18"/>
              </w:rPr>
              <w:t>URL: wss://dev.kone.com/stream-v2</w:t>
            </w:r>
          </w:p>
          <w:p>
            <w:pPr>
              <w:spacing w:line="240" w:lineRule="auto"/>
              <w:jc w:val="left"/>
            </w:pPr>
            <w:r>
              <w:rPr>
                <w:sz w:val="18"/>
              </w:rPr>
              <w:t>Method: lift-call-api-v2/action</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"5f6f1c17-be25-486e-a479-322ad8db8fd0",</w:t>
              <w:br/>
              <w:t xml:space="preserve">            "area": 1000,</w:t>
              <w:br/>
              <w:t xml:space="preserve">            "time": "2025-08-17T02:37:06.065851Z",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Response Data:</w:t>
            </w:r>
          </w:p>
          <w:p>
            <w:pPr>
              <w:spacing w:line="240" w:lineRule="auto"/>
              <w:jc w:val="left"/>
            </w:pPr>
            <w:r>
              <w:rPr>
                <w:sz w:val="18"/>
              </w:rPr>
              <w:t>[</w:t>
              <w:br/>
              <w:t xml:space="preserve">      {</w:t>
              <w:br/>
              <w:t xml:space="preserve">            "step": "get_config",</w:t>
              <w:br/>
              <w:t xml:space="preserve">            "response": {</w:t>
              <w:br/>
              <w:t xml:space="preserve">                  "connectionId": "Pbb4zdAHDoECGwg=",</w:t>
              <w:br/>
              <w:t xml:space="preserve">                  "requestId": "250534799",</w:t>
              <w:br/>
              <w:t xml:space="preserve">                  "statusCode": 201,</w:t>
              <w:br/>
              <w:t xml:space="preserve">                  "data": {</w:t>
              <w:br/>
              <w:t xml:space="preserve">                        "time": "2025-08-17T02:37:06.442Z"</w:t>
              <w:br/>
              <w:t xml:space="preserve">                  }</w:t>
              <w:br/>
              <w:t xml:space="preserve">            },</w:t>
              <w:br/>
              <w:t xml:space="preserve">            "success": true</w:t>
              <w:br/>
              <w:t xml:space="preserve">      },</w:t>
              <w:br/>
              <w:t xml:space="preserve">      {</w:t>
              <w:br/>
              <w:t xml:space="preserve">            "step": "subscribe",</w:t>
              <w:br/>
              <w:t xml:space="preserve">            "response": {</w:t>
              <w:br/>
              <w:t xml:space="preserve">                  "connectionId": "Pbb4zdAHDoECGwg=",</w:t>
              <w:br/>
              <w:t xml:space="preserve">                  "requestId": "1755398226744",</w:t>
              <w:br/>
              <w:t xml:space="preserve">                  "statusCode": 201,</w:t>
              <w:br/>
              <w:t xml:space="preserve">                  "data": {</w:t>
              <w:br/>
              <w:t xml:space="preserve">                        "time": "2025-08-17T02:37:07.029Z"</w:t>
              <w:br/>
              <w:t xml:space="preserve">                  }</w:t>
              <w:br/>
              <w:t xml:space="preserve">            },</w:t>
              <w:br/>
              <w:t xml:space="preserve">            "success": true</w:t>
              <w:br/>
              <w:t xml:space="preserve">      }</w:t>
              <w:br/>
              <w:t>]</w:t>
            </w:r>
          </w:p>
          <w:p>
            <w:pPr>
              <w:spacing w:line="240" w:lineRule="auto"/>
              <w:jc w:val="left"/>
            </w:pPr>
            <w:r>
              <w:rPr>
                <w:sz w:val="18"/>
              </w:rPr>
              <w:t>Status Code: 200</w:t>
            </w:r>
          </w:p>
          <w:p>
            <w:pPr>
              <w:spacing w:line="240" w:lineRule="auto"/>
              <w:jc w:val="left"/>
            </w:pPr>
            <w:r>
              <w:rPr>
                <w:sz w:val="18"/>
              </w:rPr>
              <w:t>Timestamp: 2025-08-17T02:37:06.065873+00:00</w:t>
            </w:r>
          </w:p>
          <w:p>
            <w:pPr>
              <w:spacing w:line="240" w:lineRule="auto"/>
              <w:jc w:val="left"/>
            </w:pPr>
            <w:r>
              <w:rPr>
                <w:sz w:val="18"/>
              </w:rPr>
              <w:t>Request Parameters:</w:t>
            </w:r>
          </w:p>
          <w:p>
            <w:pPr>
              <w:spacing w:line="240" w:lineRule="auto"/>
              <w:jc w:val="left"/>
            </w:pPr>
            <w:r>
              <w:rPr>
                <w:sz w:val="18"/>
              </w:rPr>
              <w:t>{</w:t>
              <w:br/>
              <w:t xml:space="preserve">    "type": "lift-call-api-v2",</w:t>
              <w:br/>
              <w:t xml:space="preserve">    "buildingId": "building:L1QinntdEOg",</w:t>
              <w:br/>
              <w:t xml:space="preserve">    "callType": "action",</w:t>
              <w:br/>
              <w:t xml:space="preserve">    "groupId": "1",</w:t>
              <w:br/>
              <w:t xml:space="preserve">    "payload": {</w:t>
              <w:br/>
              <w:t xml:space="preserve">        "request_id": "5f6f1c17-be25-486e-a479-322ad8db8fd0",</w:t>
              <w:br/>
              <w:t xml:space="preserve">        "area": 1000,</w:t>
              <w:br/>
              <w:t xml:space="preserve">        "time": "2025-08-17T02:37:06.065851Z",</w:t>
              <w:br/>
              <w:t xml:space="preserve">        "terminal": 1,</w:t>
              <w:br/>
              <w:t xml:space="preserve">        "call": {</w:t>
              <w:br/>
              <w:t xml:space="preserve">            "action": 2,</w:t>
              <w:br/>
              <w:t xml:space="preserve">            "destination": 2000</w:t>
              <w:br/>
              <w:t xml:space="preserve">        }</w:t>
              <w:br/>
              <w:t xml:space="preserve">    }</w:t>
              <w:br/>
              <w:t>}</w:t>
            </w:r>
          </w:p>
          <w:p>
            <w:pPr>
              <w:spacing w:line="240" w:lineRule="auto"/>
              <w:jc w:val="left"/>
            </w:pPr>
            <w:r>
              <w:rPr>
                <w:sz w:val="18"/>
              </w:rPr>
              <w:t>Request Timestamp: 1755398226.0656111</w:t>
            </w:r>
          </w:p>
          <w:p>
            <w:pPr>
              <w:spacing w:line="240" w:lineRule="auto"/>
              <w:jc w:val="left"/>
            </w:pPr>
            <w:r>
              <w:rPr>
                <w:sz w:val="18"/>
              </w:rPr>
              <w:t>Response Timestamp: 1755398230.1945689</w:t>
            </w:r>
          </w:p>
        </w:tc>
      </w:tr>
    </w:tbl>
    <w:p w14:paraId="6F7499AA" w14:textId="77777777" w:rsidR="00A56FA9" w:rsidRPr="00A56FA9" w:rsidRDefault="00A56FA9"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A56FA9" w:rsidRPr="00A56FA9" w14:paraId="52AAABFE" w14:textId="77777777" w:rsidTr="005625F6">
        <w:tc>
          <w:tcPr>
            <w:tcW w:w="1050" w:type="dxa"/>
            <w:shd w:val="clear" w:color="auto" w:fill="BFBFBF" w:themeFill="background1" w:themeFillShade="BF"/>
          </w:tcPr>
          <w:p w14:paraId="67380524" w14:textId="18F6BA8C"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 xml:space="preserve">Test </w:t>
            </w:r>
            <w:r w:rsidR="002C2262">
              <w:rPr>
                <w:rFonts w:ascii="Calibri Light" w:hAnsi="Calibri Light" w:cs="Calibri Light"/>
              </w:rPr>
              <w:t>3</w:t>
            </w:r>
            <w:r w:rsidR="007A42E9">
              <w:rPr>
                <w:rFonts w:ascii="Calibri Light" w:hAnsi="Calibri Light" w:cs="Calibri Light"/>
              </w:rPr>
              <w:t>7</w:t>
            </w:r>
          </w:p>
        </w:tc>
        <w:tc>
          <w:tcPr>
            <w:tcW w:w="7952" w:type="dxa"/>
            <w:shd w:val="clear" w:color="auto" w:fill="auto"/>
          </w:tcPr>
          <w:p w14:paraId="6B2A35FA"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Call: End-to-end communication enabled (DTU connected) - &gt; Source: any floor, Destination: any floor</w:t>
            </w:r>
          </w:p>
          <w:p w14:paraId="4D65BA58"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Note: Landing Call – Source only, Car Call – Destination only</w:t>
            </w:r>
          </w:p>
        </w:tc>
      </w:tr>
      <w:tr w:rsidR="00A56FA9" w:rsidRPr="00A56FA9" w14:paraId="206DE107" w14:textId="77777777" w:rsidTr="005625F6">
        <w:tc>
          <w:tcPr>
            <w:tcW w:w="1050" w:type="dxa"/>
            <w:shd w:val="clear" w:color="auto" w:fill="auto"/>
          </w:tcPr>
          <w:p w14:paraId="789509EF"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Expected result</w:t>
            </w:r>
          </w:p>
        </w:tc>
        <w:tc>
          <w:tcPr>
            <w:tcW w:w="7952" w:type="dxa"/>
            <w:shd w:val="clear" w:color="auto" w:fill="auto"/>
          </w:tcPr>
          <w:p w14:paraId="08AB0DCA" w14:textId="77777777" w:rsidR="00A56FA9" w:rsidRPr="00A56FA9" w:rsidRDefault="00A56FA9" w:rsidP="00932DCB">
            <w:pPr>
              <w:pStyle w:val="ListParagraph"/>
              <w:numPr>
                <w:ilvl w:val="0"/>
                <w:numId w:val="19"/>
              </w:numPr>
              <w:spacing w:line="240" w:lineRule="auto"/>
              <w:rPr>
                <w:rFonts w:ascii="Calibri Light" w:hAnsi="Calibri Light" w:cs="Calibri Light"/>
              </w:rPr>
            </w:pPr>
            <w:r w:rsidRPr="00A56FA9">
              <w:rPr>
                <w:rFonts w:ascii="Calibri Light" w:hAnsi="Calibri Light" w:cs="Calibri Light"/>
              </w:rPr>
              <w:t>Call accepted and elevator moving</w:t>
            </w:r>
          </w:p>
          <w:p w14:paraId="253CAA84" w14:textId="1A995585" w:rsidR="00A56FA9" w:rsidRPr="00A56FA9" w:rsidRDefault="00C87A71" w:rsidP="00932DCB">
            <w:pPr>
              <w:pStyle w:val="ListParagraph"/>
              <w:numPr>
                <w:ilvl w:val="1"/>
                <w:numId w:val="19"/>
              </w:numPr>
              <w:spacing w:line="240" w:lineRule="auto"/>
              <w:rPr>
                <w:rFonts w:ascii="Calibri Light" w:hAnsi="Calibri Light" w:cs="Calibri Light"/>
              </w:rPr>
            </w:pPr>
            <w:r>
              <w:rPr>
                <w:rFonts w:ascii="Calibri Light" w:hAnsi="Calibri Light" w:cs="Calibri Light"/>
              </w:rPr>
              <w:t>Response code</w:t>
            </w:r>
            <w:r w:rsidR="00A56FA9" w:rsidRPr="00A56FA9">
              <w:rPr>
                <w:rFonts w:ascii="Calibri Light" w:hAnsi="Calibri Light" w:cs="Calibri Light"/>
              </w:rPr>
              <w:t xml:space="preserve"> 201</w:t>
            </w:r>
          </w:p>
          <w:p w14:paraId="23666345" w14:textId="301651C5" w:rsidR="00A56FA9" w:rsidRPr="00A56FA9" w:rsidRDefault="000121A3" w:rsidP="00932DCB">
            <w:pPr>
              <w:pStyle w:val="ListParagraph"/>
              <w:numPr>
                <w:ilvl w:val="1"/>
                <w:numId w:val="19"/>
              </w:numPr>
              <w:spacing w:line="240" w:lineRule="auto"/>
              <w:rPr>
                <w:rFonts w:ascii="Calibri Light" w:hAnsi="Calibri Light" w:cs="Calibri Light"/>
              </w:rPr>
            </w:pPr>
            <w:r>
              <w:rPr>
                <w:rFonts w:ascii="Calibri Light" w:hAnsi="Calibri Light" w:cs="Calibri Light"/>
              </w:rPr>
              <w:t>Session id</w:t>
            </w:r>
            <w:r w:rsidR="00A56FA9" w:rsidRPr="00A56FA9">
              <w:rPr>
                <w:rFonts w:ascii="Calibri Light" w:hAnsi="Calibri Light" w:cs="Calibri Light"/>
              </w:rPr>
              <w:t xml:space="preserve"> returned</w:t>
            </w:r>
          </w:p>
          <w:p w14:paraId="64B47616" w14:textId="77777777" w:rsidR="00A56FA9" w:rsidRDefault="00A56FA9" w:rsidP="00932DCB">
            <w:pPr>
              <w:pStyle w:val="ListParagraph"/>
              <w:numPr>
                <w:ilvl w:val="0"/>
                <w:numId w:val="19"/>
              </w:numPr>
              <w:spacing w:line="240" w:lineRule="auto"/>
              <w:rPr>
                <w:rFonts w:ascii="Calibri Light" w:hAnsi="Calibri Light" w:cs="Calibri Light"/>
              </w:rPr>
            </w:pPr>
            <w:r w:rsidRPr="00A56FA9">
              <w:rPr>
                <w:rFonts w:ascii="Calibri Light" w:hAnsi="Calibri Light" w:cs="Calibri Light"/>
              </w:rPr>
              <w:t>Elevator tracking as needed</w:t>
            </w:r>
          </w:p>
          <w:p w14:paraId="29FB1553" w14:textId="79A14F36" w:rsidR="002C2262" w:rsidRPr="002C2262" w:rsidRDefault="002C2262" w:rsidP="00932DCB">
            <w:pPr>
              <w:pStyle w:val="ListParagraph"/>
              <w:numPr>
                <w:ilvl w:val="1"/>
                <w:numId w:val="24"/>
              </w:numPr>
              <w:spacing w:line="240" w:lineRule="auto"/>
              <w:rPr>
                <w:rFonts w:ascii="Calibri Light" w:hAnsi="Calibri Light" w:cs="Calibri Light"/>
              </w:rPr>
            </w:pPr>
            <w:r>
              <w:rPr>
                <w:rFonts w:ascii="Calibri Light" w:hAnsi="Calibri Light" w:cs="Calibri Light"/>
              </w:rPr>
              <w:t xml:space="preserve">if </w:t>
            </w:r>
            <w:r>
              <w:rPr>
                <w:rFonts w:ascii="Calibri Light" w:hAnsi="Calibri Light" w:cs="Calibri Light"/>
                <w:iCs/>
              </w:rPr>
              <w:t xml:space="preserve">applicable </w:t>
            </w:r>
            <w:r>
              <w:rPr>
                <w:rFonts w:ascii="Calibri Light" w:hAnsi="Calibri Light" w:cs="Calibri Light"/>
              </w:rPr>
              <w:t>hold open elevator door</w:t>
            </w:r>
          </w:p>
        </w:tc>
      </w:tr>
      <w:tr w:rsidR="00A56FA9" w14:paraId="389D9798" w14:textId="77777777" w:rsidTr="005625F6">
        <w:tc>
          <w:tcPr>
            <w:tcW w:w="1050" w:type="dxa"/>
            <w:shd w:val="clear" w:color="auto" w:fill="auto"/>
          </w:tcPr>
          <w:p w14:paraId="325E9526"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result</w:t>
            </w:r>
          </w:p>
        </w:tc>
        <w:tc>
          <w:tcPr>
            <w:tcW w:w="7952" w:type="dxa"/>
            <w:shd w:val="clear" w:color="auto" w:fill="auto"/>
          </w:tcPr>
          <w:p w14:paraId="718C90D8" w14:textId="77777777" w:rsidR="00A56FA9" w:rsidRPr="00A30AED" w:rsidRDefault="00A56FA9" w:rsidP="00932DCB">
            <w:pPr>
              <w:spacing w:line="240" w:lineRule="auto"/>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DTU connected communication test</w:t>
            </w:r>
          </w:p>
          <w:p>
            <w:pPr>
              <w:spacing w:line="240" w:lineRule="auto"/>
              <w:jc w:val="left"/>
            </w:pPr>
            <w:r>
              <w:rPr>
                <w:sz w:val="18"/>
              </w:rPr>
              <w:t>Duration: 890.1529312133789 ms</w:t>
            </w:r>
          </w:p>
          <w:p>
            <w:pPr>
              <w:spacing w:line="240" w:lineRule="auto"/>
              <w:jc w:val="left"/>
            </w:pPr>
            <w:r>
              <w:rPr>
                <w:sz w:val="18"/>
              </w:rPr>
              <w:t>Response Data:</w:t>
            </w:r>
          </w:p>
          <w:p>
            <w:pPr>
              <w:spacing w:line="240" w:lineRule="auto"/>
              <w:jc w:val="left"/>
            </w:pPr>
            <w:r>
              <w:rPr>
                <w:sz w:val="18"/>
              </w:rPr>
              <w:t>{</w:t>
              <w:br/>
              <w:t xml:space="preserve">    "phase": "tracking_error",</w:t>
              <w:br/>
              <w:t xml:space="preserve">    "error": "'KoneDriverV2' object has no attribute 'get_call_status'"</w:t>
              <w:br/>
              <w:t>}</w:t>
            </w:r>
          </w:p>
          <w:p>
            <w:pPr>
              <w:spacing w:line="240" w:lineRule="auto"/>
              <w:jc w:val="left"/>
            </w:pPr>
            <w:r>
              <w:rPr>
                <w:sz w:val="18"/>
              </w:rPr>
              <w:t>Request Timestamp: 1755398230.194603</w:t>
            </w:r>
          </w:p>
          <w:p>
            <w:pPr>
              <w:spacing w:line="240" w:lineRule="auto"/>
              <w:jc w:val="left"/>
            </w:pPr>
            <w:r>
              <w:rPr>
                <w:sz w:val="18"/>
              </w:rPr>
              <w:t>Response Timestamp: 1755398231.084756</w:t>
            </w:r>
          </w:p>
        </w:tc>
      </w:tr>
    </w:tbl>
    <w:p w14:paraId="10CD7611" w14:textId="63C468F3" w:rsidR="00A56FA9" w:rsidRDefault="00A56FA9" w:rsidP="00932DCB">
      <w:pPr>
        <w:spacing w:line="240" w:lineRule="auto"/>
        <w:rPr>
          <w:rFonts w:cs="Arial"/>
          <w:b/>
          <w:color w:val="0071B9" w:themeColor="text2"/>
          <w:kern w:val="32"/>
          <w:sz w:val="22"/>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7A42E9" w:rsidRPr="00DF0237" w14:paraId="26321695" w14:textId="77777777" w:rsidTr="007419B5">
        <w:tc>
          <w:tcPr>
            <w:tcW w:w="1001" w:type="dxa"/>
            <w:shd w:val="clear" w:color="auto" w:fill="A6A6A6"/>
          </w:tcPr>
          <w:p w14:paraId="3EA457AD" w14:textId="77777777" w:rsidR="007A42E9" w:rsidRPr="00DF0237" w:rsidRDefault="007A42E9" w:rsidP="007419B5">
            <w:pPr>
              <w:spacing w:line="240" w:lineRule="auto"/>
              <w:rPr>
                <w:rFonts w:ascii="Calibri Light" w:hAnsi="Calibri Light" w:cs="Calibri Light"/>
              </w:rPr>
            </w:pPr>
            <w:r w:rsidRPr="00DF0237">
              <w:rPr>
                <w:rFonts w:ascii="Calibri Light" w:hAnsi="Calibri Light" w:cs="Calibri Light"/>
              </w:rPr>
              <w:t xml:space="preserve">Test </w:t>
            </w:r>
            <w:r>
              <w:rPr>
                <w:rFonts w:ascii="Calibri Light" w:hAnsi="Calibri Light" w:cs="Calibri Light"/>
              </w:rPr>
              <w:t>38</w:t>
            </w:r>
          </w:p>
        </w:tc>
        <w:tc>
          <w:tcPr>
            <w:tcW w:w="7952" w:type="dxa"/>
            <w:shd w:val="clear" w:color="auto" w:fill="auto"/>
          </w:tcPr>
          <w:p w14:paraId="41C463B6" w14:textId="77777777" w:rsidR="007A42E9" w:rsidRPr="00DF0237" w:rsidRDefault="007A42E9" w:rsidP="007419B5">
            <w:pPr>
              <w:spacing w:line="240" w:lineRule="auto"/>
              <w:rPr>
                <w:rFonts w:ascii="Calibri Light" w:hAnsi="Calibri Light" w:cs="Calibri Light"/>
              </w:rPr>
            </w:pPr>
            <w:r w:rsidRPr="00DF0237">
              <w:rPr>
                <w:rFonts w:ascii="Calibri Light" w:hAnsi="Calibri Light" w:cs="Calibri Light"/>
              </w:rPr>
              <w:t>Custom case</w:t>
            </w:r>
          </w:p>
        </w:tc>
      </w:tr>
      <w:tr w:rsidR="007A42E9" w:rsidRPr="00DF0237" w14:paraId="0E888560" w14:textId="77777777" w:rsidTr="007419B5">
        <w:tc>
          <w:tcPr>
            <w:tcW w:w="1001" w:type="dxa"/>
            <w:shd w:val="clear" w:color="auto" w:fill="auto"/>
          </w:tcPr>
          <w:p w14:paraId="6A992752" w14:textId="77777777" w:rsidR="007A42E9" w:rsidRPr="00DF0237" w:rsidRDefault="007A42E9" w:rsidP="007419B5">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108662C9" w14:textId="77777777" w:rsidR="007A42E9" w:rsidRPr="00DF0237" w:rsidRDefault="007A42E9" w:rsidP="007419B5">
            <w:pPr>
              <w:spacing w:line="240" w:lineRule="auto"/>
              <w:rPr>
                <w:rFonts w:ascii="Calibri Light" w:hAnsi="Calibri Light" w:cs="Calibri Light"/>
              </w:rPr>
            </w:pPr>
          </w:p>
        </w:tc>
      </w:tr>
      <w:tr w:rsidR="007A42E9" w:rsidRPr="00DF0237" w14:paraId="5B3F9566" w14:textId="77777777" w:rsidTr="007419B5">
        <w:tc>
          <w:tcPr>
            <w:tcW w:w="1001" w:type="dxa"/>
            <w:shd w:val="clear" w:color="auto" w:fill="auto"/>
          </w:tcPr>
          <w:p w14:paraId="26716AE0" w14:textId="77777777" w:rsidR="007A42E9" w:rsidRPr="00DF0237" w:rsidRDefault="007A42E9" w:rsidP="007419B5">
            <w:pPr>
              <w:spacing w:line="240" w:lineRule="auto"/>
              <w:rPr>
                <w:rFonts w:ascii="Calibri Light" w:hAnsi="Calibri Light" w:cs="Calibri Light"/>
              </w:rPr>
            </w:pPr>
            <w:r w:rsidRPr="00DF0237">
              <w:rPr>
                <w:rFonts w:ascii="Calibri Light" w:hAnsi="Calibri Light" w:cs="Calibri Light"/>
              </w:rPr>
              <w:t>Test result</w:t>
            </w:r>
          </w:p>
        </w:tc>
        <w:tc>
          <w:tcPr>
            <w:tcW w:w="7952" w:type="dxa"/>
            <w:shd w:val="clear" w:color="auto" w:fill="auto"/>
          </w:tcPr>
          <w:p w14:paraId="681DD349" w14:textId="77777777" w:rsidR="007A42E9" w:rsidRPr="00DF0237" w:rsidRDefault="007A42E9" w:rsidP="007419B5">
            <w:pPr>
              <w:spacing w:line="240" w:lineRule="auto"/>
              <w:rPr>
                <w:rFonts w:ascii="Calibri Light" w:hAnsi="Calibri Light" w:cs="Calibri Light"/>
              </w:rPr>
            </w:pPr>
          </w:p>
          <w:p>
            <w:pPr>
              <w:spacing w:line="240" w:lineRule="auto"/>
              <w:jc w:val="left"/>
            </w:pPr>
            <w:r>
              <w:rPr>
                <w:sz w:val="18"/>
              </w:rPr>
              <w:t>Result: Pass</w:t>
            </w:r>
          </w:p>
          <w:p>
            <w:pPr>
              <w:spacing w:line="240" w:lineRule="auto"/>
              <w:jc w:val="left"/>
            </w:pPr>
            <w:r>
              <w:rPr>
                <w:sz w:val="18"/>
              </w:rPr>
              <w:t>Status: PASS</w:t>
            </w:r>
          </w:p>
          <w:p>
            <w:pPr>
              <w:spacing w:line="240" w:lineRule="auto"/>
              <w:jc w:val="left"/>
            </w:pPr>
            <w:r>
              <w:rPr>
                <w:sz w:val="18"/>
              </w:rPr>
              <w:t>Description: Custom case test</w:t>
            </w:r>
          </w:p>
          <w:p>
            <w:pPr>
              <w:spacing w:line="240" w:lineRule="auto"/>
              <w:jc w:val="left"/>
            </w:pPr>
            <w:r>
              <w:rPr>
                <w:sz w:val="18"/>
              </w:rPr>
              <w:t>Duration: 851.0928153991699 ms</w:t>
            </w:r>
          </w:p>
          <w:p>
            <w:pPr>
              <w:spacing w:line="240" w:lineRule="auto"/>
              <w:jc w:val="left"/>
            </w:pPr>
            <w:r>
              <w:rPr>
                <w:sz w:val="18"/>
              </w:rPr>
              <w:t>Response Data:</w:t>
            </w:r>
          </w:p>
          <w:p>
            <w:pPr>
              <w:spacing w:line="240" w:lineRule="auto"/>
              <w:jc w:val="left"/>
            </w:pPr>
            <w:r>
              <w:rPr>
                <w:sz w:val="18"/>
              </w:rPr>
              <w:t>{</w:t>
              <w:br/>
              <w:t xml:space="preserve">    "phase": "custom_call_response",</w:t>
              <w:br/>
              <w:t xml:space="preserve">    "data": {</w:t>
              <w:br/>
              <w:t xml:space="preserve">        "connectionId": "Pbb4zdAHDoECGwg=",</w:t>
              <w:br/>
              <w:t xml:space="preserve">        "requestId": 887075556,</w:t>
              <w:br/>
              <w:t xml:space="preserve">        "statusCode": 201,</w:t>
              <w:br/>
              <w:t xml:space="preserve">        "data": {</w:t>
              <w:br/>
              <w:t xml:space="preserve">            "request_id": 887075556,</w:t>
              <w:br/>
              <w:t xml:space="preserve">            "success": true,</w:t>
              <w:br/>
              <w:t xml:space="preserve">            "session_id": 299</w:t>
              <w:br/>
              <w:t xml:space="preserve">        },</w:t>
              <w:br/>
              <w:t xml:space="preserve">        "callType": "action",</w:t>
              <w:br/>
              <w:t xml:space="preserve">        "buildingId": "building:L1QinntdEOg",</w:t>
              <w:br/>
              <w:t xml:space="preserve">        "groupId": "1",</w:t>
              <w:br/>
              <w:t xml:space="preserve">        "sessionId": 299</w:t>
              <w:br/>
              <w:t xml:space="preserve">    }</w:t>
              <w:br/>
              <w:t>}</w:t>
            </w:r>
          </w:p>
          <w:p>
            <w:pPr>
              <w:spacing w:line="240" w:lineRule="auto"/>
              <w:jc w:val="left"/>
            </w:pPr>
            <w:r>
              <w:rPr>
                <w:sz w:val="18"/>
              </w:rPr>
              <w:t>Request Timestamp: 1755398231.0848262</w:t>
            </w:r>
          </w:p>
          <w:p>
            <w:pPr>
              <w:spacing w:line="240" w:lineRule="auto"/>
              <w:jc w:val="left"/>
            </w:pPr>
            <w:r>
              <w:rPr>
                <w:sz w:val="18"/>
              </w:rPr>
              <w:t>Response Timestamp: 1755398231.935919</w:t>
            </w:r>
          </w:p>
        </w:tc>
      </w:tr>
    </w:tbl>
    <w:p w14:paraId="00FB2AC4" w14:textId="77777777" w:rsidR="007A42E9" w:rsidRDefault="007A42E9" w:rsidP="00932DCB">
      <w:pPr>
        <w:spacing w:line="240" w:lineRule="auto"/>
        <w:rPr>
          <w:rFonts w:cs="Arial"/>
          <w:b/>
          <w:color w:val="0071B9" w:themeColor="text2"/>
          <w:kern w:val="32"/>
          <w:sz w:val="22"/>
          <w:szCs w:val="28"/>
        </w:rPr>
      </w:pPr>
    </w:p>
    <w:p w14:paraId="0D84761F" w14:textId="2A5937E6" w:rsidR="00AF5BB0" w:rsidRPr="00DF0237" w:rsidRDefault="00AF5BB0" w:rsidP="00932DCB">
      <w:pPr>
        <w:pStyle w:val="Heading2"/>
        <w:numPr>
          <w:ilvl w:val="1"/>
          <w:numId w:val="2"/>
        </w:numPr>
        <w:spacing w:line="240" w:lineRule="auto"/>
        <w:rPr>
          <w:rFonts w:ascii="Calibri Light" w:hAnsi="Calibri Light" w:cs="Calibri Light"/>
        </w:rPr>
      </w:pPr>
      <w:bookmarkStart w:id="21" w:name="_Toc112173033"/>
      <w:r w:rsidRPr="00DF0237">
        <w:rPr>
          <w:rFonts w:ascii="Calibri Light" w:hAnsi="Calibri Light" w:cs="Calibri Light"/>
        </w:rPr>
        <w:t>Other system functionality checks</w:t>
      </w:r>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73A3AD4B" w14:textId="77777777" w:rsidTr="004F0F67">
        <w:tc>
          <w:tcPr>
            <w:tcW w:w="1418" w:type="dxa"/>
            <w:shd w:val="clear" w:color="auto" w:fill="A6A6A6"/>
          </w:tcPr>
          <w:p w14:paraId="2DB44A9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8</w:t>
            </w:r>
          </w:p>
        </w:tc>
        <w:tc>
          <w:tcPr>
            <w:tcW w:w="7535" w:type="dxa"/>
            <w:shd w:val="clear" w:color="auto" w:fill="auto"/>
          </w:tcPr>
          <w:p w14:paraId="789E800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Specify how </w:t>
            </w:r>
            <w:r w:rsidRPr="00DF0237">
              <w:rPr>
                <w:rFonts w:ascii="Calibri Light" w:hAnsi="Calibri Light" w:cs="Calibri Light"/>
                <w:i/>
                <w:iCs/>
                <w:u w:val="single"/>
              </w:rPr>
              <w:t>logs</w:t>
            </w:r>
            <w:r w:rsidRPr="00DF0237">
              <w:rPr>
                <w:rFonts w:ascii="Calibri Light" w:hAnsi="Calibri Light" w:cs="Calibri Light"/>
              </w:rPr>
              <w:t xml:space="preserve"> for access permission and call giving are handled.</w:t>
            </w:r>
          </w:p>
        </w:tc>
      </w:tr>
      <w:tr w:rsidR="00AF5BB0" w:rsidRPr="00DF0237" w14:paraId="054663D7" w14:textId="77777777" w:rsidTr="004F0F67">
        <w:tc>
          <w:tcPr>
            <w:tcW w:w="1418" w:type="dxa"/>
            <w:shd w:val="clear" w:color="auto" w:fill="auto"/>
          </w:tcPr>
          <w:p w14:paraId="693BFB2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3D1FBA99" w14:textId="77777777" w:rsidR="00AF5BB0" w:rsidRPr="00DF0237" w:rsidRDefault="00AF5BB0" w:rsidP="00932DCB">
            <w:pPr>
              <w:spacing w:line="240" w:lineRule="auto"/>
              <w:rPr>
                <w:rFonts w:ascii="Calibri Light" w:hAnsi="Calibri Light" w:cs="Calibri Light"/>
              </w:rPr>
            </w:pPr>
          </w:p>
        </w:tc>
      </w:tr>
    </w:tbl>
    <w:p w14:paraId="7870E3ED" w14:textId="7777777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5992B429" w14:textId="77777777" w:rsidTr="004F0F67">
        <w:tc>
          <w:tcPr>
            <w:tcW w:w="1418" w:type="dxa"/>
            <w:shd w:val="clear" w:color="auto" w:fill="A6A6A6"/>
          </w:tcPr>
          <w:p w14:paraId="1DE4FD7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9</w:t>
            </w:r>
          </w:p>
        </w:tc>
        <w:tc>
          <w:tcPr>
            <w:tcW w:w="7535" w:type="dxa"/>
            <w:shd w:val="clear" w:color="auto" w:fill="auto"/>
          </w:tcPr>
          <w:p w14:paraId="74DCE6E4" w14:textId="5F7D89A4"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Self-assessment </w:t>
            </w:r>
            <w:r w:rsidRPr="00DF0237">
              <w:rPr>
                <w:rFonts w:ascii="Calibri Light" w:hAnsi="Calibri Light" w:cs="Calibri Light"/>
                <w:i/>
                <w:iCs/>
                <w:u w:val="single"/>
              </w:rPr>
              <w:t>cybersecurity</w:t>
            </w:r>
            <w:r w:rsidRPr="00DF0237">
              <w:rPr>
                <w:rFonts w:ascii="Calibri Light" w:hAnsi="Calibri Light" w:cs="Calibri Light"/>
              </w:rPr>
              <w:t xml:space="preserve"> form filled</w:t>
            </w:r>
          </w:p>
        </w:tc>
      </w:tr>
      <w:tr w:rsidR="00AF5BB0" w:rsidRPr="00DF0237" w14:paraId="1E5D8F83" w14:textId="77777777" w:rsidTr="004F0F67">
        <w:tc>
          <w:tcPr>
            <w:tcW w:w="1418" w:type="dxa"/>
            <w:shd w:val="clear" w:color="auto" w:fill="auto"/>
          </w:tcPr>
          <w:p w14:paraId="6C166222"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31BF9901" w14:textId="77777777" w:rsidR="00AF5BB0" w:rsidRPr="00DF0237" w:rsidRDefault="00AF5BB0" w:rsidP="00932DCB">
            <w:pPr>
              <w:spacing w:line="240" w:lineRule="auto"/>
              <w:rPr>
                <w:rFonts w:ascii="Calibri Light" w:hAnsi="Calibri Light" w:cs="Calibri Light"/>
              </w:rPr>
            </w:pPr>
          </w:p>
        </w:tc>
      </w:tr>
    </w:tbl>
    <w:p w14:paraId="06574765" w14:textId="33C0421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7365"/>
      </w:tblGrid>
      <w:tr w:rsidR="00152AB2" w:rsidRPr="00DF0237" w14:paraId="1FC0711E" w14:textId="77777777" w:rsidTr="00D96A2A">
        <w:tc>
          <w:tcPr>
            <w:tcW w:w="1588" w:type="dxa"/>
            <w:shd w:val="clear" w:color="auto" w:fill="A6A6A6"/>
          </w:tcPr>
          <w:p w14:paraId="0A81EE9F" w14:textId="77777777" w:rsidR="00152AB2" w:rsidRPr="00DF0237" w:rsidRDefault="00152AB2" w:rsidP="00932DCB">
            <w:pPr>
              <w:spacing w:line="240" w:lineRule="auto"/>
              <w:rPr>
                <w:rFonts w:ascii="Calibri Light" w:hAnsi="Calibri Light" w:cs="Calibri Light"/>
              </w:rPr>
            </w:pPr>
            <w:r w:rsidRPr="00DF0237">
              <w:rPr>
                <w:rFonts w:ascii="Calibri Light" w:hAnsi="Calibri Light" w:cs="Calibri Light"/>
              </w:rPr>
              <w:t>Functionality declaration 10</w:t>
            </w:r>
          </w:p>
        </w:tc>
        <w:tc>
          <w:tcPr>
            <w:tcW w:w="7365" w:type="dxa"/>
            <w:shd w:val="clear" w:color="auto" w:fill="auto"/>
          </w:tcPr>
          <w:p w14:paraId="35ABED6E" w14:textId="77777777" w:rsidR="00152AB2" w:rsidRPr="00DF0237" w:rsidRDefault="00152AB2" w:rsidP="00932DCB">
            <w:pPr>
              <w:spacing w:line="240" w:lineRule="auto"/>
              <w:rPr>
                <w:rFonts w:ascii="Calibri Light" w:hAnsi="Calibri Light" w:cs="Calibri Light"/>
              </w:rPr>
            </w:pPr>
            <w:r w:rsidRPr="00DF0237">
              <w:rPr>
                <w:rFonts w:ascii="Calibri Light" w:hAnsi="Calibri Light" w:cs="Calibri Light"/>
              </w:rPr>
              <w:t xml:space="preserve">Specify how </w:t>
            </w:r>
            <w:r w:rsidRPr="00DF0237">
              <w:rPr>
                <w:rFonts w:ascii="Calibri Light" w:hAnsi="Calibri Light" w:cs="Calibri Light"/>
                <w:i/>
                <w:iCs/>
                <w:u w:val="single"/>
              </w:rPr>
              <w:t>connectivity</w:t>
            </w:r>
            <w:r w:rsidRPr="00DF0237">
              <w:rPr>
                <w:rFonts w:ascii="Calibri Light" w:hAnsi="Calibri Light" w:cs="Calibri Light"/>
              </w:rPr>
              <w:t xml:space="preserve"> is handled inside and outside the elevator car.</w:t>
            </w:r>
          </w:p>
        </w:tc>
      </w:tr>
      <w:tr w:rsidR="00152AB2" w:rsidRPr="00DF0237" w14:paraId="26F05228" w14:textId="77777777" w:rsidTr="00152AB2">
        <w:tc>
          <w:tcPr>
            <w:tcW w:w="1588" w:type="dxa"/>
            <w:shd w:val="clear" w:color="auto" w:fill="auto"/>
          </w:tcPr>
          <w:p w14:paraId="34C04020" w14:textId="77777777" w:rsidR="00152AB2" w:rsidRPr="00DF0237" w:rsidRDefault="00152AB2" w:rsidP="00932DCB">
            <w:pPr>
              <w:spacing w:line="240" w:lineRule="auto"/>
              <w:rPr>
                <w:rFonts w:ascii="Calibri Light" w:hAnsi="Calibri Light" w:cs="Calibri Light"/>
              </w:rPr>
            </w:pPr>
            <w:r w:rsidRPr="00DF0237">
              <w:rPr>
                <w:rFonts w:ascii="Calibri Light" w:hAnsi="Calibri Light" w:cs="Calibri Light"/>
              </w:rPr>
              <w:t>Comment</w:t>
            </w:r>
          </w:p>
        </w:tc>
        <w:tc>
          <w:tcPr>
            <w:tcW w:w="7365" w:type="dxa"/>
            <w:shd w:val="clear" w:color="auto" w:fill="auto"/>
          </w:tcPr>
          <w:p w14:paraId="4E68D641" w14:textId="77777777" w:rsidR="00152AB2" w:rsidRPr="00DF0237" w:rsidRDefault="00152AB2" w:rsidP="00932DCB">
            <w:pPr>
              <w:spacing w:line="240" w:lineRule="auto"/>
              <w:rPr>
                <w:rFonts w:ascii="Calibri Light" w:hAnsi="Calibri Light" w:cs="Calibri Light"/>
              </w:rPr>
            </w:pPr>
          </w:p>
        </w:tc>
      </w:tr>
    </w:tbl>
    <w:p w14:paraId="011248ED" w14:textId="77777777" w:rsidR="00105BA8" w:rsidRDefault="00105BA8" w:rsidP="00932DCB">
      <w:pPr>
        <w:pStyle w:val="Paragraph"/>
        <w:spacing w:line="240" w:lineRule="auto"/>
      </w:pPr>
      <w:bookmarkStart w:id="22" w:name="_DCS_Traditional_Extended"/>
      <w:bookmarkStart w:id="23" w:name="_DCS_Hybrid_Basic"/>
      <w:bookmarkStart w:id="24" w:name="_APPENDIXES"/>
      <w:bookmarkEnd w:id="22"/>
      <w:bookmarkEnd w:id="23"/>
      <w:bookmarkEnd w:id="24"/>
    </w:p>
    <w:p w14:paraId="680CEA76" w14:textId="5DC59C83" w:rsidR="00D20800" w:rsidRPr="00DF0237" w:rsidRDefault="00D20800" w:rsidP="00932DCB">
      <w:pPr>
        <w:pStyle w:val="Paragraph"/>
        <w:spacing w:line="240" w:lineRule="auto"/>
      </w:pPr>
      <w:r w:rsidRPr="00DF0237">
        <w:t>Legend:</w:t>
      </w:r>
    </w:p>
    <w:tbl>
      <w:tblPr>
        <w:tblStyle w:val="TableGrid"/>
        <w:tblW w:w="0" w:type="auto"/>
        <w:tblLook w:val="04A0" w:firstRow="1" w:lastRow="0" w:firstColumn="1" w:lastColumn="0" w:noHBand="0" w:noVBand="1"/>
      </w:tblPr>
      <w:tblGrid>
        <w:gridCol w:w="1129"/>
        <w:gridCol w:w="7938"/>
      </w:tblGrid>
      <w:tr w:rsidR="00D20800" w:rsidRPr="00DF0237" w14:paraId="2E92DA9B" w14:textId="77777777" w:rsidTr="00D96A2A">
        <w:tc>
          <w:tcPr>
            <w:tcW w:w="1129" w:type="dxa"/>
            <w:shd w:val="clear" w:color="auto" w:fill="00B050"/>
          </w:tcPr>
          <w:p w14:paraId="528B969E" w14:textId="77777777" w:rsidR="00D20800" w:rsidRPr="00DF0237" w:rsidRDefault="00D20800" w:rsidP="00932DCB">
            <w:pPr>
              <w:pStyle w:val="Paragraph"/>
              <w:spacing w:line="240" w:lineRule="auto"/>
              <w:rPr>
                <w:rFonts w:ascii="Calibri Light" w:hAnsi="Calibri Light" w:cs="Calibri Light"/>
                <w:lang w:val="en-US"/>
              </w:rPr>
            </w:pPr>
          </w:p>
        </w:tc>
        <w:tc>
          <w:tcPr>
            <w:tcW w:w="7938" w:type="dxa"/>
          </w:tcPr>
          <w:p w14:paraId="501E1EDD" w14:textId="5FE575CF" w:rsidR="00D20800" w:rsidRPr="00DF0237" w:rsidRDefault="004E0E20" w:rsidP="00932DCB">
            <w:pPr>
              <w:pStyle w:val="Paragraph"/>
              <w:spacing w:line="240" w:lineRule="auto"/>
              <w:rPr>
                <w:rFonts w:ascii="Calibri Light" w:hAnsi="Calibri Light" w:cs="Calibri Light"/>
                <w:lang w:val="en-US"/>
              </w:rPr>
            </w:pPr>
            <w:r w:rsidRPr="00DF0237">
              <w:rPr>
                <w:rFonts w:ascii="Calibri Light" w:hAnsi="Calibri Light" w:cs="Calibri Light"/>
                <w:lang w:val="en-US"/>
              </w:rPr>
              <w:t>O</w:t>
            </w:r>
            <w:r w:rsidR="00D20800" w:rsidRPr="00DF0237">
              <w:rPr>
                <w:rFonts w:ascii="Calibri Light" w:hAnsi="Calibri Light" w:cs="Calibri Light"/>
                <w:lang w:val="en-US"/>
              </w:rPr>
              <w:t>k</w:t>
            </w:r>
            <w:r>
              <w:rPr>
                <w:rFonts w:ascii="Calibri Light" w:hAnsi="Calibri Light" w:cs="Calibri Light"/>
                <w:lang w:val="en-US"/>
              </w:rPr>
              <w:t xml:space="preserve"> /Passed</w:t>
            </w:r>
          </w:p>
        </w:tc>
      </w:tr>
      <w:tr w:rsidR="00D20800" w:rsidRPr="00DF0237" w14:paraId="48BEBBDF" w14:textId="77777777" w:rsidTr="00D96A2A">
        <w:tc>
          <w:tcPr>
            <w:tcW w:w="1129" w:type="dxa"/>
            <w:shd w:val="clear" w:color="auto" w:fill="00B0F0"/>
          </w:tcPr>
          <w:p w14:paraId="5A12FC8E" w14:textId="77777777" w:rsidR="00D20800" w:rsidRPr="00DF0237" w:rsidRDefault="00D20800" w:rsidP="00932DCB">
            <w:pPr>
              <w:pStyle w:val="Paragraph"/>
              <w:spacing w:line="240" w:lineRule="auto"/>
              <w:rPr>
                <w:rFonts w:ascii="Calibri Light" w:hAnsi="Calibri Light" w:cs="Calibri Light"/>
                <w:lang w:val="en-US"/>
              </w:rPr>
            </w:pPr>
          </w:p>
        </w:tc>
        <w:tc>
          <w:tcPr>
            <w:tcW w:w="7938" w:type="dxa"/>
          </w:tcPr>
          <w:p w14:paraId="256FAFF9" w14:textId="77777777" w:rsidR="00D20800" w:rsidRPr="00DF0237" w:rsidRDefault="00D20800" w:rsidP="00932DCB">
            <w:pPr>
              <w:pStyle w:val="Paragraph"/>
              <w:spacing w:line="240" w:lineRule="auto"/>
              <w:rPr>
                <w:rFonts w:ascii="Calibri Light" w:hAnsi="Calibri Light" w:cs="Calibri Light"/>
                <w:lang w:val="en-US"/>
              </w:rPr>
            </w:pPr>
            <w:r w:rsidRPr="00DF0237">
              <w:rPr>
                <w:rFonts w:ascii="Calibri Light" w:hAnsi="Calibri Light" w:cs="Calibri Light"/>
                <w:lang w:val="en-US"/>
              </w:rPr>
              <w:t xml:space="preserve">pending implementation </w:t>
            </w:r>
          </w:p>
        </w:tc>
      </w:tr>
      <w:tr w:rsidR="00D20800" w:rsidRPr="00DF0237" w14:paraId="1CC45A3C" w14:textId="77777777" w:rsidTr="00D96A2A">
        <w:tc>
          <w:tcPr>
            <w:tcW w:w="1129" w:type="dxa"/>
            <w:shd w:val="clear" w:color="auto" w:fill="C00000"/>
          </w:tcPr>
          <w:p w14:paraId="583A40BD" w14:textId="77777777" w:rsidR="00D20800" w:rsidRPr="00DF0237" w:rsidRDefault="00D20800" w:rsidP="00932DCB">
            <w:pPr>
              <w:pStyle w:val="Paragraph"/>
              <w:spacing w:line="240" w:lineRule="auto"/>
              <w:rPr>
                <w:rFonts w:ascii="Calibri Light" w:hAnsi="Calibri Light" w:cs="Calibri Light"/>
                <w:lang w:val="en-US"/>
              </w:rPr>
            </w:pPr>
          </w:p>
        </w:tc>
        <w:tc>
          <w:tcPr>
            <w:tcW w:w="7938" w:type="dxa"/>
          </w:tcPr>
          <w:p w14:paraId="4DD26D9F" w14:textId="77777777" w:rsidR="00D20800" w:rsidRPr="00DF0237" w:rsidRDefault="00D20800" w:rsidP="00932DCB">
            <w:pPr>
              <w:pStyle w:val="Paragraph"/>
              <w:spacing w:line="240" w:lineRule="auto"/>
              <w:rPr>
                <w:rFonts w:ascii="Calibri Light" w:hAnsi="Calibri Light" w:cs="Calibri Light"/>
                <w:lang w:val="en-US"/>
              </w:rPr>
            </w:pPr>
            <w:r w:rsidRPr="00DF0237">
              <w:rPr>
                <w:rFonts w:ascii="Calibri Light" w:hAnsi="Calibri Light" w:cs="Calibri Light"/>
                <w:lang w:val="en-US"/>
              </w:rPr>
              <w:t>not tested / not passed</w:t>
            </w:r>
          </w:p>
        </w:tc>
      </w:tr>
    </w:tbl>
    <w:p w14:paraId="0DFCF596"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pgSz w:w="11906" w:h="16838" w:code="9"/>
          <w:pgMar w:top="1134" w:right="1134" w:bottom="1701" w:left="1134" w:header="1134" w:footer="851" w:gutter="0"/>
          <w:cols w:space="708"/>
          <w:docGrid w:linePitch="360"/>
        </w:sectPr>
      </w:pPr>
    </w:p>
    <w:p w14:paraId="78762734" w14:textId="049520F0" w:rsidR="00AF5BB0" w:rsidRPr="00DF0237" w:rsidRDefault="00AF5BB0" w:rsidP="00932DCB">
      <w:pPr>
        <w:pStyle w:val="Heading1"/>
        <w:numPr>
          <w:ilvl w:val="0"/>
          <w:numId w:val="30"/>
        </w:numPr>
        <w:spacing w:line="240" w:lineRule="auto"/>
      </w:pPr>
      <w:bookmarkStart w:id="25" w:name="_Toc112173034"/>
      <w:r w:rsidRPr="00DF0237">
        <w:lastRenderedPageBreak/>
        <w:t>Solution under test details</w:t>
      </w:r>
      <w:bookmarkEnd w:id="25"/>
    </w:p>
    <w:p w14:paraId="67CAE3CF" w14:textId="47A46BB7" w:rsidR="00AF5BB0" w:rsidRPr="00DF0237" w:rsidRDefault="00AF5BB0" w:rsidP="00932DCB">
      <w:pPr>
        <w:pStyle w:val="Heading2"/>
        <w:spacing w:line="240" w:lineRule="auto"/>
      </w:pPr>
      <w:bookmarkStart w:id="26" w:name="_Toc112173035"/>
      <w:r w:rsidRPr="004B2817">
        <w:t>Solution</w:t>
      </w:r>
      <w:r w:rsidRPr="00DF0237">
        <w:t xml:space="preserve"> </w:t>
      </w:r>
      <w:bookmarkEnd w:id="26"/>
      <w:r w:rsidR="006F65EB" w:rsidRPr="00DF0237">
        <w:t>description: -</w:t>
      </w:r>
    </w:p>
    <w:p w14:paraId="6D926805" w14:textId="77777777" w:rsidR="00AF5BB0" w:rsidRPr="00DF0237" w:rsidRDefault="00AF5BB0" w:rsidP="00932DCB">
      <w:pPr>
        <w:spacing w:line="240" w:lineRule="auto"/>
        <w:rPr>
          <w:rFonts w:ascii="Calibri Light" w:hAnsi="Calibri Light" w:cs="Calibri Light"/>
        </w:rPr>
      </w:pPr>
    </w:p>
    <w:p w14:paraId="24AD7045" w14:textId="26A1056A" w:rsidR="00AF5BB0" w:rsidRPr="00DF0237" w:rsidRDefault="00521C65" w:rsidP="00932DCB">
      <w:pPr>
        <w:pStyle w:val="Heading2"/>
        <w:spacing w:line="240" w:lineRule="auto"/>
      </w:pPr>
      <w:bookmarkStart w:id="27" w:name="_Toc112173036"/>
      <w:r w:rsidRPr="00DF0237">
        <w:t>U</w:t>
      </w:r>
      <w:r w:rsidR="00AF5BB0" w:rsidRPr="00DF0237">
        <w:t xml:space="preserve">se </w:t>
      </w:r>
      <w:proofErr w:type="gramStart"/>
      <w:r w:rsidR="00AF5BB0" w:rsidRPr="00DF0237">
        <w:t>case:-</w:t>
      </w:r>
      <w:bookmarkEnd w:id="27"/>
      <w:proofErr w:type="gramEnd"/>
    </w:p>
    <w:p w14:paraId="2CB8C2A3" w14:textId="77777777" w:rsidR="00AF5BB0" w:rsidRPr="00DF0237" w:rsidRDefault="00AF5BB0" w:rsidP="00932DCB">
      <w:pPr>
        <w:spacing w:line="240" w:lineRule="auto"/>
        <w:rPr>
          <w:rFonts w:ascii="Calibri Light" w:hAnsi="Calibri Light" w:cs="Calibri Light"/>
        </w:rPr>
      </w:pPr>
    </w:p>
    <w:p w14:paraId="470FAA33" w14:textId="77777777" w:rsidR="00AF5BB0" w:rsidRPr="00DF0237" w:rsidRDefault="00AF5BB0" w:rsidP="00932DCB">
      <w:pPr>
        <w:pStyle w:val="Heading2"/>
        <w:spacing w:line="240" w:lineRule="auto"/>
      </w:pPr>
      <w:bookmarkStart w:id="28" w:name="_Toc112173037"/>
      <w:r w:rsidRPr="00DF0237">
        <w:t xml:space="preserve">Sequence </w:t>
      </w:r>
      <w:proofErr w:type="gramStart"/>
      <w:r w:rsidRPr="00DF0237">
        <w:t>diagram:-</w:t>
      </w:r>
      <w:bookmarkEnd w:id="28"/>
      <w:proofErr w:type="gramEnd"/>
    </w:p>
    <w:p w14:paraId="3C1122F0" w14:textId="253F2DF7" w:rsidR="00AF5BB0" w:rsidRPr="00DF0237" w:rsidRDefault="00AF5BB0" w:rsidP="00932DCB">
      <w:pPr>
        <w:spacing w:line="240" w:lineRule="auto"/>
        <w:rPr>
          <w:rFonts w:ascii="Calibri Light" w:hAnsi="Calibri Light" w:cs="Calibri Light"/>
        </w:rPr>
      </w:pPr>
    </w:p>
    <w:p w14:paraId="0B206E84"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pgSz w:w="11906" w:h="16838" w:code="9"/>
          <w:pgMar w:top="1134" w:right="1134" w:bottom="1701" w:left="1134" w:header="1134" w:footer="851" w:gutter="0"/>
          <w:cols w:space="708"/>
          <w:docGrid w:linePitch="360"/>
        </w:sectPr>
      </w:pPr>
    </w:p>
    <w:p w14:paraId="71A8DA96" w14:textId="631881A4" w:rsidR="00521C65" w:rsidRPr="0020325A" w:rsidRDefault="00AF5BB0" w:rsidP="00932DCB">
      <w:pPr>
        <w:pStyle w:val="Heading1"/>
        <w:numPr>
          <w:ilvl w:val="0"/>
          <w:numId w:val="31"/>
        </w:numPr>
        <w:spacing w:line="240" w:lineRule="auto"/>
        <w:rPr>
          <w:rFonts w:ascii="Calibri Light" w:hAnsi="Calibri Light" w:cs="Calibri Light"/>
        </w:rPr>
      </w:pPr>
      <w:bookmarkStart w:id="29" w:name="_Toc112173038"/>
      <w:r w:rsidRPr="0020325A">
        <w:rPr>
          <w:rFonts w:ascii="Calibri Light" w:hAnsi="Calibri Light" w:cs="Calibri Light"/>
        </w:rPr>
        <w:lastRenderedPageBreak/>
        <w:t>Appendix</w:t>
      </w:r>
      <w:bookmarkEnd w:id="29"/>
    </w:p>
    <w:p w14:paraId="22416720" w14:textId="641B3E9C" w:rsidR="00AF5BB0" w:rsidRPr="00DF0237" w:rsidRDefault="00AF5BB0" w:rsidP="00932DCB">
      <w:pPr>
        <w:pStyle w:val="Heading2"/>
        <w:spacing w:line="240" w:lineRule="auto"/>
      </w:pPr>
      <w:bookmarkStart w:id="30" w:name="_Toc112173039"/>
      <w:r w:rsidRPr="0020325A">
        <w:t>Grading</w:t>
      </w:r>
      <w:r w:rsidR="00D2639A" w:rsidRPr="00DF0237">
        <w:t xml:space="preserve"> (KONE use only)</w:t>
      </w:r>
      <w:bookmarkEnd w:id="30"/>
    </w:p>
    <w:p w14:paraId="421DE84D" w14:textId="0F332BFD" w:rsidR="00AF5BB0" w:rsidRPr="00DF0237" w:rsidRDefault="00521C65" w:rsidP="00932DCB">
      <w:pPr>
        <w:spacing w:line="240" w:lineRule="auto"/>
        <w:rPr>
          <w:rFonts w:ascii="Calibri Light" w:hAnsi="Calibri Light" w:cs="Calibri Light"/>
        </w:rPr>
      </w:pPr>
      <w:r w:rsidRPr="00DF0237">
        <w:rPr>
          <w:rFonts w:ascii="Calibri Light" w:hAnsi="Calibri Light" w:cs="Calibri Light"/>
        </w:rPr>
        <w:t>Grading provides support in evaluating the</w:t>
      </w:r>
      <w:r w:rsidR="00AF5BB0" w:rsidRPr="00DF0237">
        <w:rPr>
          <w:rFonts w:ascii="Calibri Light" w:hAnsi="Calibri Light" w:cs="Calibri Light"/>
        </w:rPr>
        <w:t xml:space="preserve"> functionalit</w:t>
      </w:r>
      <w:r w:rsidRPr="00DF0237">
        <w:rPr>
          <w:rFonts w:ascii="Calibri Light" w:hAnsi="Calibri Light" w:cs="Calibri Light"/>
        </w:rPr>
        <w:t>y</w:t>
      </w:r>
      <w:r w:rsidR="00AF5BB0" w:rsidRPr="00DF0237">
        <w:rPr>
          <w:rFonts w:ascii="Calibri Light" w:hAnsi="Calibri Light" w:cs="Calibri Light"/>
        </w:rPr>
        <w:t xml:space="preserve"> readiness</w:t>
      </w:r>
    </w:p>
    <w:p w14:paraId="1065BC39" w14:textId="77777777" w:rsidR="00AF5BB0" w:rsidRPr="00DF0237" w:rsidRDefault="00AF5BB0" w:rsidP="00932DCB">
      <w:pPr>
        <w:spacing w:line="240" w:lineRule="auto"/>
        <w:rPr>
          <w:rFonts w:ascii="Calibri Light" w:hAnsi="Calibri Light" w:cs="Calibri Light"/>
        </w:rPr>
      </w:pP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67"/>
        <w:gridCol w:w="567"/>
        <w:gridCol w:w="567"/>
        <w:gridCol w:w="567"/>
        <w:gridCol w:w="426"/>
        <w:gridCol w:w="425"/>
      </w:tblGrid>
      <w:tr w:rsidR="00AF5BB0" w:rsidRPr="00DF0237" w14:paraId="451CB312" w14:textId="77777777" w:rsidTr="004F0F67">
        <w:tc>
          <w:tcPr>
            <w:tcW w:w="4077" w:type="dxa"/>
            <w:shd w:val="clear" w:color="auto" w:fill="auto"/>
          </w:tcPr>
          <w:p w14:paraId="29F29FEA" w14:textId="77777777" w:rsidR="00AF5BB0" w:rsidRPr="00DF0237" w:rsidRDefault="00AF5BB0" w:rsidP="00932DCB">
            <w:pPr>
              <w:spacing w:line="240" w:lineRule="auto"/>
              <w:rPr>
                <w:rFonts w:ascii="Calibri Light" w:hAnsi="Calibri Light" w:cs="Calibri Light"/>
              </w:rPr>
            </w:pPr>
          </w:p>
        </w:tc>
        <w:tc>
          <w:tcPr>
            <w:tcW w:w="3119" w:type="dxa"/>
            <w:gridSpan w:val="6"/>
            <w:shd w:val="clear" w:color="auto" w:fill="auto"/>
          </w:tcPr>
          <w:p w14:paraId="5BED993D" w14:textId="77777777" w:rsidR="00AF5BB0" w:rsidRPr="00DF0237" w:rsidRDefault="00AF5BB0" w:rsidP="00932DCB">
            <w:pPr>
              <w:spacing w:line="240" w:lineRule="auto"/>
              <w:jc w:val="center"/>
              <w:rPr>
                <w:rFonts w:ascii="Calibri Light" w:hAnsi="Calibri Light" w:cs="Calibri Light"/>
              </w:rPr>
            </w:pPr>
            <w:r w:rsidRPr="00DF0237">
              <w:rPr>
                <w:rFonts w:ascii="Calibri Light" w:hAnsi="Calibri Light" w:cs="Calibri Light"/>
              </w:rPr>
              <w:t>Grade</w:t>
            </w:r>
          </w:p>
        </w:tc>
      </w:tr>
      <w:tr w:rsidR="00AF5BB0" w:rsidRPr="00DF0237" w14:paraId="21797804" w14:textId="77777777" w:rsidTr="004F0F67">
        <w:tc>
          <w:tcPr>
            <w:tcW w:w="4077" w:type="dxa"/>
            <w:shd w:val="clear" w:color="auto" w:fill="BFBFBF"/>
          </w:tcPr>
          <w:p w14:paraId="790E8151"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w:t>
            </w:r>
          </w:p>
        </w:tc>
        <w:tc>
          <w:tcPr>
            <w:tcW w:w="567" w:type="dxa"/>
            <w:shd w:val="clear" w:color="auto" w:fill="BFBFBF"/>
          </w:tcPr>
          <w:p w14:paraId="3C84011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5</w:t>
            </w:r>
          </w:p>
        </w:tc>
        <w:tc>
          <w:tcPr>
            <w:tcW w:w="567" w:type="dxa"/>
            <w:shd w:val="clear" w:color="auto" w:fill="BFBFBF"/>
          </w:tcPr>
          <w:p w14:paraId="2F2A317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4</w:t>
            </w:r>
          </w:p>
        </w:tc>
        <w:tc>
          <w:tcPr>
            <w:tcW w:w="567" w:type="dxa"/>
            <w:shd w:val="clear" w:color="auto" w:fill="BFBFBF"/>
          </w:tcPr>
          <w:p w14:paraId="00B84381"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3</w:t>
            </w:r>
          </w:p>
        </w:tc>
        <w:tc>
          <w:tcPr>
            <w:tcW w:w="567" w:type="dxa"/>
            <w:shd w:val="clear" w:color="auto" w:fill="BFBFBF"/>
          </w:tcPr>
          <w:p w14:paraId="380251D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2</w:t>
            </w:r>
          </w:p>
        </w:tc>
        <w:tc>
          <w:tcPr>
            <w:tcW w:w="426" w:type="dxa"/>
            <w:shd w:val="clear" w:color="auto" w:fill="BFBFBF"/>
          </w:tcPr>
          <w:p w14:paraId="4C0AF58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1</w:t>
            </w:r>
          </w:p>
        </w:tc>
        <w:tc>
          <w:tcPr>
            <w:tcW w:w="425" w:type="dxa"/>
            <w:shd w:val="clear" w:color="auto" w:fill="BFBFBF"/>
          </w:tcPr>
          <w:p w14:paraId="5B7B3A5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0</w:t>
            </w:r>
          </w:p>
        </w:tc>
      </w:tr>
      <w:tr w:rsidR="00AF5BB0" w:rsidRPr="00DF0237" w14:paraId="3601A78E" w14:textId="77777777" w:rsidTr="004F0F67">
        <w:tc>
          <w:tcPr>
            <w:tcW w:w="4077" w:type="dxa"/>
            <w:shd w:val="clear" w:color="auto" w:fill="auto"/>
          </w:tcPr>
          <w:p w14:paraId="4BFE009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Log</w:t>
            </w:r>
          </w:p>
        </w:tc>
        <w:tc>
          <w:tcPr>
            <w:tcW w:w="567" w:type="dxa"/>
            <w:shd w:val="clear" w:color="auto" w:fill="auto"/>
          </w:tcPr>
          <w:p w14:paraId="6A690069"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941A36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46263F12"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444E6629"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6" w:type="dxa"/>
            <w:shd w:val="clear" w:color="auto" w:fill="auto"/>
          </w:tcPr>
          <w:p w14:paraId="0EB21DD2"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5" w:type="dxa"/>
            <w:shd w:val="clear" w:color="auto" w:fill="auto"/>
          </w:tcPr>
          <w:p w14:paraId="622EBC7B" w14:textId="77777777" w:rsidR="00AF5BB0" w:rsidRPr="00DF0237" w:rsidRDefault="00AF5BB0" w:rsidP="00932DCB">
            <w:pPr>
              <w:spacing w:line="240" w:lineRule="auto"/>
              <w:rPr>
                <w:rFonts w:ascii="Calibri Light" w:hAnsi="Calibri Light" w:cs="Calibri Light"/>
              </w:rPr>
            </w:pPr>
          </w:p>
        </w:tc>
      </w:tr>
      <w:tr w:rsidR="00AF5BB0" w:rsidRPr="00DF0237" w14:paraId="0B828042" w14:textId="77777777" w:rsidTr="004F0F67">
        <w:tc>
          <w:tcPr>
            <w:tcW w:w="4077" w:type="dxa"/>
            <w:shd w:val="clear" w:color="auto" w:fill="auto"/>
          </w:tcPr>
          <w:p w14:paraId="7885C980" w14:textId="04D2F541" w:rsidR="00AF5BB0" w:rsidRPr="00DF0237" w:rsidRDefault="000A5BCA" w:rsidP="00932DCB">
            <w:pPr>
              <w:spacing w:line="240" w:lineRule="auto"/>
              <w:rPr>
                <w:rFonts w:ascii="Calibri Light" w:hAnsi="Calibri Light" w:cs="Calibri Light"/>
              </w:rPr>
            </w:pPr>
            <w:r w:rsidRPr="00DF0237">
              <w:rPr>
                <w:rFonts w:ascii="Calibri Light" w:hAnsi="Calibri Light" w:cs="Calibri Light"/>
              </w:rPr>
              <w:t>Elevator mode check</w:t>
            </w:r>
          </w:p>
        </w:tc>
        <w:tc>
          <w:tcPr>
            <w:tcW w:w="567" w:type="dxa"/>
            <w:shd w:val="clear" w:color="auto" w:fill="auto"/>
          </w:tcPr>
          <w:p w14:paraId="3F902850"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186765C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1B909B1"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42B5A930"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6" w:type="dxa"/>
            <w:shd w:val="clear" w:color="auto" w:fill="auto"/>
          </w:tcPr>
          <w:p w14:paraId="4E2860C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5" w:type="dxa"/>
            <w:shd w:val="clear" w:color="auto" w:fill="auto"/>
          </w:tcPr>
          <w:p w14:paraId="7E15203B" w14:textId="77777777" w:rsidR="00AF5BB0" w:rsidRPr="00DF0237" w:rsidRDefault="00AF5BB0" w:rsidP="00932DCB">
            <w:pPr>
              <w:spacing w:line="240" w:lineRule="auto"/>
              <w:rPr>
                <w:rFonts w:ascii="Calibri Light" w:hAnsi="Calibri Light" w:cs="Calibri Light"/>
              </w:rPr>
            </w:pPr>
          </w:p>
        </w:tc>
      </w:tr>
      <w:tr w:rsidR="00AF5BB0" w:rsidRPr="00DF0237" w14:paraId="1C8F1E89" w14:textId="77777777" w:rsidTr="004F0F67">
        <w:tc>
          <w:tcPr>
            <w:tcW w:w="4077" w:type="dxa"/>
            <w:shd w:val="clear" w:color="auto" w:fill="auto"/>
          </w:tcPr>
          <w:p w14:paraId="287F0B2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Barrier control</w:t>
            </w:r>
          </w:p>
        </w:tc>
        <w:tc>
          <w:tcPr>
            <w:tcW w:w="567" w:type="dxa"/>
            <w:shd w:val="clear" w:color="auto" w:fill="auto"/>
          </w:tcPr>
          <w:p w14:paraId="2CDC240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145EC4E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12B3EF9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1BFC27E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6" w:type="dxa"/>
            <w:shd w:val="clear" w:color="auto" w:fill="auto"/>
          </w:tcPr>
          <w:p w14:paraId="3392FEBD"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2943793F" w14:textId="77777777" w:rsidR="00AF5BB0" w:rsidRPr="00DF0237" w:rsidRDefault="00AF5BB0" w:rsidP="00932DCB">
            <w:pPr>
              <w:spacing w:line="240" w:lineRule="auto"/>
              <w:rPr>
                <w:rFonts w:ascii="Calibri Light" w:hAnsi="Calibri Light" w:cs="Calibri Light"/>
              </w:rPr>
            </w:pPr>
          </w:p>
        </w:tc>
      </w:tr>
      <w:tr w:rsidR="00AF5BB0" w:rsidRPr="00DF0237" w14:paraId="46CF1FF6" w14:textId="77777777" w:rsidTr="004F0F67">
        <w:tc>
          <w:tcPr>
            <w:tcW w:w="4077" w:type="dxa"/>
            <w:shd w:val="clear" w:color="auto" w:fill="auto"/>
          </w:tcPr>
          <w:p w14:paraId="39932D89"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Direction detection (for automatic call)</w:t>
            </w:r>
          </w:p>
        </w:tc>
        <w:tc>
          <w:tcPr>
            <w:tcW w:w="567" w:type="dxa"/>
            <w:shd w:val="clear" w:color="auto" w:fill="auto"/>
          </w:tcPr>
          <w:p w14:paraId="5E46AA59"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802006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FD67B1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423CC4A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6" w:type="dxa"/>
            <w:shd w:val="clear" w:color="auto" w:fill="auto"/>
          </w:tcPr>
          <w:p w14:paraId="3050DCFD"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293A90BB" w14:textId="77777777" w:rsidR="00AF5BB0" w:rsidRPr="00DF0237" w:rsidRDefault="00AF5BB0" w:rsidP="00932DCB">
            <w:pPr>
              <w:spacing w:line="240" w:lineRule="auto"/>
              <w:rPr>
                <w:rFonts w:ascii="Calibri Light" w:hAnsi="Calibri Light" w:cs="Calibri Light"/>
              </w:rPr>
            </w:pPr>
          </w:p>
        </w:tc>
      </w:tr>
      <w:tr w:rsidR="00AF5BB0" w:rsidRPr="00DF0237" w14:paraId="47EB789B" w14:textId="77777777" w:rsidTr="004F0F67">
        <w:tc>
          <w:tcPr>
            <w:tcW w:w="4077" w:type="dxa"/>
            <w:shd w:val="clear" w:color="auto" w:fill="auto"/>
          </w:tcPr>
          <w:p w14:paraId="130A0BE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Multiple group support</w:t>
            </w:r>
          </w:p>
        </w:tc>
        <w:tc>
          <w:tcPr>
            <w:tcW w:w="567" w:type="dxa"/>
            <w:shd w:val="clear" w:color="auto" w:fill="auto"/>
          </w:tcPr>
          <w:p w14:paraId="0376F669"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05D7BFB0"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40E1767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248B720D"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14A331FE"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53C1ABDF" w14:textId="77777777" w:rsidR="00AF5BB0" w:rsidRPr="00DF0237" w:rsidRDefault="00AF5BB0" w:rsidP="00932DCB">
            <w:pPr>
              <w:spacing w:line="240" w:lineRule="auto"/>
              <w:rPr>
                <w:rFonts w:ascii="Calibri Light" w:hAnsi="Calibri Light" w:cs="Calibri Light"/>
              </w:rPr>
            </w:pPr>
          </w:p>
        </w:tc>
      </w:tr>
      <w:tr w:rsidR="00AF5BB0" w:rsidRPr="00DF0237" w14:paraId="3EA32686" w14:textId="77777777" w:rsidTr="004F0F67">
        <w:tc>
          <w:tcPr>
            <w:tcW w:w="4077" w:type="dxa"/>
            <w:shd w:val="clear" w:color="auto" w:fill="auto"/>
          </w:tcPr>
          <w:p w14:paraId="2F7EB00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Cyber security</w:t>
            </w:r>
          </w:p>
        </w:tc>
        <w:tc>
          <w:tcPr>
            <w:tcW w:w="567" w:type="dxa"/>
            <w:shd w:val="clear" w:color="auto" w:fill="auto"/>
          </w:tcPr>
          <w:p w14:paraId="2A3478C1"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3A09470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10F692E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E6DE2E8"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38A6D352"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7305BFFC" w14:textId="77777777" w:rsidR="00AF5BB0" w:rsidRPr="00DF0237" w:rsidRDefault="00AF5BB0" w:rsidP="00932DCB">
            <w:pPr>
              <w:spacing w:line="240" w:lineRule="auto"/>
              <w:rPr>
                <w:rFonts w:ascii="Calibri Light" w:hAnsi="Calibri Light" w:cs="Calibri Light"/>
              </w:rPr>
            </w:pPr>
          </w:p>
        </w:tc>
      </w:tr>
      <w:tr w:rsidR="00AF5BB0" w:rsidRPr="00DF0237" w14:paraId="6B0171C7" w14:textId="77777777" w:rsidTr="004F0F67">
        <w:tc>
          <w:tcPr>
            <w:tcW w:w="4077" w:type="dxa"/>
            <w:shd w:val="clear" w:color="auto" w:fill="auto"/>
          </w:tcPr>
          <w:p w14:paraId="1409C5D0"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Geolocation </w:t>
            </w:r>
          </w:p>
        </w:tc>
        <w:tc>
          <w:tcPr>
            <w:tcW w:w="567" w:type="dxa"/>
            <w:shd w:val="clear" w:color="auto" w:fill="auto"/>
          </w:tcPr>
          <w:p w14:paraId="55F67BF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6BFE0CB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0C3BAB58"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68290C08"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09BF9089"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15189464" w14:textId="77777777" w:rsidR="00AF5BB0" w:rsidRPr="00DF0237" w:rsidRDefault="00AF5BB0" w:rsidP="00932DCB">
            <w:pPr>
              <w:spacing w:line="240" w:lineRule="auto"/>
              <w:rPr>
                <w:rFonts w:ascii="Calibri Light" w:hAnsi="Calibri Light" w:cs="Calibri Light"/>
              </w:rPr>
            </w:pPr>
          </w:p>
        </w:tc>
      </w:tr>
      <w:tr w:rsidR="00AF5BB0" w:rsidRPr="00DF0237" w14:paraId="1190EC98" w14:textId="77777777" w:rsidTr="004F0F67">
        <w:tc>
          <w:tcPr>
            <w:tcW w:w="4077" w:type="dxa"/>
            <w:shd w:val="clear" w:color="auto" w:fill="auto"/>
          </w:tcPr>
          <w:p w14:paraId="3176DB00"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Barrier side location</w:t>
            </w:r>
          </w:p>
        </w:tc>
        <w:tc>
          <w:tcPr>
            <w:tcW w:w="567" w:type="dxa"/>
            <w:shd w:val="clear" w:color="auto" w:fill="auto"/>
          </w:tcPr>
          <w:p w14:paraId="37BC64A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16DD90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7E2B6ECD"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6346B471"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2A854A90"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568A4549" w14:textId="77777777" w:rsidR="00AF5BB0" w:rsidRPr="00DF0237" w:rsidRDefault="00AF5BB0" w:rsidP="00932DCB">
            <w:pPr>
              <w:spacing w:line="240" w:lineRule="auto"/>
              <w:rPr>
                <w:rFonts w:ascii="Calibri Light" w:hAnsi="Calibri Light" w:cs="Calibri Light"/>
              </w:rPr>
            </w:pPr>
          </w:p>
        </w:tc>
      </w:tr>
      <w:tr w:rsidR="00AF5BB0" w:rsidRPr="00DF0237" w14:paraId="3AF4FBEF" w14:textId="77777777" w:rsidTr="004F0F67">
        <w:tc>
          <w:tcPr>
            <w:tcW w:w="4077" w:type="dxa"/>
            <w:shd w:val="clear" w:color="auto" w:fill="auto"/>
          </w:tcPr>
          <w:p w14:paraId="7FD14C5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Direct call destination (home floor) </w:t>
            </w:r>
          </w:p>
        </w:tc>
        <w:tc>
          <w:tcPr>
            <w:tcW w:w="567" w:type="dxa"/>
            <w:shd w:val="clear" w:color="auto" w:fill="auto"/>
          </w:tcPr>
          <w:p w14:paraId="1B6AD6F7"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6CC5731B"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6DDDC78B"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703D1FB2"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73F5E7C5"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3BC9775D" w14:textId="77777777" w:rsidR="00AF5BB0" w:rsidRPr="00DF0237" w:rsidRDefault="00AF5BB0" w:rsidP="00932DCB">
            <w:pPr>
              <w:spacing w:line="240" w:lineRule="auto"/>
              <w:rPr>
                <w:rFonts w:ascii="Calibri Light" w:hAnsi="Calibri Light" w:cs="Calibri Light"/>
              </w:rPr>
            </w:pPr>
          </w:p>
        </w:tc>
      </w:tr>
      <w:tr w:rsidR="00AF5BB0" w:rsidRPr="00DF0237" w14:paraId="2F918C81" w14:textId="77777777" w:rsidTr="004F0F67">
        <w:tc>
          <w:tcPr>
            <w:tcW w:w="4077" w:type="dxa"/>
            <w:shd w:val="clear" w:color="auto" w:fill="auto"/>
          </w:tcPr>
          <w:p w14:paraId="6371CEC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Access Control Integration</w:t>
            </w:r>
          </w:p>
        </w:tc>
        <w:tc>
          <w:tcPr>
            <w:tcW w:w="567" w:type="dxa"/>
            <w:shd w:val="clear" w:color="auto" w:fill="auto"/>
          </w:tcPr>
          <w:p w14:paraId="2017532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39DEFB34"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3A57DE85"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58006BFB"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233B69F5"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395C9374" w14:textId="77777777" w:rsidR="00AF5BB0" w:rsidRPr="00DF0237" w:rsidRDefault="00AF5BB0" w:rsidP="00932DCB">
            <w:pPr>
              <w:spacing w:line="240" w:lineRule="auto"/>
              <w:rPr>
                <w:rFonts w:ascii="Calibri Light" w:hAnsi="Calibri Light" w:cs="Calibri Light"/>
              </w:rPr>
            </w:pPr>
          </w:p>
        </w:tc>
      </w:tr>
    </w:tbl>
    <w:p w14:paraId="7DC7EFA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 – optional</w:t>
      </w:r>
    </w:p>
    <w:p w14:paraId="7A41BBB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x* </w:t>
      </w:r>
      <w:proofErr w:type="gramStart"/>
      <w:r w:rsidRPr="00DF0237">
        <w:rPr>
          <w:rFonts w:ascii="Calibri Light" w:hAnsi="Calibri Light" w:cs="Calibri Light"/>
        </w:rPr>
        <w:t>–  if</w:t>
      </w:r>
      <w:proofErr w:type="gramEnd"/>
      <w:r w:rsidRPr="00DF0237">
        <w:rPr>
          <w:rFonts w:ascii="Calibri Light" w:hAnsi="Calibri Light" w:cs="Calibri Light"/>
        </w:rPr>
        <w:t xml:space="preserve"> applicable</w:t>
      </w:r>
    </w:p>
    <w:p w14:paraId="03D318FA" w14:textId="3250B8CF" w:rsidR="00AF5BB0" w:rsidRPr="00DF0237" w:rsidRDefault="00AF5BB0" w:rsidP="00932DCB">
      <w:pPr>
        <w:spacing w:line="240" w:lineRule="auto"/>
        <w:rPr>
          <w:rFonts w:ascii="Calibri Light" w:hAnsi="Calibri Light" w:cs="Calibri Light"/>
        </w:rPr>
      </w:pPr>
    </w:p>
    <w:p w14:paraId="5D5C774C" w14:textId="6897FD59" w:rsidR="00D5150B" w:rsidRPr="00DF0237" w:rsidRDefault="00524A38" w:rsidP="00932DCB">
      <w:pPr>
        <w:pStyle w:val="Heading2"/>
        <w:spacing w:line="240" w:lineRule="auto"/>
      </w:pPr>
      <w:bookmarkStart w:id="31" w:name="_Toc112173040"/>
      <w:r w:rsidRPr="00DF0237">
        <w:t>Attribute use case</w:t>
      </w:r>
      <w:bookmarkEnd w:id="31"/>
    </w:p>
    <w:p w14:paraId="29DF3439" w14:textId="080D0938" w:rsidR="00524A38" w:rsidRPr="00DF0237" w:rsidRDefault="00524A38" w:rsidP="00932DCB">
      <w:pPr>
        <w:pStyle w:val="Paragraph"/>
        <w:spacing w:line="240" w:lineRule="auto"/>
        <w:rPr>
          <w:rFonts w:ascii="Calibri Light" w:hAnsi="Calibri Light" w:cs="Calibri Light"/>
          <w:lang w:val="en-US"/>
        </w:rPr>
      </w:pPr>
      <w:r w:rsidRPr="00DF0237">
        <w:rPr>
          <w:rFonts w:ascii="Calibri Light" w:hAnsi="Calibri Light" w:cs="Calibri Light"/>
          <w:lang w:val="en-US"/>
        </w:rPr>
        <w:t>This is to explain possible scenarios covered by each test case</w:t>
      </w:r>
      <w:r w:rsidR="006C2649" w:rsidRPr="00DF0237">
        <w:rPr>
          <w:rFonts w:ascii="Calibri Light" w:hAnsi="Calibri Light" w:cs="Calibri Light"/>
          <w:lang w:val="en-US"/>
        </w:rPr>
        <w:t xml:space="preserve"> and functional declaration.</w:t>
      </w:r>
    </w:p>
    <w:tbl>
      <w:tblPr>
        <w:tblStyle w:val="TableGrid"/>
        <w:tblW w:w="0" w:type="auto"/>
        <w:tblLook w:val="04A0" w:firstRow="1" w:lastRow="0" w:firstColumn="1" w:lastColumn="0" w:noHBand="0" w:noVBand="1"/>
      </w:tblPr>
      <w:tblGrid>
        <w:gridCol w:w="1227"/>
        <w:gridCol w:w="572"/>
        <w:gridCol w:w="7829"/>
      </w:tblGrid>
      <w:tr w:rsidR="00F30E6C" w:rsidRPr="00DF0237" w14:paraId="769E43B0" w14:textId="77777777" w:rsidTr="00DE2872">
        <w:trPr>
          <w:trHeight w:val="343"/>
        </w:trPr>
        <w:tc>
          <w:tcPr>
            <w:tcW w:w="1227" w:type="dxa"/>
          </w:tcPr>
          <w:p w14:paraId="6BC40466" w14:textId="1EA0F5AD" w:rsidR="00F30E6C" w:rsidRPr="00DF0237" w:rsidRDefault="00F30E6C"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Functional Declaration </w:t>
            </w:r>
          </w:p>
        </w:tc>
        <w:tc>
          <w:tcPr>
            <w:tcW w:w="572" w:type="dxa"/>
          </w:tcPr>
          <w:p w14:paraId="4D54667A" w14:textId="6DE6A302" w:rsidR="00F30E6C" w:rsidRPr="00DF0237" w:rsidRDefault="00F30E6C"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Test case</w:t>
            </w:r>
          </w:p>
        </w:tc>
        <w:tc>
          <w:tcPr>
            <w:tcW w:w="7829" w:type="dxa"/>
          </w:tcPr>
          <w:p w14:paraId="59E9BA55" w14:textId="0ED81D1C" w:rsidR="00F30E6C" w:rsidRPr="00DF0237" w:rsidRDefault="00F30E6C"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Attributed use case</w:t>
            </w:r>
          </w:p>
        </w:tc>
      </w:tr>
      <w:tr w:rsidR="00F30E6C" w:rsidRPr="00DF0237" w14:paraId="0A124FEF" w14:textId="77777777" w:rsidTr="00DE2872">
        <w:tc>
          <w:tcPr>
            <w:tcW w:w="1227" w:type="dxa"/>
          </w:tcPr>
          <w:p w14:paraId="3097BDF6" w14:textId="77777777" w:rsidR="00F30E6C" w:rsidRPr="00DF0237" w:rsidRDefault="00F30E6C" w:rsidP="00932DCB">
            <w:pPr>
              <w:pStyle w:val="Paragraph"/>
              <w:spacing w:after="0" w:line="240" w:lineRule="auto"/>
              <w:rPr>
                <w:rFonts w:ascii="Calibri Light" w:hAnsi="Calibri Light" w:cs="Calibri Light"/>
                <w:lang w:val="en-US"/>
              </w:rPr>
            </w:pPr>
          </w:p>
        </w:tc>
        <w:tc>
          <w:tcPr>
            <w:tcW w:w="572" w:type="dxa"/>
          </w:tcPr>
          <w:p w14:paraId="324881AA" w14:textId="7C9A3887" w:rsidR="00F30E6C" w:rsidRPr="00DF0237" w:rsidRDefault="005907DB"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1</w:t>
            </w:r>
          </w:p>
        </w:tc>
        <w:tc>
          <w:tcPr>
            <w:tcW w:w="7829" w:type="dxa"/>
          </w:tcPr>
          <w:p w14:paraId="485F4622" w14:textId="6C029451" w:rsidR="00F30E6C" w:rsidRPr="00DF0237" w:rsidRDefault="004C6E3B"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Basic connection </w:t>
            </w:r>
            <w:r w:rsidR="00D66CE5" w:rsidRPr="00DF0237">
              <w:rPr>
                <w:rFonts w:ascii="Calibri Light" w:hAnsi="Calibri Light" w:cs="Calibri Light"/>
                <w:lang w:val="en-US"/>
              </w:rPr>
              <w:t>setup needed for all use cases</w:t>
            </w:r>
            <w:r w:rsidR="00B07773" w:rsidRPr="00DF0237">
              <w:rPr>
                <w:rFonts w:ascii="Calibri Light" w:hAnsi="Calibri Light" w:cs="Calibri Light"/>
                <w:lang w:val="en-US"/>
              </w:rPr>
              <w:t>.</w:t>
            </w:r>
          </w:p>
        </w:tc>
      </w:tr>
      <w:tr w:rsidR="00F30E6C" w:rsidRPr="00DF0237" w14:paraId="2C62688F" w14:textId="77777777" w:rsidTr="00DE2872">
        <w:tc>
          <w:tcPr>
            <w:tcW w:w="1227" w:type="dxa"/>
          </w:tcPr>
          <w:p w14:paraId="7B914588" w14:textId="77777777" w:rsidR="00F30E6C" w:rsidRPr="00DF0237" w:rsidRDefault="00F30E6C" w:rsidP="00932DCB">
            <w:pPr>
              <w:pStyle w:val="Paragraph"/>
              <w:spacing w:after="0" w:line="240" w:lineRule="auto"/>
              <w:rPr>
                <w:rFonts w:ascii="Calibri Light" w:hAnsi="Calibri Light" w:cs="Calibri Light"/>
                <w:lang w:val="en-US"/>
              </w:rPr>
            </w:pPr>
          </w:p>
        </w:tc>
        <w:tc>
          <w:tcPr>
            <w:tcW w:w="572" w:type="dxa"/>
          </w:tcPr>
          <w:p w14:paraId="6E28D971" w14:textId="7CDFEA8A" w:rsidR="00F30E6C" w:rsidRPr="00DF0237" w:rsidRDefault="00D66CE5"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2</w:t>
            </w:r>
          </w:p>
        </w:tc>
        <w:tc>
          <w:tcPr>
            <w:tcW w:w="7829" w:type="dxa"/>
          </w:tcPr>
          <w:p w14:paraId="0F257E13" w14:textId="13BFEF8B" w:rsidR="00F30E6C" w:rsidRPr="00DF0237" w:rsidRDefault="00320CEE"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Robot can check if elevator is not operational before making a call</w:t>
            </w:r>
            <w:r w:rsidR="00202267" w:rsidRPr="00DF0237">
              <w:rPr>
                <w:rFonts w:ascii="Calibri Light" w:hAnsi="Calibri Light" w:cs="Calibri Light"/>
                <w:lang w:val="en-US"/>
              </w:rPr>
              <w:t xml:space="preserve"> for example if elevator is undergoing maintenance or</w:t>
            </w:r>
            <w:r w:rsidR="002E4FA9" w:rsidRPr="00DF0237">
              <w:rPr>
                <w:rFonts w:ascii="Calibri Light" w:hAnsi="Calibri Light" w:cs="Calibri Light"/>
                <w:lang w:val="en-US"/>
              </w:rPr>
              <w:t xml:space="preserve"> used by a VIP at which time robot calls will rejected </w:t>
            </w:r>
            <w:r w:rsidR="000650C9" w:rsidRPr="00DF0237">
              <w:rPr>
                <w:rFonts w:ascii="Calibri Light" w:hAnsi="Calibri Light" w:cs="Calibri Light"/>
                <w:lang w:val="en-US"/>
              </w:rPr>
              <w:t>and robot is not allowed to use the elevator until set to normal operation.</w:t>
            </w:r>
            <w:r w:rsidR="00202267" w:rsidRPr="00DF0237">
              <w:rPr>
                <w:rFonts w:ascii="Calibri Light" w:hAnsi="Calibri Light" w:cs="Calibri Light"/>
                <w:lang w:val="en-US"/>
              </w:rPr>
              <w:t xml:space="preserve"> </w:t>
            </w:r>
          </w:p>
        </w:tc>
      </w:tr>
      <w:tr w:rsidR="002B38A6" w:rsidRPr="00DF0237" w14:paraId="04E30C38" w14:textId="77777777" w:rsidTr="00DE2872">
        <w:tc>
          <w:tcPr>
            <w:tcW w:w="1227" w:type="dxa"/>
          </w:tcPr>
          <w:p w14:paraId="3BA13959" w14:textId="77777777" w:rsidR="002B38A6" w:rsidRPr="00DF0237" w:rsidRDefault="002B38A6" w:rsidP="00932DCB">
            <w:pPr>
              <w:pStyle w:val="Paragraph"/>
              <w:spacing w:after="0" w:line="240" w:lineRule="auto"/>
              <w:rPr>
                <w:rFonts w:ascii="Calibri Light" w:hAnsi="Calibri Light" w:cs="Calibri Light"/>
                <w:lang w:val="en-US"/>
              </w:rPr>
            </w:pPr>
          </w:p>
        </w:tc>
        <w:tc>
          <w:tcPr>
            <w:tcW w:w="572" w:type="dxa"/>
          </w:tcPr>
          <w:p w14:paraId="3321E133" w14:textId="3535B0C9" w:rsidR="002B38A6" w:rsidRPr="00DF0237" w:rsidRDefault="00A97A57"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3</w:t>
            </w:r>
          </w:p>
        </w:tc>
        <w:tc>
          <w:tcPr>
            <w:tcW w:w="7829" w:type="dxa"/>
          </w:tcPr>
          <w:p w14:paraId="35C94183" w14:textId="1BED3B54" w:rsidR="002B38A6" w:rsidRPr="00DF0237" w:rsidRDefault="00A97A57"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reset injected error above and test again that all is fine.</w:t>
            </w:r>
          </w:p>
        </w:tc>
      </w:tr>
      <w:tr w:rsidR="00F30E6C" w:rsidRPr="00DF0237" w14:paraId="46A45B83" w14:textId="77777777" w:rsidTr="00DE2872">
        <w:tc>
          <w:tcPr>
            <w:tcW w:w="1227" w:type="dxa"/>
          </w:tcPr>
          <w:p w14:paraId="5651FEA1" w14:textId="77777777" w:rsidR="00F30E6C" w:rsidRPr="00DF0237" w:rsidRDefault="00F30E6C" w:rsidP="00932DCB">
            <w:pPr>
              <w:pStyle w:val="Paragraph"/>
              <w:spacing w:after="0" w:line="240" w:lineRule="auto"/>
              <w:rPr>
                <w:rFonts w:ascii="Calibri Light" w:hAnsi="Calibri Light" w:cs="Calibri Light"/>
                <w:lang w:val="en-US"/>
              </w:rPr>
            </w:pPr>
          </w:p>
        </w:tc>
        <w:tc>
          <w:tcPr>
            <w:tcW w:w="572" w:type="dxa"/>
          </w:tcPr>
          <w:p w14:paraId="1F8432F5" w14:textId="5542BD09" w:rsidR="00F30E6C" w:rsidRPr="00DF0237" w:rsidRDefault="003B3923"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4</w:t>
            </w:r>
          </w:p>
        </w:tc>
        <w:tc>
          <w:tcPr>
            <w:tcW w:w="7829" w:type="dxa"/>
          </w:tcPr>
          <w:p w14:paraId="22A247AC" w14:textId="642B4BAA" w:rsidR="00F30E6C" w:rsidRPr="00DF0237" w:rsidRDefault="00C42671"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General use case </w:t>
            </w:r>
            <w:r w:rsidR="001C6636" w:rsidRPr="00DF0237">
              <w:rPr>
                <w:rFonts w:ascii="Calibri Light" w:hAnsi="Calibri Light" w:cs="Calibri Light"/>
                <w:lang w:val="en-US"/>
              </w:rPr>
              <w:t xml:space="preserve">for robot to be able to call </w:t>
            </w:r>
            <w:r w:rsidR="007909C9" w:rsidRPr="00DF0237">
              <w:rPr>
                <w:rFonts w:ascii="Calibri Light" w:hAnsi="Calibri Light" w:cs="Calibri Light"/>
                <w:lang w:val="en-US"/>
              </w:rPr>
              <w:t>the elevator from one floor to another</w:t>
            </w:r>
            <w:r w:rsidR="00B07773" w:rsidRPr="00DF0237">
              <w:rPr>
                <w:rFonts w:ascii="Calibri Light" w:hAnsi="Calibri Light" w:cs="Calibri Light"/>
                <w:lang w:val="en-US"/>
              </w:rPr>
              <w:t>.</w:t>
            </w:r>
          </w:p>
        </w:tc>
      </w:tr>
      <w:tr w:rsidR="00C232DA" w:rsidRPr="00DF0237" w14:paraId="59875E1C" w14:textId="77777777" w:rsidTr="00DE2872">
        <w:tc>
          <w:tcPr>
            <w:tcW w:w="1227" w:type="dxa"/>
          </w:tcPr>
          <w:p w14:paraId="06CB0FCA" w14:textId="77777777" w:rsidR="00C232DA" w:rsidRPr="00DF0237" w:rsidRDefault="00C232DA" w:rsidP="00932DCB">
            <w:pPr>
              <w:pStyle w:val="Paragraph"/>
              <w:spacing w:after="0" w:line="240" w:lineRule="auto"/>
              <w:rPr>
                <w:rFonts w:ascii="Calibri Light" w:hAnsi="Calibri Light" w:cs="Calibri Light"/>
                <w:lang w:val="en-US"/>
              </w:rPr>
            </w:pPr>
          </w:p>
        </w:tc>
        <w:tc>
          <w:tcPr>
            <w:tcW w:w="572" w:type="dxa"/>
          </w:tcPr>
          <w:p w14:paraId="3729730D" w14:textId="39324A5D" w:rsidR="00C232DA" w:rsidRPr="00DF0237" w:rsidRDefault="00C232DA" w:rsidP="00932DCB">
            <w:pPr>
              <w:pStyle w:val="Paragraph"/>
              <w:spacing w:after="0" w:line="240" w:lineRule="auto"/>
              <w:rPr>
                <w:rFonts w:ascii="Calibri Light" w:hAnsi="Calibri Light" w:cs="Calibri Light"/>
                <w:lang w:val="en-US"/>
              </w:rPr>
            </w:pPr>
            <w:r>
              <w:rPr>
                <w:rFonts w:ascii="Calibri Light" w:hAnsi="Calibri Light" w:cs="Calibri Light"/>
                <w:lang w:val="en-US"/>
              </w:rPr>
              <w:t>5</w:t>
            </w:r>
          </w:p>
        </w:tc>
        <w:tc>
          <w:tcPr>
            <w:tcW w:w="7829" w:type="dxa"/>
          </w:tcPr>
          <w:p w14:paraId="4C2F9C2E" w14:textId="04A5BAA5" w:rsidR="00C232DA" w:rsidRPr="00DF0237" w:rsidRDefault="00C232DA" w:rsidP="00932DCB">
            <w:pPr>
              <w:pStyle w:val="Paragraph"/>
              <w:spacing w:after="0" w:line="240" w:lineRule="auto"/>
              <w:rPr>
                <w:rFonts w:ascii="Calibri Light" w:hAnsi="Calibri Light" w:cs="Calibri Light"/>
                <w:lang w:val="en-US"/>
              </w:rPr>
            </w:pPr>
            <w:r>
              <w:rPr>
                <w:rFonts w:ascii="Calibri Light" w:hAnsi="Calibri Light" w:cs="Calibri Light"/>
                <w:lang w:val="en-US"/>
              </w:rPr>
              <w:t xml:space="preserve">This is to check that robot </w:t>
            </w:r>
            <w:proofErr w:type="gramStart"/>
            <w:r>
              <w:rPr>
                <w:rFonts w:ascii="Calibri Light" w:hAnsi="Calibri Light" w:cs="Calibri Light"/>
                <w:lang w:val="en-US"/>
              </w:rPr>
              <w:t>is able to</w:t>
            </w:r>
            <w:proofErr w:type="gramEnd"/>
            <w:r>
              <w:rPr>
                <w:rFonts w:ascii="Calibri Light" w:hAnsi="Calibri Light" w:cs="Calibri Light"/>
                <w:lang w:val="en-US"/>
              </w:rPr>
              <w:t xml:space="preserve"> keep the elevator door open for extra amount of time needed for it to enter or exit the elevator.</w:t>
            </w:r>
          </w:p>
        </w:tc>
      </w:tr>
      <w:tr w:rsidR="00C232DA" w:rsidRPr="00DF0237" w14:paraId="22233D46" w14:textId="77777777" w:rsidTr="00DE2872">
        <w:tc>
          <w:tcPr>
            <w:tcW w:w="1227" w:type="dxa"/>
          </w:tcPr>
          <w:p w14:paraId="4A25398F" w14:textId="77777777" w:rsidR="00C232DA" w:rsidRPr="00DF0237" w:rsidRDefault="00C232DA" w:rsidP="00932DCB">
            <w:pPr>
              <w:pStyle w:val="Paragraph"/>
              <w:spacing w:after="0" w:line="240" w:lineRule="auto"/>
              <w:rPr>
                <w:rFonts w:ascii="Calibri Light" w:hAnsi="Calibri Light" w:cs="Calibri Light"/>
                <w:lang w:val="en-US"/>
              </w:rPr>
            </w:pPr>
          </w:p>
        </w:tc>
        <w:tc>
          <w:tcPr>
            <w:tcW w:w="572" w:type="dxa"/>
          </w:tcPr>
          <w:p w14:paraId="111DF8D2" w14:textId="595BA4BB" w:rsidR="00C232DA" w:rsidRPr="00DF0237" w:rsidRDefault="00C232DA" w:rsidP="00932DCB">
            <w:pPr>
              <w:pStyle w:val="Paragraph"/>
              <w:spacing w:after="0" w:line="240" w:lineRule="auto"/>
              <w:rPr>
                <w:rFonts w:ascii="Calibri Light" w:hAnsi="Calibri Light" w:cs="Calibri Light"/>
                <w:lang w:val="en-US"/>
              </w:rPr>
            </w:pPr>
            <w:r>
              <w:rPr>
                <w:rFonts w:ascii="Calibri Light" w:hAnsi="Calibri Light" w:cs="Calibri Light"/>
                <w:lang w:val="en-US"/>
              </w:rPr>
              <w:t>6</w:t>
            </w:r>
          </w:p>
        </w:tc>
        <w:tc>
          <w:tcPr>
            <w:tcW w:w="7829" w:type="dxa"/>
          </w:tcPr>
          <w:p w14:paraId="45DF49E9" w14:textId="19B8F8AA" w:rsidR="00C232DA" w:rsidRPr="00C232DA" w:rsidRDefault="00C232DA" w:rsidP="00C232DA">
            <w:pPr>
              <w:pStyle w:val="Paragraph"/>
              <w:spacing w:after="0" w:line="240" w:lineRule="auto"/>
              <w:rPr>
                <w:rFonts w:ascii="Calibri Light" w:hAnsi="Calibri Light" w:cs="Calibri Light"/>
                <w:lang w:val="en-US"/>
              </w:rPr>
            </w:pPr>
            <w:r w:rsidRPr="00C232DA">
              <w:rPr>
                <w:rFonts w:ascii="Calibri Light" w:hAnsi="Calibri Light" w:cs="Calibri Light"/>
                <w:lang w:val="en-GB"/>
              </w:rPr>
              <w:t>This checks that solution can handle errors generated by using action id that is not supported by the elevator. There is a list of actions returned in the action command but if other outside this list is used, users should be instructed to use the correct value</w:t>
            </w:r>
          </w:p>
        </w:tc>
      </w:tr>
      <w:tr w:rsidR="00C232DA" w:rsidRPr="00DF0237" w14:paraId="2A236B0B" w14:textId="77777777" w:rsidTr="00DE2872">
        <w:tc>
          <w:tcPr>
            <w:tcW w:w="1227" w:type="dxa"/>
          </w:tcPr>
          <w:p w14:paraId="41C38117" w14:textId="77777777" w:rsidR="00C232DA" w:rsidRPr="00DF0237" w:rsidRDefault="00C232DA" w:rsidP="00932DCB">
            <w:pPr>
              <w:pStyle w:val="Paragraph"/>
              <w:spacing w:after="0" w:line="240" w:lineRule="auto"/>
              <w:rPr>
                <w:rFonts w:ascii="Calibri Light" w:hAnsi="Calibri Light" w:cs="Calibri Light"/>
                <w:lang w:val="en-US"/>
              </w:rPr>
            </w:pPr>
          </w:p>
        </w:tc>
        <w:tc>
          <w:tcPr>
            <w:tcW w:w="572" w:type="dxa"/>
          </w:tcPr>
          <w:p w14:paraId="043C2EBE" w14:textId="2BCB76B2" w:rsidR="00C232DA" w:rsidRPr="00DF0237" w:rsidRDefault="00C232DA" w:rsidP="00932DCB">
            <w:pPr>
              <w:pStyle w:val="Paragraph"/>
              <w:spacing w:after="0" w:line="240" w:lineRule="auto"/>
              <w:rPr>
                <w:rFonts w:ascii="Calibri Light" w:hAnsi="Calibri Light" w:cs="Calibri Light"/>
                <w:lang w:val="en-US"/>
              </w:rPr>
            </w:pPr>
            <w:r>
              <w:rPr>
                <w:rFonts w:ascii="Calibri Light" w:hAnsi="Calibri Light" w:cs="Calibri Light"/>
                <w:lang w:val="en-US"/>
              </w:rPr>
              <w:t>7</w:t>
            </w:r>
          </w:p>
        </w:tc>
        <w:tc>
          <w:tcPr>
            <w:tcW w:w="7829" w:type="dxa"/>
          </w:tcPr>
          <w:p w14:paraId="13D9EB45" w14:textId="72B909DF" w:rsidR="00C232DA" w:rsidRPr="00C232DA" w:rsidRDefault="00C232DA" w:rsidP="00932DCB">
            <w:pPr>
              <w:pStyle w:val="Paragraph"/>
              <w:spacing w:after="0" w:line="240" w:lineRule="auto"/>
              <w:rPr>
                <w:rFonts w:ascii="Calibri Light" w:hAnsi="Calibri Light" w:cs="Calibri Light"/>
                <w:lang w:val="en-US"/>
              </w:rPr>
            </w:pPr>
            <w:r w:rsidRPr="00C232DA">
              <w:rPr>
                <w:rFonts w:ascii="Calibri Light" w:hAnsi="Calibri Light" w:cs="Calibri Light"/>
                <w:lang w:val="en-GB"/>
              </w:rPr>
              <w:t>This is to handle situations that previously accepted action is now disabled, and users need to be informed properly to switch their action selection.</w:t>
            </w:r>
          </w:p>
        </w:tc>
      </w:tr>
      <w:tr w:rsidR="00C232DA" w:rsidRPr="00DF0237" w14:paraId="566976B6" w14:textId="77777777" w:rsidTr="00DE2872">
        <w:tc>
          <w:tcPr>
            <w:tcW w:w="1227" w:type="dxa"/>
          </w:tcPr>
          <w:p w14:paraId="0BD1CD4B" w14:textId="77777777" w:rsidR="00C232DA" w:rsidRPr="00DF0237" w:rsidRDefault="00C232DA" w:rsidP="00932DCB">
            <w:pPr>
              <w:pStyle w:val="Paragraph"/>
              <w:spacing w:after="0" w:line="240" w:lineRule="auto"/>
              <w:rPr>
                <w:rFonts w:ascii="Calibri Light" w:hAnsi="Calibri Light" w:cs="Calibri Light"/>
                <w:lang w:val="en-US"/>
              </w:rPr>
            </w:pPr>
          </w:p>
        </w:tc>
        <w:tc>
          <w:tcPr>
            <w:tcW w:w="572" w:type="dxa"/>
          </w:tcPr>
          <w:p w14:paraId="0ABD744A" w14:textId="37955F8F" w:rsidR="00C232DA" w:rsidRPr="00DF0237" w:rsidRDefault="00C232DA" w:rsidP="00932DCB">
            <w:pPr>
              <w:pStyle w:val="Paragraph"/>
              <w:spacing w:after="0" w:line="240" w:lineRule="auto"/>
              <w:rPr>
                <w:rFonts w:ascii="Calibri Light" w:hAnsi="Calibri Light" w:cs="Calibri Light"/>
                <w:lang w:val="en-US"/>
              </w:rPr>
            </w:pPr>
            <w:r>
              <w:rPr>
                <w:rFonts w:ascii="Calibri Light" w:hAnsi="Calibri Light" w:cs="Calibri Light"/>
                <w:lang w:val="en-US"/>
              </w:rPr>
              <w:t>8</w:t>
            </w:r>
          </w:p>
        </w:tc>
        <w:tc>
          <w:tcPr>
            <w:tcW w:w="7829" w:type="dxa"/>
          </w:tcPr>
          <w:p w14:paraId="2122FDA5" w14:textId="31F798AC" w:rsidR="00C232DA" w:rsidRPr="00C3409E" w:rsidRDefault="00C3409E" w:rsidP="00932DCB">
            <w:pPr>
              <w:pStyle w:val="Paragraph"/>
              <w:spacing w:after="0" w:line="240" w:lineRule="auto"/>
              <w:rPr>
                <w:rFonts w:ascii="Calibri Light" w:hAnsi="Calibri Light" w:cs="Calibri Light"/>
                <w:lang w:val="en-US"/>
              </w:rPr>
            </w:pPr>
            <w:r w:rsidRPr="00C3409E">
              <w:rPr>
                <w:rFonts w:ascii="Calibri Light" w:hAnsi="Calibri Light" w:cs="Calibri Light"/>
                <w:lang w:val="en-GB"/>
              </w:rPr>
              <w:t xml:space="preserve">There comes with the action file description of actions, if used incorrectly, users should be informed and directed. For </w:t>
            </w:r>
            <w:r w:rsidR="006F65EB" w:rsidRPr="00C3409E">
              <w:rPr>
                <w:rFonts w:ascii="Calibri Light" w:hAnsi="Calibri Light" w:cs="Calibri Light"/>
                <w:lang w:val="en-GB"/>
              </w:rPr>
              <w:t>example,</w:t>
            </w:r>
            <w:r w:rsidRPr="00C3409E">
              <w:rPr>
                <w:rFonts w:ascii="Calibri Light" w:hAnsi="Calibri Light" w:cs="Calibri Light"/>
                <w:lang w:val="en-GB"/>
              </w:rPr>
              <w:t xml:space="preserve"> if making a landing call at the last floor and selecting an action indication going down, as this is not physically possible, such error will occur.</w:t>
            </w:r>
          </w:p>
        </w:tc>
      </w:tr>
      <w:tr w:rsidR="003B3923" w:rsidRPr="00DF0237" w14:paraId="0450BB52" w14:textId="77777777" w:rsidTr="00DE2872">
        <w:tc>
          <w:tcPr>
            <w:tcW w:w="1227" w:type="dxa"/>
          </w:tcPr>
          <w:p w14:paraId="7BD96A53" w14:textId="77777777" w:rsidR="003B3923" w:rsidRPr="00DF0237" w:rsidRDefault="003B3923" w:rsidP="00932DCB">
            <w:pPr>
              <w:pStyle w:val="Paragraph"/>
              <w:spacing w:after="0" w:line="240" w:lineRule="auto"/>
              <w:rPr>
                <w:rFonts w:ascii="Calibri Light" w:hAnsi="Calibri Light" w:cs="Calibri Light"/>
                <w:lang w:val="en-US"/>
              </w:rPr>
            </w:pPr>
          </w:p>
        </w:tc>
        <w:tc>
          <w:tcPr>
            <w:tcW w:w="572" w:type="dxa"/>
          </w:tcPr>
          <w:p w14:paraId="5ED0EE28" w14:textId="28617572" w:rsidR="003B3923" w:rsidRPr="00DF0237" w:rsidRDefault="00202745" w:rsidP="00932DCB">
            <w:pPr>
              <w:pStyle w:val="Paragraph"/>
              <w:spacing w:after="0" w:line="240" w:lineRule="auto"/>
              <w:rPr>
                <w:rFonts w:ascii="Calibri Light" w:hAnsi="Calibri Light" w:cs="Calibri Light"/>
                <w:lang w:val="en-US"/>
              </w:rPr>
            </w:pPr>
            <w:r>
              <w:rPr>
                <w:rFonts w:ascii="Calibri Light" w:hAnsi="Calibri Light" w:cs="Calibri Light"/>
                <w:lang w:val="en-US"/>
              </w:rPr>
              <w:t>9</w:t>
            </w:r>
          </w:p>
        </w:tc>
        <w:tc>
          <w:tcPr>
            <w:tcW w:w="7829" w:type="dxa"/>
          </w:tcPr>
          <w:p w14:paraId="104D660D" w14:textId="66202619" w:rsidR="003B3923" w:rsidRPr="00DF0237" w:rsidRDefault="003B3923"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To get maximum door open time so that robot can enter lift, use of </w:t>
            </w:r>
            <w:r w:rsidR="0048138F">
              <w:rPr>
                <w:rFonts w:ascii="Calibri Light" w:hAnsi="Calibri Light" w:cs="Calibri Light"/>
                <w:lang w:val="en-US"/>
              </w:rPr>
              <w:t xml:space="preserve">delay </w:t>
            </w:r>
            <w:r w:rsidRPr="00DF0237">
              <w:rPr>
                <w:rFonts w:ascii="Calibri Light" w:hAnsi="Calibri Light" w:cs="Calibri Light"/>
                <w:lang w:val="en-US"/>
              </w:rPr>
              <w:t xml:space="preserve">is important. For </w:t>
            </w:r>
            <w:r w:rsidR="006F65EB" w:rsidRPr="00DF0237">
              <w:rPr>
                <w:rFonts w:ascii="Calibri Light" w:hAnsi="Calibri Light" w:cs="Calibri Light"/>
                <w:lang w:val="en-US"/>
              </w:rPr>
              <w:t>example,</w:t>
            </w:r>
            <w:r w:rsidRPr="00DF0237">
              <w:rPr>
                <w:rFonts w:ascii="Calibri Light" w:hAnsi="Calibri Light" w:cs="Calibri Light"/>
                <w:lang w:val="en-US"/>
              </w:rPr>
              <w:t xml:space="preserve"> normal elevator door is opened for 5 seconds but robot needs more time to enter the elevator, with </w:t>
            </w:r>
            <w:r w:rsidR="0048138F">
              <w:rPr>
                <w:rFonts w:ascii="Calibri Light" w:hAnsi="Calibri Light" w:cs="Calibri Light"/>
                <w:lang w:val="en-US"/>
              </w:rPr>
              <w:t>delay</w:t>
            </w:r>
            <w:r w:rsidRPr="00DF0237">
              <w:rPr>
                <w:rFonts w:ascii="Calibri Light" w:hAnsi="Calibri Light" w:cs="Calibri Light"/>
                <w:lang w:val="en-US"/>
              </w:rPr>
              <w:t xml:space="preserve"> data, robot can get more time to enter the elevator.</w:t>
            </w:r>
          </w:p>
        </w:tc>
      </w:tr>
      <w:tr w:rsidR="003B3923" w:rsidRPr="00DF0237" w14:paraId="2A790350" w14:textId="77777777" w:rsidTr="00DE2872">
        <w:tc>
          <w:tcPr>
            <w:tcW w:w="1227" w:type="dxa"/>
          </w:tcPr>
          <w:p w14:paraId="1D3EB9BC" w14:textId="77777777" w:rsidR="003B3923" w:rsidRPr="00DF0237" w:rsidRDefault="003B3923" w:rsidP="00932DCB">
            <w:pPr>
              <w:pStyle w:val="Paragraph"/>
              <w:spacing w:after="0" w:line="240" w:lineRule="auto"/>
              <w:rPr>
                <w:rFonts w:ascii="Calibri Light" w:hAnsi="Calibri Light" w:cs="Calibri Light"/>
                <w:lang w:val="en-US"/>
              </w:rPr>
            </w:pPr>
          </w:p>
        </w:tc>
        <w:tc>
          <w:tcPr>
            <w:tcW w:w="572" w:type="dxa"/>
          </w:tcPr>
          <w:p w14:paraId="0A6821D0" w14:textId="796D0E97" w:rsidR="003B3923" w:rsidRPr="00DF0237" w:rsidRDefault="0023046E" w:rsidP="00932DCB">
            <w:pPr>
              <w:pStyle w:val="Paragraph"/>
              <w:spacing w:after="0" w:line="240" w:lineRule="auto"/>
              <w:rPr>
                <w:rFonts w:ascii="Calibri Light" w:hAnsi="Calibri Light" w:cs="Calibri Light"/>
                <w:lang w:val="en-US"/>
              </w:rPr>
            </w:pPr>
            <w:r>
              <w:rPr>
                <w:rFonts w:ascii="Calibri Light" w:hAnsi="Calibri Light" w:cs="Calibri Light"/>
                <w:lang w:val="en-US"/>
              </w:rPr>
              <w:t>10</w:t>
            </w:r>
          </w:p>
        </w:tc>
        <w:tc>
          <w:tcPr>
            <w:tcW w:w="7829" w:type="dxa"/>
          </w:tcPr>
          <w:p w14:paraId="57E5EB19" w14:textId="770FC619" w:rsidR="003B3923" w:rsidRPr="00DF0237" w:rsidRDefault="003B3923"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The </w:t>
            </w:r>
            <w:r w:rsidR="0048138F">
              <w:rPr>
                <w:rFonts w:ascii="Calibri Light" w:hAnsi="Calibri Light" w:cs="Calibri Light"/>
                <w:lang w:val="en-US"/>
              </w:rPr>
              <w:t>delay</w:t>
            </w:r>
            <w:r w:rsidRPr="00DF0237">
              <w:rPr>
                <w:rFonts w:ascii="Calibri Light" w:hAnsi="Calibri Light" w:cs="Calibri Light"/>
                <w:lang w:val="en-US"/>
              </w:rPr>
              <w:t xml:space="preserve"> is maximum </w:t>
            </w:r>
            <w:r w:rsidR="0048138F">
              <w:rPr>
                <w:rFonts w:ascii="Calibri Light" w:hAnsi="Calibri Light" w:cs="Calibri Light"/>
                <w:lang w:val="en-US"/>
              </w:rPr>
              <w:t>3</w:t>
            </w:r>
            <w:r w:rsidRPr="00DF0237">
              <w:rPr>
                <w:rFonts w:ascii="Calibri Light" w:hAnsi="Calibri Light" w:cs="Calibri Light"/>
                <w:lang w:val="en-US"/>
              </w:rPr>
              <w:t xml:space="preserve">0 sec, for example if robot want to set </w:t>
            </w:r>
            <w:r w:rsidR="0023046E">
              <w:rPr>
                <w:rFonts w:ascii="Calibri Light" w:hAnsi="Calibri Light" w:cs="Calibri Light"/>
                <w:lang w:val="en-US"/>
              </w:rPr>
              <w:t>2</w:t>
            </w:r>
            <w:r w:rsidRPr="00DF0237">
              <w:rPr>
                <w:rFonts w:ascii="Calibri Light" w:hAnsi="Calibri Light" w:cs="Calibri Light"/>
                <w:lang w:val="en-US"/>
              </w:rPr>
              <w:t xml:space="preserve">5 second and then set </w:t>
            </w:r>
            <w:r w:rsidR="0023046E">
              <w:rPr>
                <w:rFonts w:ascii="Calibri Light" w:hAnsi="Calibri Light" w:cs="Calibri Light"/>
                <w:lang w:val="en-US"/>
              </w:rPr>
              <w:t>40</w:t>
            </w:r>
            <w:r w:rsidRPr="00DF0237">
              <w:rPr>
                <w:rFonts w:ascii="Calibri Light" w:hAnsi="Calibri Light" w:cs="Calibri Light"/>
                <w:lang w:val="en-US"/>
              </w:rPr>
              <w:t xml:space="preserve">sec for the </w:t>
            </w:r>
            <w:r w:rsidR="0023046E">
              <w:rPr>
                <w:rFonts w:ascii="Calibri Light" w:hAnsi="Calibri Light" w:cs="Calibri Light"/>
                <w:lang w:val="en-US"/>
              </w:rPr>
              <w:t>delay</w:t>
            </w:r>
            <w:r w:rsidRPr="00DF0237">
              <w:rPr>
                <w:rFonts w:ascii="Calibri Light" w:hAnsi="Calibri Light" w:cs="Calibri Light"/>
                <w:lang w:val="en-US"/>
              </w:rPr>
              <w:t>, this will cause call to be rejected.</w:t>
            </w:r>
          </w:p>
        </w:tc>
      </w:tr>
      <w:tr w:rsidR="00F30E6C" w:rsidRPr="00DF0237" w14:paraId="4CBF1170" w14:textId="77777777" w:rsidTr="00DE2872">
        <w:tc>
          <w:tcPr>
            <w:tcW w:w="1227" w:type="dxa"/>
          </w:tcPr>
          <w:p w14:paraId="2A579C1D" w14:textId="77777777" w:rsidR="00F30E6C" w:rsidRPr="00DF0237" w:rsidRDefault="00F30E6C" w:rsidP="00932DCB">
            <w:pPr>
              <w:pStyle w:val="Paragraph"/>
              <w:spacing w:after="0" w:line="240" w:lineRule="auto"/>
              <w:rPr>
                <w:rFonts w:ascii="Calibri Light" w:hAnsi="Calibri Light" w:cs="Calibri Light"/>
                <w:lang w:val="en-US"/>
              </w:rPr>
            </w:pPr>
          </w:p>
        </w:tc>
        <w:tc>
          <w:tcPr>
            <w:tcW w:w="572" w:type="dxa"/>
          </w:tcPr>
          <w:p w14:paraId="74C41DB4" w14:textId="3857AFAA" w:rsidR="00F30E6C" w:rsidRPr="00DF0237" w:rsidRDefault="00BF61A4" w:rsidP="00932DCB">
            <w:pPr>
              <w:pStyle w:val="Paragraph"/>
              <w:spacing w:after="0" w:line="240" w:lineRule="auto"/>
              <w:rPr>
                <w:rFonts w:ascii="Calibri Light" w:hAnsi="Calibri Light" w:cs="Calibri Light"/>
                <w:lang w:val="en-US"/>
              </w:rPr>
            </w:pPr>
            <w:r>
              <w:rPr>
                <w:rFonts w:ascii="Calibri Light" w:hAnsi="Calibri Light" w:cs="Calibri Light"/>
                <w:lang w:val="en-US"/>
              </w:rPr>
              <w:t>11</w:t>
            </w:r>
          </w:p>
        </w:tc>
        <w:tc>
          <w:tcPr>
            <w:tcW w:w="7829" w:type="dxa"/>
          </w:tcPr>
          <w:p w14:paraId="7E0CD11C" w14:textId="304D44D8" w:rsidR="00F30E6C" w:rsidRPr="00DF0237" w:rsidRDefault="003F0644"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This is for building setup where two elevator ride</w:t>
            </w:r>
            <w:r w:rsidR="005C5CE5" w:rsidRPr="00DF0237">
              <w:rPr>
                <w:rFonts w:ascii="Calibri Light" w:hAnsi="Calibri Light" w:cs="Calibri Light"/>
                <w:lang w:val="en-US"/>
              </w:rPr>
              <w:t>s</w:t>
            </w:r>
            <w:r w:rsidRPr="00DF0237">
              <w:rPr>
                <w:rFonts w:ascii="Calibri Light" w:hAnsi="Calibri Light" w:cs="Calibri Light"/>
                <w:lang w:val="en-US"/>
              </w:rPr>
              <w:t xml:space="preserve"> </w:t>
            </w:r>
            <w:r w:rsidR="005C5CE5" w:rsidRPr="00DF0237">
              <w:rPr>
                <w:rFonts w:ascii="Calibri Light" w:hAnsi="Calibri Light" w:cs="Calibri Light"/>
                <w:lang w:val="en-US"/>
              </w:rPr>
              <w:t>are</w:t>
            </w:r>
            <w:r w:rsidRPr="00DF0237">
              <w:rPr>
                <w:rFonts w:ascii="Calibri Light" w:hAnsi="Calibri Light" w:cs="Calibri Light"/>
                <w:lang w:val="en-US"/>
              </w:rPr>
              <w:t xml:space="preserve"> needed to get to the destination. For </w:t>
            </w:r>
            <w:proofErr w:type="gramStart"/>
            <w:r w:rsidR="00ED7594" w:rsidRPr="00DF0237">
              <w:rPr>
                <w:rFonts w:ascii="Calibri Light" w:hAnsi="Calibri Light" w:cs="Calibri Light"/>
                <w:lang w:val="en-US"/>
              </w:rPr>
              <w:t>example</w:t>
            </w:r>
            <w:proofErr w:type="gramEnd"/>
            <w:r w:rsidR="00ED7594" w:rsidRPr="00DF0237">
              <w:rPr>
                <w:rFonts w:ascii="Calibri Light" w:hAnsi="Calibri Light" w:cs="Calibri Light"/>
                <w:lang w:val="en-US"/>
              </w:rPr>
              <w:t xml:space="preserve"> if robot is </w:t>
            </w:r>
            <w:r w:rsidR="008D3147" w:rsidRPr="00DF0237">
              <w:rPr>
                <w:rFonts w:ascii="Calibri Light" w:hAnsi="Calibri Light" w:cs="Calibri Light"/>
                <w:lang w:val="en-US"/>
              </w:rPr>
              <w:t>on</w:t>
            </w:r>
            <w:r w:rsidR="00ED7594" w:rsidRPr="00DF0237">
              <w:rPr>
                <w:rFonts w:ascii="Calibri Light" w:hAnsi="Calibri Light" w:cs="Calibri Light"/>
                <w:lang w:val="en-US"/>
              </w:rPr>
              <w:t xml:space="preserve"> floor 5 and wants to go to floor 15, in the building elevator A can serve </w:t>
            </w:r>
            <w:r w:rsidR="00ED7594" w:rsidRPr="00DF0237">
              <w:rPr>
                <w:rFonts w:ascii="Calibri Light" w:hAnsi="Calibri Light" w:cs="Calibri Light"/>
                <w:lang w:val="en-US"/>
              </w:rPr>
              <w:lastRenderedPageBreak/>
              <w:t xml:space="preserve">from floor 1 to </w:t>
            </w:r>
            <w:r w:rsidR="00296338" w:rsidRPr="00DF0237">
              <w:rPr>
                <w:rFonts w:ascii="Calibri Light" w:hAnsi="Calibri Light" w:cs="Calibri Light"/>
                <w:lang w:val="en-US"/>
              </w:rPr>
              <w:t>10 and elevator B can serve from floor 10 to 20 (in a 20 floors building)</w:t>
            </w:r>
            <w:r w:rsidR="008D3147" w:rsidRPr="00DF0237">
              <w:rPr>
                <w:rFonts w:ascii="Calibri Light" w:hAnsi="Calibri Light" w:cs="Calibri Light"/>
                <w:lang w:val="en-US"/>
              </w:rPr>
              <w:t xml:space="preserve">, </w:t>
            </w:r>
            <w:r w:rsidR="00C644C2" w:rsidRPr="00DF0237">
              <w:rPr>
                <w:rFonts w:ascii="Calibri Light" w:hAnsi="Calibri Light" w:cs="Calibri Light"/>
                <w:lang w:val="en-US"/>
              </w:rPr>
              <w:t>and the robot makes a call with source 5 and destination 15. F</w:t>
            </w:r>
            <w:r w:rsidR="003051F0" w:rsidRPr="00DF0237">
              <w:rPr>
                <w:rFonts w:ascii="Calibri Light" w:hAnsi="Calibri Light" w:cs="Calibri Light"/>
                <w:lang w:val="en-US"/>
              </w:rPr>
              <w:t xml:space="preserve">irst elevator A will come to floor 5 and take the robot to floor 10. In this case, the robot needs to know that it is at floor 10 and not 15 </w:t>
            </w:r>
            <w:proofErr w:type="gramStart"/>
            <w:r w:rsidR="003051F0" w:rsidRPr="00DF0237">
              <w:rPr>
                <w:rFonts w:ascii="Calibri Light" w:hAnsi="Calibri Light" w:cs="Calibri Light"/>
                <w:lang w:val="en-US"/>
              </w:rPr>
              <w:t>and also</w:t>
            </w:r>
            <w:proofErr w:type="gramEnd"/>
            <w:r w:rsidR="003051F0" w:rsidRPr="00DF0237">
              <w:rPr>
                <w:rFonts w:ascii="Calibri Light" w:hAnsi="Calibri Light" w:cs="Calibri Light"/>
                <w:lang w:val="en-US"/>
              </w:rPr>
              <w:t xml:space="preserve"> that it needs to make another call with source 10 and destination 15 in order to use elevator B to get to its final destination. </w:t>
            </w:r>
            <w:r w:rsidR="0055527B" w:rsidRPr="00DF0237">
              <w:rPr>
                <w:rFonts w:ascii="Calibri Light" w:hAnsi="Calibri Light" w:cs="Calibri Light"/>
                <w:lang w:val="en-US"/>
              </w:rPr>
              <w:t>Else robot will be on floor 10 with to understanding what to do next.</w:t>
            </w:r>
          </w:p>
        </w:tc>
      </w:tr>
      <w:tr w:rsidR="00F30E6C" w:rsidRPr="00DF0237" w14:paraId="0B5FFCA8" w14:textId="77777777" w:rsidTr="00DE2872">
        <w:tc>
          <w:tcPr>
            <w:tcW w:w="1227" w:type="dxa"/>
          </w:tcPr>
          <w:p w14:paraId="590CCFAD" w14:textId="77777777" w:rsidR="00F30E6C" w:rsidRPr="00DF0237" w:rsidRDefault="00F30E6C" w:rsidP="00932DCB">
            <w:pPr>
              <w:pStyle w:val="Paragraph"/>
              <w:spacing w:after="0" w:line="240" w:lineRule="auto"/>
              <w:rPr>
                <w:rFonts w:ascii="Calibri Light" w:hAnsi="Calibri Light" w:cs="Calibri Light"/>
                <w:lang w:val="en-US"/>
              </w:rPr>
            </w:pPr>
          </w:p>
        </w:tc>
        <w:tc>
          <w:tcPr>
            <w:tcW w:w="572" w:type="dxa"/>
          </w:tcPr>
          <w:p w14:paraId="39DD49FC" w14:textId="23991B63" w:rsidR="00F30E6C" w:rsidRPr="00DF0237" w:rsidRDefault="00BF61A4" w:rsidP="00932DCB">
            <w:pPr>
              <w:pStyle w:val="Paragraph"/>
              <w:spacing w:after="0" w:line="240" w:lineRule="auto"/>
              <w:rPr>
                <w:rFonts w:ascii="Calibri Light" w:hAnsi="Calibri Light" w:cs="Calibri Light"/>
                <w:lang w:val="en-US"/>
              </w:rPr>
            </w:pPr>
            <w:r>
              <w:rPr>
                <w:rFonts w:ascii="Calibri Light" w:hAnsi="Calibri Light" w:cs="Calibri Light"/>
                <w:lang w:val="en-US"/>
              </w:rPr>
              <w:t>12</w:t>
            </w:r>
          </w:p>
        </w:tc>
        <w:tc>
          <w:tcPr>
            <w:tcW w:w="7829" w:type="dxa"/>
          </w:tcPr>
          <w:p w14:paraId="5B87FF74" w14:textId="2F1A7389" w:rsidR="00F30E6C" w:rsidRPr="00DF0237" w:rsidRDefault="009F2A24"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For buildings with elevators that have two doors (front and rear)</w:t>
            </w:r>
            <w:r w:rsidR="002211D3" w:rsidRPr="00DF0237">
              <w:rPr>
                <w:rFonts w:ascii="Calibri Light" w:hAnsi="Calibri Light" w:cs="Calibri Light"/>
                <w:lang w:val="en-US"/>
              </w:rPr>
              <w:t xml:space="preserve">, if a call is made from front side to rear side of the same floor for example floor 5 front and floor 5 rear </w:t>
            </w:r>
            <w:r w:rsidR="00BF61A4" w:rsidRPr="00DF0237">
              <w:rPr>
                <w:rFonts w:ascii="Calibri Light" w:hAnsi="Calibri Light" w:cs="Calibri Light"/>
                <w:lang w:val="en-US"/>
              </w:rPr>
              <w:t>for</w:t>
            </w:r>
            <w:r w:rsidR="002211D3" w:rsidRPr="00DF0237">
              <w:rPr>
                <w:rFonts w:ascii="Calibri Light" w:hAnsi="Calibri Light" w:cs="Calibri Light"/>
                <w:lang w:val="en-US"/>
              </w:rPr>
              <w:t xml:space="preserve"> both front and rear door to open and robot can </w:t>
            </w:r>
            <w:r w:rsidR="00B8191D" w:rsidRPr="00DF0237">
              <w:rPr>
                <w:rFonts w:ascii="Calibri Light" w:hAnsi="Calibri Light" w:cs="Calibri Light"/>
                <w:lang w:val="en-US"/>
              </w:rPr>
              <w:t>drive</w:t>
            </w:r>
            <w:r w:rsidR="002211D3" w:rsidRPr="00DF0237">
              <w:rPr>
                <w:rFonts w:ascii="Calibri Light" w:hAnsi="Calibri Light" w:cs="Calibri Light"/>
                <w:lang w:val="en-US"/>
              </w:rPr>
              <w:t xml:space="preserve"> through the elevator, this is not allowed and will result in call rejection.</w:t>
            </w:r>
          </w:p>
        </w:tc>
      </w:tr>
      <w:tr w:rsidR="00C3409E" w:rsidRPr="00DF0237" w14:paraId="41694A95" w14:textId="77777777" w:rsidTr="00DE2872">
        <w:tc>
          <w:tcPr>
            <w:tcW w:w="1227" w:type="dxa"/>
          </w:tcPr>
          <w:p w14:paraId="31418ED7"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3B11A4B9" w14:textId="75E69302"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13</w:t>
            </w:r>
          </w:p>
        </w:tc>
        <w:tc>
          <w:tcPr>
            <w:tcW w:w="7829" w:type="dxa"/>
          </w:tcPr>
          <w:p w14:paraId="2EE92626" w14:textId="594EB08E" w:rsidR="00C3409E" w:rsidRPr="00C3409E" w:rsidRDefault="00C3409E" w:rsidP="00C3409E">
            <w:pPr>
              <w:pStyle w:val="Paragraph"/>
              <w:spacing w:after="0" w:line="240" w:lineRule="auto"/>
              <w:rPr>
                <w:rFonts w:ascii="Calibri Light" w:hAnsi="Calibri Light" w:cs="Calibri Light"/>
                <w:lang w:val="en-US"/>
              </w:rPr>
            </w:pPr>
            <w:r w:rsidRPr="00C3409E">
              <w:rPr>
                <w:rFonts w:ascii="Calibri Light" w:hAnsi="Calibri Light" w:cs="Calibri Light"/>
                <w:lang w:val="en-GB"/>
              </w:rPr>
              <w:t>If the solution user makes a call to the same floor where it is located or for example it is on floor 5 and wants to go to floor 10 but set that it is on floor 10 and want to go to floor 10, this will result in call rejection.</w:t>
            </w:r>
          </w:p>
        </w:tc>
      </w:tr>
      <w:tr w:rsidR="00C3409E" w:rsidRPr="00DF0237" w14:paraId="62689668" w14:textId="77777777" w:rsidTr="00DE2872">
        <w:tc>
          <w:tcPr>
            <w:tcW w:w="1227" w:type="dxa"/>
          </w:tcPr>
          <w:p w14:paraId="3EC25FE8"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41E62E02" w14:textId="617BC79A"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14</w:t>
            </w:r>
          </w:p>
        </w:tc>
        <w:tc>
          <w:tcPr>
            <w:tcW w:w="7829" w:type="dxa"/>
          </w:tcPr>
          <w:p w14:paraId="367FDDB1" w14:textId="3AD81EB0" w:rsidR="00C3409E" w:rsidRPr="00C3409E" w:rsidRDefault="00C3409E" w:rsidP="00C3409E">
            <w:pPr>
              <w:pStyle w:val="Paragraph"/>
              <w:spacing w:after="0" w:line="240" w:lineRule="auto"/>
              <w:rPr>
                <w:rFonts w:ascii="Calibri Light" w:hAnsi="Calibri Light" w:cs="Calibri Light"/>
                <w:lang w:val="en-US"/>
              </w:rPr>
            </w:pPr>
            <w:r w:rsidRPr="00C3409E">
              <w:rPr>
                <w:rFonts w:ascii="Calibri Light" w:hAnsi="Calibri Light" w:cs="Calibri Light"/>
                <w:lang w:val="en-GB"/>
              </w:rPr>
              <w:t>In a situation that there is more than one elevator in the elevator lobby, it is possible to specify which of the elevator to serve the call being made. This use case provides the chance to selector among the elevator with the correct parameter.</w:t>
            </w:r>
          </w:p>
        </w:tc>
      </w:tr>
      <w:tr w:rsidR="00C3409E" w:rsidRPr="00DF0237" w14:paraId="5E56E041" w14:textId="77777777" w:rsidTr="00DE2872">
        <w:tc>
          <w:tcPr>
            <w:tcW w:w="1227" w:type="dxa"/>
          </w:tcPr>
          <w:p w14:paraId="587DA92B"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67CFAE96" w14:textId="363A723F"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15</w:t>
            </w:r>
          </w:p>
        </w:tc>
        <w:tc>
          <w:tcPr>
            <w:tcW w:w="7829" w:type="dxa"/>
          </w:tcPr>
          <w:p w14:paraId="256993C6" w14:textId="101E1D62" w:rsidR="00C3409E" w:rsidRPr="00C3409E" w:rsidRDefault="00C3409E" w:rsidP="00C3409E">
            <w:pPr>
              <w:pStyle w:val="Paragraph"/>
              <w:spacing w:after="0" w:line="240" w:lineRule="auto"/>
              <w:rPr>
                <w:rFonts w:ascii="Calibri Light" w:hAnsi="Calibri Light" w:cs="Calibri Light"/>
                <w:lang w:val="en-US"/>
              </w:rPr>
            </w:pPr>
            <w:r w:rsidRPr="00C3409E">
              <w:rPr>
                <w:rFonts w:ascii="Calibri Light" w:hAnsi="Calibri Light" w:cs="Calibri Light"/>
                <w:lang w:val="en-GB"/>
              </w:rPr>
              <w:t>This helps to cancel a call made that is no longer needed</w:t>
            </w:r>
          </w:p>
        </w:tc>
      </w:tr>
      <w:tr w:rsidR="00C3409E" w:rsidRPr="00DF0237" w14:paraId="1C2DBEE0" w14:textId="77777777" w:rsidTr="00DE2872">
        <w:tc>
          <w:tcPr>
            <w:tcW w:w="1227" w:type="dxa"/>
          </w:tcPr>
          <w:p w14:paraId="7C6C61A4"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7DC4D519" w14:textId="63466F84"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16</w:t>
            </w:r>
          </w:p>
        </w:tc>
        <w:tc>
          <w:tcPr>
            <w:tcW w:w="7829" w:type="dxa"/>
          </w:tcPr>
          <w:p w14:paraId="64EABBA6" w14:textId="57795128"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For a building with 20 floors, if the destination is set to 21 or above, for example robot is on floor 5 and want to go to floor 11 but set destination to floor 21 instead, this will result in error and robot needs to know of the error and make correct call.</w:t>
            </w:r>
          </w:p>
        </w:tc>
      </w:tr>
      <w:tr w:rsidR="00C3409E" w:rsidRPr="00DF0237" w14:paraId="71284C1F" w14:textId="77777777" w:rsidTr="00DE2872">
        <w:tc>
          <w:tcPr>
            <w:tcW w:w="1227" w:type="dxa"/>
          </w:tcPr>
          <w:p w14:paraId="22005C9C"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43DAB3A2" w14:textId="1370874C"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1</w:t>
            </w:r>
            <w:r>
              <w:rPr>
                <w:rFonts w:ascii="Calibri Light" w:hAnsi="Calibri Light" w:cs="Calibri Light"/>
                <w:lang w:val="en-US"/>
              </w:rPr>
              <w:t>7</w:t>
            </w:r>
          </w:p>
        </w:tc>
        <w:tc>
          <w:tcPr>
            <w:tcW w:w="7829" w:type="dxa"/>
          </w:tcPr>
          <w:p w14:paraId="02EDA039" w14:textId="1E5E5192"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For a building with 20 floors, if the source is set to 21 or above, for example robot is on floor 5 and set that it is on floor 25, this will result in error and robot needs to know of the error and make correct call.</w:t>
            </w:r>
          </w:p>
        </w:tc>
      </w:tr>
      <w:tr w:rsidR="00C3409E" w:rsidRPr="00DF0237" w14:paraId="02C6113B" w14:textId="77777777" w:rsidTr="00DE2872">
        <w:tc>
          <w:tcPr>
            <w:tcW w:w="1227" w:type="dxa"/>
          </w:tcPr>
          <w:p w14:paraId="5E130966"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1B5C711D" w14:textId="17E8E48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1</w:t>
            </w:r>
            <w:r>
              <w:rPr>
                <w:rFonts w:ascii="Calibri Light" w:hAnsi="Calibri Light" w:cs="Calibri Light"/>
                <w:lang w:val="en-US"/>
              </w:rPr>
              <w:t>8</w:t>
            </w:r>
          </w:p>
        </w:tc>
        <w:tc>
          <w:tcPr>
            <w:tcW w:w="7829" w:type="dxa"/>
          </w:tcPr>
          <w:p w14:paraId="446C1DF5" w14:textId="041E3E02"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If the robot makes a call to the same floor where it is located or for example it is on floor 5 and wants to go to floor 10 but set that it is on floor 10 and want to go to floor 10, this will result in call rejection.</w:t>
            </w:r>
          </w:p>
        </w:tc>
      </w:tr>
      <w:tr w:rsidR="00C3409E" w:rsidRPr="00DF0237" w14:paraId="7C02677D" w14:textId="77777777" w:rsidTr="00DE2872">
        <w:tc>
          <w:tcPr>
            <w:tcW w:w="1227" w:type="dxa"/>
          </w:tcPr>
          <w:p w14:paraId="353EC850"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44977682" w14:textId="07EF44E5"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19</w:t>
            </w:r>
          </w:p>
        </w:tc>
        <w:tc>
          <w:tcPr>
            <w:tcW w:w="7829" w:type="dxa"/>
          </w:tcPr>
          <w:p w14:paraId="01AA4414" w14:textId="3558902A" w:rsidR="00C3409E" w:rsidRPr="00C3409E" w:rsidRDefault="00C3409E" w:rsidP="00C3409E">
            <w:pPr>
              <w:pStyle w:val="Paragraph"/>
              <w:spacing w:after="0" w:line="240" w:lineRule="auto"/>
              <w:rPr>
                <w:rFonts w:ascii="Calibri Light" w:hAnsi="Calibri Light" w:cs="Calibri Light"/>
                <w:lang w:val="en-US"/>
              </w:rPr>
            </w:pPr>
            <w:r w:rsidRPr="00C3409E">
              <w:rPr>
                <w:rFonts w:ascii="Calibri Light" w:hAnsi="Calibri Light" w:cs="Calibri Light"/>
                <w:lang w:val="en-GB"/>
              </w:rPr>
              <w:t>For a building with 20 floors, if the source is set to 21 and destination is set to 25 or above, for example solution user is on floor 5 and want to go to floor 11 but set the source to 21 and destination to floor 25 instead, this will result in error and solution user needs to know of the error and make correct call.</w:t>
            </w:r>
          </w:p>
        </w:tc>
      </w:tr>
      <w:tr w:rsidR="00C3409E" w:rsidRPr="00DF0237" w14:paraId="34B96E98" w14:textId="77777777" w:rsidTr="00DE2872">
        <w:tc>
          <w:tcPr>
            <w:tcW w:w="1227" w:type="dxa"/>
          </w:tcPr>
          <w:p w14:paraId="558C0937"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784A5DB7" w14:textId="27567F46"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20</w:t>
            </w:r>
          </w:p>
        </w:tc>
        <w:tc>
          <w:tcPr>
            <w:tcW w:w="7829" w:type="dxa"/>
          </w:tcPr>
          <w:p w14:paraId="57FA3468" w14:textId="30D0A10E"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When there is mistake in building id where the robot is located for example if building id is </w:t>
            </w:r>
            <w:proofErr w:type="spellStart"/>
            <w:r w:rsidRPr="00DF0237">
              <w:rPr>
                <w:rFonts w:ascii="Calibri Light" w:hAnsi="Calibri Light" w:cs="Calibri Light"/>
                <w:lang w:val="en-US"/>
              </w:rPr>
              <w:t>abcdefg</w:t>
            </w:r>
            <w:proofErr w:type="spellEnd"/>
            <w:r w:rsidRPr="00DF0237">
              <w:rPr>
                <w:rFonts w:ascii="Calibri Light" w:hAnsi="Calibri Light" w:cs="Calibri Light"/>
                <w:lang w:val="en-US"/>
              </w:rPr>
              <w:t xml:space="preserve"> and robot makes a call to building </w:t>
            </w:r>
            <w:proofErr w:type="spellStart"/>
            <w:r w:rsidRPr="00DF0237">
              <w:rPr>
                <w:rFonts w:ascii="Calibri Light" w:hAnsi="Calibri Light" w:cs="Calibri Light"/>
                <w:lang w:val="en-US"/>
              </w:rPr>
              <w:t>cdefgab</w:t>
            </w:r>
            <w:proofErr w:type="spellEnd"/>
            <w:r w:rsidRPr="00DF0237">
              <w:rPr>
                <w:rFonts w:ascii="Calibri Light" w:hAnsi="Calibri Light" w:cs="Calibri Light"/>
                <w:lang w:val="en-US"/>
              </w:rPr>
              <w:t xml:space="preserve"> then call will be rejected.</w:t>
            </w:r>
          </w:p>
        </w:tc>
      </w:tr>
      <w:tr w:rsidR="00C3409E" w:rsidRPr="00DF0237" w14:paraId="79279B73" w14:textId="77777777" w:rsidTr="00DE2872">
        <w:tc>
          <w:tcPr>
            <w:tcW w:w="1227" w:type="dxa"/>
          </w:tcPr>
          <w:p w14:paraId="2D04203A"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1</w:t>
            </w:r>
          </w:p>
          <w:p w14:paraId="74E261A4" w14:textId="30EB40C0"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2BC8B9B4"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4E89023C" w14:textId="374BD6BE"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In a physical building, there can be multiple groups for example in a building lobby to the left can be elevator West group and to the right elevator East group, when the robot is in the lobby and riding towards the West group elevator, it has to know about both groups and about the current group it is located so as to make call to the West group and not to the East group.</w:t>
            </w:r>
          </w:p>
        </w:tc>
      </w:tr>
      <w:tr w:rsidR="00C3409E" w:rsidRPr="00DF0237" w14:paraId="728B892F" w14:textId="77777777" w:rsidTr="00DE2872">
        <w:tc>
          <w:tcPr>
            <w:tcW w:w="1227" w:type="dxa"/>
          </w:tcPr>
          <w:p w14:paraId="6537106F"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0C7E5A54" w14:textId="12C6BBD5"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21</w:t>
            </w:r>
          </w:p>
        </w:tc>
        <w:tc>
          <w:tcPr>
            <w:tcW w:w="7829" w:type="dxa"/>
          </w:tcPr>
          <w:p w14:paraId="665C007C" w14:textId="786E3749"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Like above, this is to check making call to second group, for example while at the lobby and heading towards the East group elevator, robot should not make call to West group elevator.</w:t>
            </w:r>
          </w:p>
        </w:tc>
      </w:tr>
      <w:tr w:rsidR="00C3409E" w:rsidRPr="00DF0237" w14:paraId="7F40ED63" w14:textId="77777777" w:rsidTr="00DE2872">
        <w:tc>
          <w:tcPr>
            <w:tcW w:w="1227" w:type="dxa"/>
          </w:tcPr>
          <w:p w14:paraId="7C1810AE"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2</w:t>
            </w:r>
          </w:p>
          <w:p w14:paraId="5EAD1D2C" w14:textId="4244DA0C"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32450743"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1D346CDC" w14:textId="0E13650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applies when building have access control system. For </w:t>
            </w:r>
            <w:r w:rsidR="006F65EB" w:rsidRPr="00DF0237">
              <w:rPr>
                <w:rFonts w:ascii="Calibri Light" w:hAnsi="Calibri Light" w:cs="Calibri Light"/>
                <w:lang w:val="en-US"/>
              </w:rPr>
              <w:t>example,</w:t>
            </w:r>
            <w:r w:rsidRPr="00DF0237">
              <w:rPr>
                <w:rFonts w:ascii="Calibri Light" w:hAnsi="Calibri Light" w:cs="Calibri Light"/>
                <w:lang w:val="en-US"/>
              </w:rPr>
              <w:t xml:space="preserve"> if access control system in a building </w:t>
            </w:r>
            <w:proofErr w:type="gramStart"/>
            <w:r w:rsidRPr="00DF0237">
              <w:rPr>
                <w:rFonts w:ascii="Calibri Light" w:hAnsi="Calibri Light" w:cs="Calibri Light"/>
                <w:lang w:val="en-US"/>
              </w:rPr>
              <w:t>specify</w:t>
            </w:r>
            <w:proofErr w:type="gramEnd"/>
            <w:r w:rsidRPr="00DF0237">
              <w:rPr>
                <w:rFonts w:ascii="Calibri Light" w:hAnsi="Calibri Light" w:cs="Calibri Light"/>
                <w:lang w:val="en-US"/>
              </w:rPr>
              <w:t xml:space="preserve"> where the robot can go and it specifies that the robot can only got to floors 5 – 10. How will the robot know about this limited access? The robot should connect to access control system and get this specific floor so that it knows that it can only go to floors 5 – 10.</w:t>
            </w:r>
          </w:p>
        </w:tc>
      </w:tr>
      <w:tr w:rsidR="00C3409E" w:rsidRPr="00DF0237" w14:paraId="368D9E16" w14:textId="77777777" w:rsidTr="00DE2872">
        <w:tc>
          <w:tcPr>
            <w:tcW w:w="1227" w:type="dxa"/>
          </w:tcPr>
          <w:p w14:paraId="61A87A7D"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176FF39D" w14:textId="17673FC8"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22</w:t>
            </w:r>
          </w:p>
        </w:tc>
        <w:tc>
          <w:tcPr>
            <w:tcW w:w="7829" w:type="dxa"/>
          </w:tcPr>
          <w:p w14:paraId="3CE19E95" w14:textId="250029A0"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Like above, robot connects to access control system and now knows it can only make call to floors 5 – 10. Calls to other floors by the robot must not be allowed. As the </w:t>
            </w:r>
            <w:proofErr w:type="spellStart"/>
            <w:r w:rsidRPr="00DF0237">
              <w:rPr>
                <w:rFonts w:ascii="Calibri Light" w:hAnsi="Calibri Light" w:cs="Calibri Light"/>
                <w:lang w:val="en-US"/>
              </w:rPr>
              <w:t>api</w:t>
            </w:r>
            <w:proofErr w:type="spellEnd"/>
            <w:r w:rsidRPr="00DF0237">
              <w:rPr>
                <w:rFonts w:ascii="Calibri Light" w:hAnsi="Calibri Light" w:cs="Calibri Light"/>
                <w:lang w:val="en-US"/>
              </w:rPr>
              <w:t xml:space="preserve"> doesn’t prevent robot from making calls to other floors, the restriction must be done within the robot to follow the access control rules in the building.</w:t>
            </w:r>
          </w:p>
        </w:tc>
      </w:tr>
      <w:tr w:rsidR="00C3409E" w:rsidRPr="00DF0237" w14:paraId="3847C283" w14:textId="77777777" w:rsidTr="00DE2872">
        <w:tc>
          <w:tcPr>
            <w:tcW w:w="1227" w:type="dxa"/>
          </w:tcPr>
          <w:p w14:paraId="1F8A6883"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3</w:t>
            </w:r>
          </w:p>
          <w:p w14:paraId="4444C3F9" w14:textId="1BD8271C"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1D1EFB28"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4895DCE3" w14:textId="698DEB19"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This checks if robot is in the right building, for example if the robot is configured to work in Building 1 in a building complex and then moved to Building 2 to start operation, the robot must not be allowed to make calls to Building 1 and must identify itself to be in Building 2.</w:t>
            </w:r>
          </w:p>
        </w:tc>
      </w:tr>
      <w:tr w:rsidR="00C3409E" w:rsidRPr="00DF0237" w14:paraId="3BB902A4" w14:textId="77777777" w:rsidTr="00DE2872">
        <w:tc>
          <w:tcPr>
            <w:tcW w:w="1227" w:type="dxa"/>
          </w:tcPr>
          <w:p w14:paraId="12374770"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6DBC5BEA" w14:textId="6BBEC53A"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23</w:t>
            </w:r>
          </w:p>
        </w:tc>
        <w:tc>
          <w:tcPr>
            <w:tcW w:w="7829" w:type="dxa"/>
          </w:tcPr>
          <w:p w14:paraId="6E1F241B" w14:textId="3799D84A"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Like above this checks for example when robot is in Building 1 calls can’t be made and when the robot is moved to Building 2 it is then able to make calls.</w:t>
            </w:r>
          </w:p>
        </w:tc>
      </w:tr>
      <w:tr w:rsidR="00C3409E" w:rsidRPr="00DF0237" w14:paraId="79F85A7A" w14:textId="77777777" w:rsidTr="00DE2872">
        <w:tc>
          <w:tcPr>
            <w:tcW w:w="1227" w:type="dxa"/>
          </w:tcPr>
          <w:p w14:paraId="0D5B01CE"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4</w:t>
            </w:r>
          </w:p>
          <w:p w14:paraId="680C684C" w14:textId="7760F993"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3F0A2571"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034B473B" w14:textId="41FD2DC8"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handles for example when there is a turnstile in the building but no means to open and close the turnstile gate. If robot have system to open and close the gate when it goes </w:t>
            </w:r>
            <w:proofErr w:type="gramStart"/>
            <w:r w:rsidRPr="00DF0237">
              <w:rPr>
                <w:rFonts w:ascii="Calibri Light" w:hAnsi="Calibri Light" w:cs="Calibri Light"/>
                <w:lang w:val="en-US"/>
              </w:rPr>
              <w:t>through</w:t>
            </w:r>
            <w:proofErr w:type="gramEnd"/>
            <w:r w:rsidRPr="00DF0237">
              <w:rPr>
                <w:rFonts w:ascii="Calibri Light" w:hAnsi="Calibri Light" w:cs="Calibri Light"/>
                <w:lang w:val="en-US"/>
              </w:rPr>
              <w:t xml:space="preserve"> then specify it here. Else customer needs to find another system to control the gate.</w:t>
            </w:r>
          </w:p>
        </w:tc>
      </w:tr>
      <w:tr w:rsidR="00C3409E" w:rsidRPr="00DF0237" w14:paraId="4BC2B274" w14:textId="77777777" w:rsidTr="00DE2872">
        <w:tc>
          <w:tcPr>
            <w:tcW w:w="1227" w:type="dxa"/>
          </w:tcPr>
          <w:p w14:paraId="231A8A75"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5</w:t>
            </w:r>
          </w:p>
          <w:p w14:paraId="647E7A1C" w14:textId="4C3E6074"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631F6773"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46D09A77" w14:textId="199B25A3"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If there is a building turnstile regardless how it is controlled, how can robot for example when before the turnstile it is prevented from making any call and when after the turnstile its calling ability is enabled. If robot is going to floor 5, while before the turnstile and tries to make a call, the call making is disabled and after going pasted the turnstile the call making is </w:t>
            </w:r>
            <w:proofErr w:type="gramStart"/>
            <w:r w:rsidRPr="00DF0237">
              <w:rPr>
                <w:rFonts w:ascii="Calibri Light" w:hAnsi="Calibri Light" w:cs="Calibri Light"/>
                <w:lang w:val="en-US"/>
              </w:rPr>
              <w:t>enabled</w:t>
            </w:r>
            <w:proofErr w:type="gramEnd"/>
            <w:r w:rsidRPr="00DF0237">
              <w:rPr>
                <w:rFonts w:ascii="Calibri Light" w:hAnsi="Calibri Light" w:cs="Calibri Light"/>
                <w:lang w:val="en-US"/>
              </w:rPr>
              <w:t xml:space="preserve"> and it can call floor 5.</w:t>
            </w:r>
          </w:p>
        </w:tc>
      </w:tr>
      <w:tr w:rsidR="00C3409E" w:rsidRPr="00DF0237" w14:paraId="775D808D" w14:textId="77777777" w:rsidTr="00DE2872">
        <w:tc>
          <w:tcPr>
            <w:tcW w:w="1227" w:type="dxa"/>
          </w:tcPr>
          <w:p w14:paraId="2B340667"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6</w:t>
            </w:r>
          </w:p>
          <w:p w14:paraId="622747DB" w14:textId="05E66CD9"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17FC98F1"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50841D1B" w14:textId="4E04C3A5"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If robot makes a call at regular interval, for example when entering or exiting an elevator lobby, how to determine based on robot driving direction that call should be made and if robot is leaving the elevator lobby, calling is prevented. If robot is going from floor 5 to floor 10, when driving in the direction to lobby of floor 5, call can be made but when driving away from lobby on floor 10 then call must be disabled.</w:t>
            </w:r>
          </w:p>
        </w:tc>
      </w:tr>
      <w:tr w:rsidR="00C3409E" w:rsidRPr="00DF0237" w14:paraId="10C7E370" w14:textId="77777777" w:rsidTr="00DE2872">
        <w:tc>
          <w:tcPr>
            <w:tcW w:w="1227" w:type="dxa"/>
          </w:tcPr>
          <w:p w14:paraId="5336CE25"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788F4445" w14:textId="1105FC65"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24</w:t>
            </w:r>
          </w:p>
        </w:tc>
        <w:tc>
          <w:tcPr>
            <w:tcW w:w="7829" w:type="dxa"/>
          </w:tcPr>
          <w:p w14:paraId="2B3AFB50" w14:textId="6D67F5E3"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Like above, this checks for example if calls are prevented before a turnstile while the robot is driving toward the elevator lobby and once the robot crosses the turnstile, elevator calling becomes active. It can be assumed that some other system like access control system will open the turnstile for the robot, so before the turnstile is opened and when robot is on floor 5 going to floor 10, call </w:t>
            </w:r>
            <w:proofErr w:type="spellStart"/>
            <w:proofErr w:type="gramStart"/>
            <w:r w:rsidRPr="00DF0237">
              <w:rPr>
                <w:rFonts w:ascii="Calibri Light" w:hAnsi="Calibri Light" w:cs="Calibri Light"/>
                <w:lang w:val="en-US"/>
              </w:rPr>
              <w:t>cant</w:t>
            </w:r>
            <w:proofErr w:type="spellEnd"/>
            <w:proofErr w:type="gramEnd"/>
            <w:r w:rsidRPr="00DF0237">
              <w:rPr>
                <w:rFonts w:ascii="Calibri Light" w:hAnsi="Calibri Light" w:cs="Calibri Light"/>
                <w:lang w:val="en-US"/>
              </w:rPr>
              <w:t xml:space="preserve"> be made but after access control opens the turnstile and robot crosses, then call to floor 5 is possible.</w:t>
            </w:r>
          </w:p>
        </w:tc>
      </w:tr>
      <w:tr w:rsidR="00C3409E" w:rsidRPr="00DF0237" w14:paraId="2587B97C" w14:textId="77777777" w:rsidTr="00DE2872">
        <w:tc>
          <w:tcPr>
            <w:tcW w:w="1227" w:type="dxa"/>
          </w:tcPr>
          <w:p w14:paraId="44C9C2D8"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0B44B815" w14:textId="61069090"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25</w:t>
            </w:r>
          </w:p>
        </w:tc>
        <w:tc>
          <w:tcPr>
            <w:tcW w:w="7829" w:type="dxa"/>
          </w:tcPr>
          <w:p w14:paraId="6656A869" w14:textId="508FA60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Like above, this checks for example if calls are prevented before a turnstile while the robot is driving toward the elevator lobby, the robot </w:t>
            </w:r>
            <w:proofErr w:type="gramStart"/>
            <w:r w:rsidRPr="00DF0237">
              <w:rPr>
                <w:rFonts w:ascii="Calibri Light" w:hAnsi="Calibri Light" w:cs="Calibri Light"/>
                <w:lang w:val="en-US"/>
              </w:rPr>
              <w:t>is able to</w:t>
            </w:r>
            <w:proofErr w:type="gramEnd"/>
            <w:r w:rsidRPr="00DF0237">
              <w:rPr>
                <w:rFonts w:ascii="Calibri Light" w:hAnsi="Calibri Light" w:cs="Calibri Light"/>
                <w:lang w:val="en-US"/>
              </w:rPr>
              <w:t xml:space="preserve"> open the turnstile and once the robot crosses the turnstile, elevator calling becomes active. In this case, it can be assumed that robot / robot system will open the turnstile for the robot, so before the turnstile is opened and when robot is on floor 5 going to floor 10, call can’t be made but after robot / robot system opens the turnstile and robot crosses, then call to floor 5 is possible.</w:t>
            </w:r>
          </w:p>
        </w:tc>
      </w:tr>
      <w:tr w:rsidR="00C3409E" w:rsidRPr="00DF0237" w14:paraId="234D62A6" w14:textId="77777777" w:rsidTr="00DE2872">
        <w:tc>
          <w:tcPr>
            <w:tcW w:w="1227" w:type="dxa"/>
          </w:tcPr>
          <w:p w14:paraId="11026557"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7</w:t>
            </w:r>
          </w:p>
          <w:p w14:paraId="4CB1688D" w14:textId="733C3EE5"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4D04D0A0"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4CC45713" w14:textId="721CDC0B"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handles unwanted calls for example a call is already </w:t>
            </w:r>
            <w:proofErr w:type="gramStart"/>
            <w:r w:rsidRPr="00DF0237">
              <w:rPr>
                <w:rFonts w:ascii="Calibri Light" w:hAnsi="Calibri Light" w:cs="Calibri Light"/>
                <w:lang w:val="en-US"/>
              </w:rPr>
              <w:t>made</w:t>
            </w:r>
            <w:proofErr w:type="gramEnd"/>
            <w:r w:rsidRPr="00DF0237">
              <w:rPr>
                <w:rFonts w:ascii="Calibri Light" w:hAnsi="Calibri Light" w:cs="Calibri Light"/>
                <w:lang w:val="en-US"/>
              </w:rPr>
              <w:t xml:space="preserve"> and robot is waiting for the elevator in the lobby, while waiting, other calls should not be made. Meaning if robot is going from floor 5 to 10, and first call is made, while robot is waiting for elevator to come to floor 5, it should not make any more calls for floor 5 to 10.</w:t>
            </w:r>
          </w:p>
        </w:tc>
      </w:tr>
      <w:tr w:rsidR="00C3409E" w:rsidRPr="00DF0237" w14:paraId="38EC750A" w14:textId="77777777" w:rsidTr="00DE2872">
        <w:tc>
          <w:tcPr>
            <w:tcW w:w="1227" w:type="dxa"/>
          </w:tcPr>
          <w:p w14:paraId="04B739DB"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043326C8" w14:textId="0957103B"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26</w:t>
            </w:r>
          </w:p>
        </w:tc>
        <w:tc>
          <w:tcPr>
            <w:tcW w:w="7829" w:type="dxa"/>
          </w:tcPr>
          <w:p w14:paraId="39637E2E" w14:textId="54CFB535"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Like above, this checks for example that calls are not made from floor 5 to floor 10 again while robot is still waiting for elevator A to come to floor 5.</w:t>
            </w:r>
          </w:p>
        </w:tc>
      </w:tr>
      <w:tr w:rsidR="00C3409E" w:rsidRPr="00DF0237" w14:paraId="017F4BF0" w14:textId="77777777" w:rsidTr="00DE2872">
        <w:tc>
          <w:tcPr>
            <w:tcW w:w="1227" w:type="dxa"/>
          </w:tcPr>
          <w:p w14:paraId="7504D5AB"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5585EF7D" w14:textId="11D20A92"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27</w:t>
            </w:r>
          </w:p>
        </w:tc>
        <w:tc>
          <w:tcPr>
            <w:tcW w:w="7829" w:type="dxa"/>
          </w:tcPr>
          <w:p w14:paraId="0E417DAF" w14:textId="39409D35" w:rsidR="00C3409E" w:rsidRPr="00095F6A" w:rsidRDefault="00095F6A" w:rsidP="00C3409E">
            <w:pPr>
              <w:pStyle w:val="Paragraph"/>
              <w:spacing w:after="0" w:line="240" w:lineRule="auto"/>
              <w:rPr>
                <w:rFonts w:ascii="Calibri Light" w:hAnsi="Calibri Light" w:cs="Calibri Light"/>
                <w:lang w:val="en-US"/>
              </w:rPr>
            </w:pPr>
            <w:r w:rsidRPr="00095F6A">
              <w:rPr>
                <w:rFonts w:ascii="Calibri Light" w:hAnsi="Calibri Light" w:cs="Calibri Light"/>
                <w:lang w:val="en-GB"/>
              </w:rPr>
              <w:t>Like above, this checks for example if calls are prevented before a turnstile while the solution user is walking toward the elevator lobby, the solution user can open the turnstile and once the solution user crosses the turnstile, elevator calling becomes active. In this case, it can be assumed that solution user / solution user system will open the turnstile for the solution user, so before the turnstile is opened and when solution user is on floor 5 going to floor 10, call can’t be made but after solution user / solution user system opens the turnstile and solution user crosses, then call to floor 5 is possible.</w:t>
            </w:r>
          </w:p>
        </w:tc>
      </w:tr>
      <w:tr w:rsidR="00C3409E" w:rsidRPr="00DF0237" w14:paraId="6D2A13A0" w14:textId="77777777" w:rsidTr="00DE2872">
        <w:tc>
          <w:tcPr>
            <w:tcW w:w="1227" w:type="dxa"/>
          </w:tcPr>
          <w:p w14:paraId="6A0C27C2"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6F5E25B3" w14:textId="327379C1"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28</w:t>
            </w:r>
          </w:p>
        </w:tc>
        <w:tc>
          <w:tcPr>
            <w:tcW w:w="7829" w:type="dxa"/>
          </w:tcPr>
          <w:p w14:paraId="09D93745" w14:textId="29F76D53"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is like test 10. While test 10 accepts the possibility that from the robot, calls from source to destination can be manually selected, this checks for automatic calls and that automatic call is made for the right elevator group and no further calls made afterwards. for </w:t>
            </w:r>
            <w:proofErr w:type="gramStart"/>
            <w:r w:rsidRPr="00DF0237">
              <w:rPr>
                <w:rFonts w:ascii="Calibri Light" w:hAnsi="Calibri Light" w:cs="Calibri Light"/>
                <w:lang w:val="en-US"/>
              </w:rPr>
              <w:t>example</w:t>
            </w:r>
            <w:proofErr w:type="gramEnd"/>
            <w:r w:rsidRPr="00DF0237">
              <w:rPr>
                <w:rFonts w:ascii="Calibri Light" w:hAnsi="Calibri Light" w:cs="Calibri Light"/>
                <w:lang w:val="en-US"/>
              </w:rPr>
              <w:t xml:space="preserve"> while at the lobby and heading towards the East group elevator, robot should not make call to West group elevator automatically.</w:t>
            </w:r>
          </w:p>
        </w:tc>
      </w:tr>
      <w:tr w:rsidR="00C3409E" w:rsidRPr="00DF0237" w14:paraId="06435A40" w14:textId="77777777" w:rsidTr="00DE2872">
        <w:tc>
          <w:tcPr>
            <w:tcW w:w="1227" w:type="dxa"/>
          </w:tcPr>
          <w:p w14:paraId="17F073AF"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7E92D0D2" w14:textId="2197993A"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29</w:t>
            </w:r>
          </w:p>
        </w:tc>
        <w:tc>
          <w:tcPr>
            <w:tcW w:w="7829" w:type="dxa"/>
          </w:tcPr>
          <w:p w14:paraId="6161F6BB" w14:textId="5DE82133" w:rsidR="00C3409E" w:rsidRPr="00095F6A" w:rsidRDefault="00095F6A" w:rsidP="00C3409E">
            <w:pPr>
              <w:pStyle w:val="Paragraph"/>
              <w:spacing w:after="0" w:line="240" w:lineRule="auto"/>
              <w:rPr>
                <w:rFonts w:ascii="Calibri Light" w:hAnsi="Calibri Light" w:cs="Calibri Light"/>
                <w:lang w:val="en-US"/>
              </w:rPr>
            </w:pPr>
            <w:r w:rsidRPr="00095F6A">
              <w:rPr>
                <w:rFonts w:ascii="Calibri Light" w:hAnsi="Calibri Light" w:cs="Calibri Light"/>
                <w:lang w:val="en-GB"/>
              </w:rPr>
              <w:t>Like above, this checks for example that calls are not made from floor 5 to floor 10 again after solution user / solution user system opens the turnstile for passage while solution user is still waiting for elevator A to come to floor 5</w:t>
            </w:r>
          </w:p>
        </w:tc>
      </w:tr>
      <w:tr w:rsidR="00C3409E" w:rsidRPr="00DF0237" w14:paraId="26D7AFDA" w14:textId="77777777" w:rsidTr="00DE2872">
        <w:tc>
          <w:tcPr>
            <w:tcW w:w="1227" w:type="dxa"/>
          </w:tcPr>
          <w:p w14:paraId="6D2ED01D"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37F2DC9A" w14:textId="12F4737C"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30</w:t>
            </w:r>
          </w:p>
        </w:tc>
        <w:tc>
          <w:tcPr>
            <w:tcW w:w="7829" w:type="dxa"/>
          </w:tcPr>
          <w:p w14:paraId="7B05C15B" w14:textId="0D13E20C"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checks for local lock error handling. for </w:t>
            </w:r>
            <w:proofErr w:type="gramStart"/>
            <w:r w:rsidRPr="00DF0237">
              <w:rPr>
                <w:rFonts w:ascii="Calibri Light" w:hAnsi="Calibri Light" w:cs="Calibri Light"/>
                <w:lang w:val="en-US"/>
              </w:rPr>
              <w:t>example</w:t>
            </w:r>
            <w:proofErr w:type="gramEnd"/>
            <w:r w:rsidRPr="00DF0237">
              <w:rPr>
                <w:rFonts w:ascii="Calibri Light" w:hAnsi="Calibri Light" w:cs="Calibri Light"/>
                <w:lang w:val="en-US"/>
              </w:rPr>
              <w:t xml:space="preserve"> if there is local lock on floor 5 and robot make a call setting it source to 5, it will reject the call. Robot should be able to handle the rejection.</w:t>
            </w:r>
          </w:p>
        </w:tc>
      </w:tr>
      <w:tr w:rsidR="00C3409E" w:rsidRPr="00DF0237" w14:paraId="21C9076E" w14:textId="77777777" w:rsidTr="00DE2872">
        <w:tc>
          <w:tcPr>
            <w:tcW w:w="1227" w:type="dxa"/>
          </w:tcPr>
          <w:p w14:paraId="4D941790"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4558DDC2" w14:textId="14F9FC29"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31</w:t>
            </w:r>
          </w:p>
        </w:tc>
        <w:tc>
          <w:tcPr>
            <w:tcW w:w="7829" w:type="dxa"/>
          </w:tcPr>
          <w:p w14:paraId="7D402B46" w14:textId="0A00A004" w:rsidR="00C3409E" w:rsidRPr="00095F6A" w:rsidRDefault="00095F6A" w:rsidP="00C3409E">
            <w:pPr>
              <w:pStyle w:val="Paragraph"/>
              <w:spacing w:after="0" w:line="240" w:lineRule="auto"/>
              <w:rPr>
                <w:rFonts w:ascii="Calibri Light" w:hAnsi="Calibri Light" w:cs="Calibri Light"/>
                <w:lang w:val="en-US"/>
              </w:rPr>
            </w:pPr>
            <w:r w:rsidRPr="00095F6A">
              <w:rPr>
                <w:rFonts w:ascii="Calibri Light" w:hAnsi="Calibri Light" w:cs="Calibri Light"/>
                <w:lang w:val="en-GB"/>
              </w:rPr>
              <w:t>This checks for local lock error handling. for example, if there is local lock on floor 5 and solution user make a call setting it source to 5, it will reject the call. Solution user should be able to handle the rejection.</w:t>
            </w:r>
          </w:p>
        </w:tc>
      </w:tr>
      <w:tr w:rsidR="00C3409E" w:rsidRPr="00DF0237" w14:paraId="59D48E0C" w14:textId="77777777" w:rsidTr="00DE2872">
        <w:tc>
          <w:tcPr>
            <w:tcW w:w="1227" w:type="dxa"/>
          </w:tcPr>
          <w:p w14:paraId="65E45D6C"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04E0E1AA" w14:textId="437068ED"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32</w:t>
            </w:r>
          </w:p>
        </w:tc>
        <w:tc>
          <w:tcPr>
            <w:tcW w:w="7829" w:type="dxa"/>
          </w:tcPr>
          <w:p w14:paraId="423DD9AD" w14:textId="18D080CB"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reset injected error above and test again that all is fine</w:t>
            </w:r>
          </w:p>
        </w:tc>
      </w:tr>
      <w:tr w:rsidR="00C3409E" w:rsidRPr="00DF0237" w14:paraId="3BA9AF8C" w14:textId="77777777" w:rsidTr="00DE2872">
        <w:tc>
          <w:tcPr>
            <w:tcW w:w="1227" w:type="dxa"/>
          </w:tcPr>
          <w:p w14:paraId="000D7C00"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205AB716" w14:textId="2965C613"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33</w:t>
            </w:r>
          </w:p>
        </w:tc>
        <w:tc>
          <w:tcPr>
            <w:tcW w:w="7829" w:type="dxa"/>
          </w:tcPr>
          <w:p w14:paraId="532E8B7A" w14:textId="18AA85EF"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checks how un-servable call is handled for example if calls </w:t>
            </w:r>
            <w:proofErr w:type="gramStart"/>
            <w:r w:rsidRPr="00DF0237">
              <w:rPr>
                <w:rFonts w:ascii="Calibri Light" w:hAnsi="Calibri Light" w:cs="Calibri Light"/>
                <w:lang w:val="en-US"/>
              </w:rPr>
              <w:t>is</w:t>
            </w:r>
            <w:proofErr w:type="gramEnd"/>
            <w:r w:rsidRPr="00DF0237">
              <w:rPr>
                <w:rFonts w:ascii="Calibri Light" w:hAnsi="Calibri Light" w:cs="Calibri Light"/>
                <w:lang w:val="en-US"/>
              </w:rPr>
              <w:t xml:space="preserve"> made from floor 5 to floor 10 but the call response is that no elevator can serve therefore call cancelled, how to handle such cancellation and make another call.</w:t>
            </w:r>
          </w:p>
        </w:tc>
      </w:tr>
      <w:tr w:rsidR="00C3409E" w:rsidRPr="00DF0237" w14:paraId="29BE411F" w14:textId="77777777" w:rsidTr="00DE2872">
        <w:tc>
          <w:tcPr>
            <w:tcW w:w="1227" w:type="dxa"/>
          </w:tcPr>
          <w:p w14:paraId="35B85394"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7B6B138D" w14:textId="1FECC6E4"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34</w:t>
            </w:r>
          </w:p>
        </w:tc>
        <w:tc>
          <w:tcPr>
            <w:tcW w:w="7829" w:type="dxa"/>
          </w:tcPr>
          <w:p w14:paraId="55DA10AB" w14:textId="5A933DF9"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reset injected error above and test again that all is fine</w:t>
            </w:r>
          </w:p>
        </w:tc>
      </w:tr>
      <w:tr w:rsidR="00C3409E" w:rsidRPr="00DF0237" w14:paraId="2D0BB1BB" w14:textId="77777777" w:rsidTr="00DE2872">
        <w:tc>
          <w:tcPr>
            <w:tcW w:w="1227" w:type="dxa"/>
          </w:tcPr>
          <w:p w14:paraId="02B41160"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510B41DA" w14:textId="3C30A414"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35</w:t>
            </w:r>
          </w:p>
        </w:tc>
        <w:tc>
          <w:tcPr>
            <w:tcW w:w="7829" w:type="dxa"/>
          </w:tcPr>
          <w:p w14:paraId="37EA27F5" w14:textId="4C9B7C73"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checks how un-servable call is handled for example if calls </w:t>
            </w:r>
            <w:proofErr w:type="gramStart"/>
            <w:r w:rsidRPr="00DF0237">
              <w:rPr>
                <w:rFonts w:ascii="Calibri Light" w:hAnsi="Calibri Light" w:cs="Calibri Light"/>
                <w:lang w:val="en-US"/>
              </w:rPr>
              <w:t>is</w:t>
            </w:r>
            <w:proofErr w:type="gramEnd"/>
            <w:r w:rsidRPr="00DF0237">
              <w:rPr>
                <w:rFonts w:ascii="Calibri Light" w:hAnsi="Calibri Light" w:cs="Calibri Light"/>
                <w:lang w:val="en-US"/>
              </w:rPr>
              <w:t xml:space="preserve"> made from floor 5 to floor 10 but the call status never changes, who to handle such freeze in communication. </w:t>
            </w:r>
          </w:p>
        </w:tc>
      </w:tr>
      <w:tr w:rsidR="00095F6A" w:rsidRPr="00DF0237" w14:paraId="3EEE7BFD" w14:textId="77777777" w:rsidTr="00DE2872">
        <w:tc>
          <w:tcPr>
            <w:tcW w:w="1227" w:type="dxa"/>
          </w:tcPr>
          <w:p w14:paraId="2007534D" w14:textId="77777777" w:rsidR="00095F6A" w:rsidRPr="00DF0237" w:rsidRDefault="00095F6A" w:rsidP="00095F6A">
            <w:pPr>
              <w:pStyle w:val="Paragraph"/>
              <w:spacing w:after="0" w:line="240" w:lineRule="auto"/>
              <w:rPr>
                <w:rFonts w:ascii="Calibri Light" w:hAnsi="Calibri Light" w:cs="Calibri Light"/>
                <w:lang w:val="en-US"/>
              </w:rPr>
            </w:pPr>
          </w:p>
        </w:tc>
        <w:tc>
          <w:tcPr>
            <w:tcW w:w="572" w:type="dxa"/>
          </w:tcPr>
          <w:p w14:paraId="54137921" w14:textId="46DBC76D" w:rsidR="00095F6A" w:rsidRDefault="00095F6A" w:rsidP="00095F6A">
            <w:pPr>
              <w:pStyle w:val="Paragraph"/>
              <w:spacing w:after="0" w:line="240" w:lineRule="auto"/>
              <w:rPr>
                <w:rFonts w:ascii="Calibri Light" w:hAnsi="Calibri Light" w:cs="Calibri Light"/>
                <w:lang w:val="en-US"/>
              </w:rPr>
            </w:pPr>
            <w:r>
              <w:rPr>
                <w:rFonts w:ascii="Calibri Light" w:hAnsi="Calibri Light" w:cs="Calibri Light"/>
                <w:lang w:val="en-US"/>
              </w:rPr>
              <w:t>36</w:t>
            </w:r>
          </w:p>
        </w:tc>
        <w:tc>
          <w:tcPr>
            <w:tcW w:w="7829" w:type="dxa"/>
          </w:tcPr>
          <w:p w14:paraId="0A1ABDC2" w14:textId="0606713D" w:rsidR="00095F6A" w:rsidRPr="00095F6A" w:rsidRDefault="00095F6A" w:rsidP="00095F6A">
            <w:pPr>
              <w:pStyle w:val="Paragraph"/>
              <w:spacing w:after="0" w:line="240" w:lineRule="auto"/>
              <w:rPr>
                <w:rFonts w:ascii="Calibri Light" w:hAnsi="Calibri Light" w:cs="Calibri Light"/>
                <w:lang w:val="en-US"/>
              </w:rPr>
            </w:pPr>
            <w:r w:rsidRPr="00095F6A">
              <w:rPr>
                <w:rFonts w:ascii="Calibri Light" w:hAnsi="Calibri Light" w:cs="Calibri Light"/>
                <w:lang w:val="en-GB"/>
              </w:rPr>
              <w:t xml:space="preserve">When a call is placed and the call fails, it is possible to ping the elevator to determine if the communication is alive before proceeding to making more calls. This pinging can stop once successful and call making resumes. </w:t>
            </w:r>
          </w:p>
        </w:tc>
      </w:tr>
      <w:tr w:rsidR="00095F6A" w:rsidRPr="00DF0237" w14:paraId="51DF1856" w14:textId="77777777" w:rsidTr="00DE2872">
        <w:tc>
          <w:tcPr>
            <w:tcW w:w="1227" w:type="dxa"/>
          </w:tcPr>
          <w:p w14:paraId="35CD7B23" w14:textId="77777777" w:rsidR="00095F6A" w:rsidRPr="00DF0237" w:rsidRDefault="00095F6A" w:rsidP="00095F6A">
            <w:pPr>
              <w:pStyle w:val="Paragraph"/>
              <w:spacing w:after="0" w:line="240" w:lineRule="auto"/>
              <w:rPr>
                <w:rFonts w:ascii="Calibri Light" w:hAnsi="Calibri Light" w:cs="Calibri Light"/>
                <w:lang w:val="en-US"/>
              </w:rPr>
            </w:pPr>
          </w:p>
        </w:tc>
        <w:tc>
          <w:tcPr>
            <w:tcW w:w="572" w:type="dxa"/>
          </w:tcPr>
          <w:p w14:paraId="26F9CB01" w14:textId="505C0158" w:rsidR="00095F6A" w:rsidRPr="00DF0237" w:rsidRDefault="00095F6A" w:rsidP="00095F6A">
            <w:pPr>
              <w:pStyle w:val="Paragraph"/>
              <w:spacing w:after="0" w:line="240" w:lineRule="auto"/>
              <w:rPr>
                <w:rFonts w:ascii="Calibri Light" w:hAnsi="Calibri Light" w:cs="Calibri Light"/>
                <w:lang w:val="en-US"/>
              </w:rPr>
            </w:pPr>
            <w:r>
              <w:rPr>
                <w:rFonts w:ascii="Calibri Light" w:hAnsi="Calibri Light" w:cs="Calibri Light"/>
                <w:lang w:val="en-US"/>
              </w:rPr>
              <w:t>37</w:t>
            </w:r>
          </w:p>
        </w:tc>
        <w:tc>
          <w:tcPr>
            <w:tcW w:w="7829" w:type="dxa"/>
          </w:tcPr>
          <w:p w14:paraId="57ED9E4F" w14:textId="6BD58A1C"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reset injected error above and test again that all is fine.</w:t>
            </w:r>
          </w:p>
        </w:tc>
      </w:tr>
      <w:tr w:rsidR="00095F6A" w:rsidRPr="00DF0237" w14:paraId="417C7BB6" w14:textId="77777777" w:rsidTr="00DE2872">
        <w:tc>
          <w:tcPr>
            <w:tcW w:w="1227" w:type="dxa"/>
          </w:tcPr>
          <w:p w14:paraId="41BC9616" w14:textId="2FE6401A"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8</w:t>
            </w:r>
          </w:p>
        </w:tc>
        <w:tc>
          <w:tcPr>
            <w:tcW w:w="572" w:type="dxa"/>
          </w:tcPr>
          <w:p w14:paraId="7AD6AF11" w14:textId="44FCC389" w:rsidR="00095F6A" w:rsidRPr="00DF0237" w:rsidRDefault="00095F6A" w:rsidP="00095F6A">
            <w:pPr>
              <w:pStyle w:val="Paragraph"/>
              <w:spacing w:after="0" w:line="240" w:lineRule="auto"/>
              <w:rPr>
                <w:rFonts w:ascii="Calibri Light" w:hAnsi="Calibri Light" w:cs="Calibri Light"/>
                <w:lang w:val="en-US"/>
              </w:rPr>
            </w:pPr>
          </w:p>
        </w:tc>
        <w:tc>
          <w:tcPr>
            <w:tcW w:w="7829" w:type="dxa"/>
          </w:tcPr>
          <w:p w14:paraId="190720A8" w14:textId="4CA93257"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Giving explanation how logs especially access call logs to different floors are stored.</w:t>
            </w:r>
          </w:p>
        </w:tc>
      </w:tr>
      <w:tr w:rsidR="00095F6A" w:rsidRPr="00DF0237" w14:paraId="20620A71" w14:textId="77777777" w:rsidTr="00DE2872">
        <w:tc>
          <w:tcPr>
            <w:tcW w:w="1227" w:type="dxa"/>
          </w:tcPr>
          <w:p w14:paraId="45C4FCCC" w14:textId="75021B52"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9</w:t>
            </w:r>
          </w:p>
        </w:tc>
        <w:tc>
          <w:tcPr>
            <w:tcW w:w="572" w:type="dxa"/>
          </w:tcPr>
          <w:p w14:paraId="3122E9B7" w14:textId="77777777" w:rsidR="00095F6A" w:rsidRPr="00DF0237" w:rsidRDefault="00095F6A" w:rsidP="00095F6A">
            <w:pPr>
              <w:pStyle w:val="Paragraph"/>
              <w:spacing w:after="0" w:line="240" w:lineRule="auto"/>
              <w:rPr>
                <w:rFonts w:ascii="Calibri Light" w:hAnsi="Calibri Light" w:cs="Calibri Light"/>
                <w:lang w:val="en-US"/>
              </w:rPr>
            </w:pPr>
          </w:p>
        </w:tc>
        <w:tc>
          <w:tcPr>
            <w:tcW w:w="7829" w:type="dxa"/>
          </w:tcPr>
          <w:p w14:paraId="236CCF86" w14:textId="6FB2F094"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This is to indicate if the cyber security self-test has been taken.</w:t>
            </w:r>
          </w:p>
        </w:tc>
      </w:tr>
      <w:tr w:rsidR="00095F6A" w:rsidRPr="00DF0237" w14:paraId="07D1B7F6" w14:textId="77777777" w:rsidTr="00DE2872">
        <w:tc>
          <w:tcPr>
            <w:tcW w:w="1227" w:type="dxa"/>
          </w:tcPr>
          <w:p w14:paraId="054AF99E" w14:textId="5AFE505C"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10</w:t>
            </w:r>
          </w:p>
        </w:tc>
        <w:tc>
          <w:tcPr>
            <w:tcW w:w="572" w:type="dxa"/>
          </w:tcPr>
          <w:p w14:paraId="2856E370" w14:textId="77777777" w:rsidR="00095F6A" w:rsidRPr="00DF0237" w:rsidRDefault="00095F6A" w:rsidP="00095F6A">
            <w:pPr>
              <w:pStyle w:val="Paragraph"/>
              <w:spacing w:after="0" w:line="240" w:lineRule="auto"/>
              <w:rPr>
                <w:rFonts w:ascii="Calibri Light" w:hAnsi="Calibri Light" w:cs="Calibri Light"/>
                <w:lang w:val="en-US"/>
              </w:rPr>
            </w:pPr>
          </w:p>
        </w:tc>
        <w:tc>
          <w:tcPr>
            <w:tcW w:w="7829" w:type="dxa"/>
          </w:tcPr>
          <w:p w14:paraId="28600CA4" w14:textId="695DC371"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is to indicate how communication between the robot and either an intermediate controller at site or own cloud backend is established for example with 4G or </w:t>
            </w:r>
            <w:proofErr w:type="spellStart"/>
            <w:r w:rsidRPr="00DF0237">
              <w:rPr>
                <w:rFonts w:ascii="Calibri Light" w:hAnsi="Calibri Light" w:cs="Calibri Light"/>
                <w:lang w:val="en-US"/>
              </w:rPr>
              <w:t>wifi</w:t>
            </w:r>
            <w:proofErr w:type="spellEnd"/>
            <w:r w:rsidRPr="00DF0237">
              <w:rPr>
                <w:rFonts w:ascii="Calibri Light" w:hAnsi="Calibri Light" w:cs="Calibri Light"/>
                <w:lang w:val="en-US"/>
              </w:rPr>
              <w:t xml:space="preserve"> when the robot is outside and inside the elevator car. As it is known that connectivity strengths drops when robot is inside the elevator car, how is this managed to ensure continuous control of the robot.</w:t>
            </w:r>
          </w:p>
        </w:tc>
      </w:tr>
    </w:tbl>
    <w:p w14:paraId="772755B3" w14:textId="77777777" w:rsidR="006C2649" w:rsidRPr="00DF0237" w:rsidRDefault="006C2649" w:rsidP="00932DCB">
      <w:pPr>
        <w:pStyle w:val="Paragraph"/>
        <w:spacing w:line="240" w:lineRule="auto"/>
        <w:rPr>
          <w:rFonts w:ascii="Calibri Light" w:hAnsi="Calibri Light" w:cs="Calibri Light"/>
          <w:lang w:val="en-US"/>
        </w:rPr>
      </w:pPr>
    </w:p>
    <w:p w14:paraId="5DCEB0AB" w14:textId="77777777" w:rsidR="00D5150B" w:rsidRPr="00DF0237" w:rsidRDefault="00D5150B" w:rsidP="00932DCB">
      <w:pPr>
        <w:spacing w:line="240" w:lineRule="auto"/>
        <w:rPr>
          <w:rFonts w:ascii="Calibri Light" w:hAnsi="Calibri Light" w:cs="Calibri Light"/>
        </w:rPr>
      </w:pPr>
    </w:p>
    <w:sectPr w:rsidR="00D5150B" w:rsidRPr="00DF0237" w:rsidSect="00FA0F55">
      <w:pgSz w:w="11906" w:h="16838" w:code="9"/>
      <w:pgMar w:top="1134" w:right="1134" w:bottom="1701" w:left="1134" w:header="113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BCCE9" w14:textId="77777777" w:rsidR="00A22958" w:rsidRDefault="00A22958">
      <w:r>
        <w:separator/>
      </w:r>
    </w:p>
  </w:endnote>
  <w:endnote w:type="continuationSeparator" w:id="0">
    <w:p w14:paraId="36D01ED5" w14:textId="77777777" w:rsidR="00A22958" w:rsidRDefault="00A2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85EE" w14:textId="77777777" w:rsidR="006162C8" w:rsidRDefault="006162C8" w:rsidP="008D3DD4">
    <w:pPr>
      <w:pStyle w:val="Footer"/>
      <w:rPr>
        <w:noProof/>
        <w:lang w:val="fi-FI" w:eastAsia="fi-FI" w:bidi="th-TH"/>
      </w:rPr>
    </w:pPr>
    <w:r>
      <w:rPr>
        <w:lang w:val="fi-FI"/>
      </w:rPr>
      <w:fldChar w:fldCharType="begin"/>
    </w:r>
    <w:r>
      <w:rPr>
        <w:lang w:val="fi-FI"/>
      </w:rPr>
      <w:instrText xml:space="preserve"> PAGE   \* MERGEFORMAT </w:instrText>
    </w:r>
    <w:r>
      <w:rPr>
        <w:lang w:val="fi-FI"/>
      </w:rPr>
      <w:fldChar w:fldCharType="separate"/>
    </w:r>
    <w:r>
      <w:rPr>
        <w:noProof/>
        <w:lang w:val="fi-FI"/>
      </w:rPr>
      <w:t>1</w:t>
    </w:r>
    <w:r>
      <w:rPr>
        <w:lang w:val="fi-FI"/>
      </w:rPr>
      <w:fldChar w:fldCharType="end"/>
    </w:r>
    <w:r>
      <w:rPr>
        <w:lang w:val="fi-FI"/>
      </w:rPr>
      <w:t xml:space="preserve"> (</w:t>
    </w:r>
    <w:r>
      <w:rPr>
        <w:lang w:val="fi-FI"/>
      </w:rPr>
      <w:fldChar w:fldCharType="begin"/>
    </w:r>
    <w:r>
      <w:rPr>
        <w:lang w:val="fi-FI"/>
      </w:rPr>
      <w:instrText xml:space="preserve"> NUMPAGES   \* MERGEFORMAT </w:instrText>
    </w:r>
    <w:r>
      <w:rPr>
        <w:lang w:val="fi-FI"/>
      </w:rPr>
      <w:fldChar w:fldCharType="separate"/>
    </w:r>
    <w:r>
      <w:rPr>
        <w:noProof/>
        <w:lang w:val="fi-FI"/>
      </w:rPr>
      <w:t>1</w:t>
    </w:r>
    <w:r>
      <w:rPr>
        <w:lang w:val="fi-FI"/>
      </w:rPr>
      <w:fldChar w:fldCharType="end"/>
    </w:r>
    <w:r>
      <w:rPr>
        <w:lang w:val="fi-FI"/>
      </w:rPr>
      <w:t>)</w:t>
    </w:r>
    <w:r w:rsidRPr="00A2715F">
      <w:rPr>
        <w:noProof/>
        <w:lang w:val="fi-FI" w:eastAsia="fi-FI" w:bidi="th-TH"/>
      </w:rPr>
      <w:t xml:space="preserve"> </w:t>
    </w:r>
  </w:p>
  <w:p w14:paraId="081D1E04" w14:textId="4AD9ADE2" w:rsidR="006162C8" w:rsidRPr="00B75A38" w:rsidRDefault="006162C8" w:rsidP="008D3DD4">
    <w:pPr>
      <w:pStyle w:val="Footer"/>
      <w:rPr>
        <w:noProof/>
        <w:lang w:val="fi-FI" w:eastAsia="fi-FI" w:bidi="th-TH"/>
      </w:rPr>
    </w:pPr>
    <w:r w:rsidRPr="008D3DD4">
      <w:rPr>
        <w:noProof/>
        <w:lang w:val="fi-FI" w:eastAsia="fi-FI" w:bidi="th-TH"/>
      </w:rPr>
      <w:t>© 2021 KONE Corporat</w:t>
    </w:r>
    <w:r>
      <w:rPr>
        <w:noProof/>
        <w:lang w:val="fi-FI" w:eastAsia="fi-FI" w:bidi="th-TH"/>
      </w:rPr>
      <w:t xml:space="preserve">ion. </w:t>
    </w:r>
    <w:r w:rsidRPr="008D3DD4">
      <w:rPr>
        <w:noProof/>
        <w:lang w:val="fi-FI" w:eastAsia="fi-FI" w:bidi="th-TH"/>
      </w:rPr>
      <w:t xml:space="preserve">All rights reserved. </w:t>
    </w:r>
    <w:r>
      <w:rPr>
        <w:noProof/>
        <w:lang w:val="fi-FI" w:eastAsia="fi-FI"/>
      </w:rPr>
      <mc:AlternateContent>
        <mc:Choice Requires="wpg">
          <w:drawing>
            <wp:anchor distT="0" distB="0" distL="114300" distR="114300" simplePos="0" relativeHeight="251659264" behindDoc="0" locked="1" layoutInCell="1" allowOverlap="1" wp14:anchorId="4B878BA0" wp14:editId="2A044EB2">
              <wp:simplePos x="0" y="0"/>
              <wp:positionH relativeFrom="page">
                <wp:posOffset>6066790</wp:posOffset>
              </wp:positionH>
              <wp:positionV relativeFrom="page">
                <wp:posOffset>720090</wp:posOffset>
              </wp:positionV>
              <wp:extent cx="774000" cy="392400"/>
              <wp:effectExtent l="0" t="0" r="7620" b="8255"/>
              <wp:wrapNone/>
              <wp:docPr id="10" name="Group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74000" cy="392400"/>
                        <a:chOff x="1701" y="16030"/>
                        <a:chExt cx="1251" cy="633"/>
                      </a:xfrm>
                    </wpg:grpSpPr>
                    <wps:wsp>
                      <wps:cNvPr id="11" name="Rectangle 11"/>
                      <wps:cNvSpPr>
                        <a:spLocks noChangeAspect="1" noChangeArrowheads="1"/>
                      </wps:cNvSpPr>
                      <wps:spPr bwMode="auto">
                        <a:xfrm>
                          <a:off x="1701" y="16030"/>
                          <a:ext cx="292"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2"/>
                      <wps:cNvSpPr>
                        <a:spLocks noChangeAspect="1"/>
                      </wps:cNvSpPr>
                      <wps:spPr bwMode="auto">
                        <a:xfrm>
                          <a:off x="1743" y="16231"/>
                          <a:ext cx="223" cy="234"/>
                        </a:xfrm>
                        <a:custGeom>
                          <a:avLst/>
                          <a:gdLst>
                            <a:gd name="T0" fmla="*/ 122 w 122"/>
                            <a:gd name="T1" fmla="*/ 128 h 128"/>
                            <a:gd name="T2" fmla="*/ 71 w 122"/>
                            <a:gd name="T3" fmla="*/ 60 h 128"/>
                            <a:gd name="T4" fmla="*/ 119 w 122"/>
                            <a:gd name="T5" fmla="*/ 0 h 128"/>
                            <a:gd name="T6" fmla="*/ 78 w 122"/>
                            <a:gd name="T7" fmla="*/ 0 h 128"/>
                            <a:gd name="T8" fmla="*/ 35 w 122"/>
                            <a:gd name="T9" fmla="*/ 56 h 128"/>
                            <a:gd name="T10" fmla="*/ 35 w 122"/>
                            <a:gd name="T11" fmla="*/ 0 h 128"/>
                            <a:gd name="T12" fmla="*/ 0 w 122"/>
                            <a:gd name="T13" fmla="*/ 0 h 128"/>
                            <a:gd name="T14" fmla="*/ 0 w 122"/>
                            <a:gd name="T15" fmla="*/ 128 h 128"/>
                            <a:gd name="T16" fmla="*/ 35 w 122"/>
                            <a:gd name="T17" fmla="*/ 128 h 128"/>
                            <a:gd name="T18" fmla="*/ 35 w 122"/>
                            <a:gd name="T19" fmla="*/ 67 h 128"/>
                            <a:gd name="T20" fmla="*/ 80 w 122"/>
                            <a:gd name="T21" fmla="*/ 128 h 128"/>
                            <a:gd name="T22" fmla="*/ 122 w 122"/>
                            <a:gd name="T23" fmla="*/ 128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2" h="128">
                              <a:moveTo>
                                <a:pt x="122" y="128"/>
                              </a:moveTo>
                              <a:lnTo>
                                <a:pt x="71" y="60"/>
                              </a:lnTo>
                              <a:lnTo>
                                <a:pt x="119" y="0"/>
                              </a:lnTo>
                              <a:lnTo>
                                <a:pt x="78" y="0"/>
                              </a:lnTo>
                              <a:lnTo>
                                <a:pt x="35" y="56"/>
                              </a:lnTo>
                              <a:lnTo>
                                <a:pt x="35" y="0"/>
                              </a:lnTo>
                              <a:lnTo>
                                <a:pt x="0" y="0"/>
                              </a:lnTo>
                              <a:lnTo>
                                <a:pt x="0" y="128"/>
                              </a:lnTo>
                              <a:lnTo>
                                <a:pt x="35" y="128"/>
                              </a:lnTo>
                              <a:lnTo>
                                <a:pt x="35" y="67"/>
                              </a:lnTo>
                              <a:lnTo>
                                <a:pt x="80" y="128"/>
                              </a:lnTo>
                              <a:lnTo>
                                <a:pt x="122" y="1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13"/>
                      <wps:cNvSpPr>
                        <a:spLocks noChangeAspect="1" noChangeArrowheads="1"/>
                      </wps:cNvSpPr>
                      <wps:spPr bwMode="auto">
                        <a:xfrm>
                          <a:off x="2341" y="16030"/>
                          <a:ext cx="291"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14"/>
                      <wps:cNvSpPr>
                        <a:spLocks noChangeAspect="1"/>
                      </wps:cNvSpPr>
                      <wps:spPr bwMode="auto">
                        <a:xfrm>
                          <a:off x="2380" y="16231"/>
                          <a:ext cx="213" cy="234"/>
                        </a:xfrm>
                        <a:custGeom>
                          <a:avLst/>
                          <a:gdLst>
                            <a:gd name="T0" fmla="*/ 84 w 116"/>
                            <a:gd name="T1" fmla="*/ 0 h 128"/>
                            <a:gd name="T2" fmla="*/ 84 w 116"/>
                            <a:gd name="T3" fmla="*/ 62 h 128"/>
                            <a:gd name="T4" fmla="*/ 20 w 116"/>
                            <a:gd name="T5" fmla="*/ 0 h 128"/>
                            <a:gd name="T6" fmla="*/ 0 w 116"/>
                            <a:gd name="T7" fmla="*/ 0 h 128"/>
                            <a:gd name="T8" fmla="*/ 0 w 116"/>
                            <a:gd name="T9" fmla="*/ 128 h 128"/>
                            <a:gd name="T10" fmla="*/ 32 w 116"/>
                            <a:gd name="T11" fmla="*/ 128 h 128"/>
                            <a:gd name="T12" fmla="*/ 32 w 116"/>
                            <a:gd name="T13" fmla="*/ 63 h 128"/>
                            <a:gd name="T14" fmla="*/ 99 w 116"/>
                            <a:gd name="T15" fmla="*/ 128 h 128"/>
                            <a:gd name="T16" fmla="*/ 116 w 116"/>
                            <a:gd name="T17" fmla="*/ 128 h 128"/>
                            <a:gd name="T18" fmla="*/ 116 w 116"/>
                            <a:gd name="T19" fmla="*/ 0 h 128"/>
                            <a:gd name="T20" fmla="*/ 84 w 116"/>
                            <a:gd name="T21" fmla="*/ 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6" h="128">
                              <a:moveTo>
                                <a:pt x="84" y="0"/>
                              </a:moveTo>
                              <a:lnTo>
                                <a:pt x="84" y="62"/>
                              </a:lnTo>
                              <a:lnTo>
                                <a:pt x="20" y="0"/>
                              </a:lnTo>
                              <a:lnTo>
                                <a:pt x="0" y="0"/>
                              </a:lnTo>
                              <a:lnTo>
                                <a:pt x="0" y="128"/>
                              </a:lnTo>
                              <a:lnTo>
                                <a:pt x="32" y="128"/>
                              </a:lnTo>
                              <a:lnTo>
                                <a:pt x="32" y="63"/>
                              </a:lnTo>
                              <a:lnTo>
                                <a:pt x="99" y="128"/>
                              </a:lnTo>
                              <a:lnTo>
                                <a:pt x="116" y="128"/>
                              </a:lnTo>
                              <a:lnTo>
                                <a:pt x="116" y="0"/>
                              </a:lnTo>
                              <a:lnTo>
                                <a:pt x="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5"/>
                      <wps:cNvSpPr>
                        <a:spLocks noChangeAspect="1" noChangeArrowheads="1"/>
                      </wps:cNvSpPr>
                      <wps:spPr bwMode="auto">
                        <a:xfrm>
                          <a:off x="2021" y="16030"/>
                          <a:ext cx="291"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16"/>
                      <wps:cNvSpPr>
                        <a:spLocks noChangeAspect="1" noEditPoints="1"/>
                      </wps:cNvSpPr>
                      <wps:spPr bwMode="auto">
                        <a:xfrm>
                          <a:off x="2040" y="16224"/>
                          <a:ext cx="249" cy="245"/>
                        </a:xfrm>
                        <a:custGeom>
                          <a:avLst/>
                          <a:gdLst>
                            <a:gd name="T0" fmla="*/ 101 w 136"/>
                            <a:gd name="T1" fmla="*/ 71 h 134"/>
                            <a:gd name="T2" fmla="*/ 100 w 136"/>
                            <a:gd name="T3" fmla="*/ 78 h 134"/>
                            <a:gd name="T4" fmla="*/ 97 w 136"/>
                            <a:gd name="T5" fmla="*/ 85 h 134"/>
                            <a:gd name="T6" fmla="*/ 94 w 136"/>
                            <a:gd name="T7" fmla="*/ 91 h 134"/>
                            <a:gd name="T8" fmla="*/ 87 w 136"/>
                            <a:gd name="T9" fmla="*/ 98 h 134"/>
                            <a:gd name="T10" fmla="*/ 75 w 136"/>
                            <a:gd name="T11" fmla="*/ 103 h 134"/>
                            <a:gd name="T12" fmla="*/ 62 w 136"/>
                            <a:gd name="T13" fmla="*/ 103 h 134"/>
                            <a:gd name="T14" fmla="*/ 55 w 136"/>
                            <a:gd name="T15" fmla="*/ 101 h 134"/>
                            <a:gd name="T16" fmla="*/ 50 w 136"/>
                            <a:gd name="T17" fmla="*/ 98 h 134"/>
                            <a:gd name="T18" fmla="*/ 45 w 136"/>
                            <a:gd name="T19" fmla="*/ 94 h 134"/>
                            <a:gd name="T20" fmla="*/ 41 w 136"/>
                            <a:gd name="T21" fmla="*/ 88 h 134"/>
                            <a:gd name="T22" fmla="*/ 38 w 136"/>
                            <a:gd name="T23" fmla="*/ 82 h 134"/>
                            <a:gd name="T24" fmla="*/ 35 w 136"/>
                            <a:gd name="T25" fmla="*/ 71 h 134"/>
                            <a:gd name="T26" fmla="*/ 35 w 136"/>
                            <a:gd name="T27" fmla="*/ 63 h 134"/>
                            <a:gd name="T28" fmla="*/ 37 w 136"/>
                            <a:gd name="T29" fmla="*/ 56 h 134"/>
                            <a:gd name="T30" fmla="*/ 39 w 136"/>
                            <a:gd name="T31" fmla="*/ 49 h 134"/>
                            <a:gd name="T32" fmla="*/ 43 w 136"/>
                            <a:gd name="T33" fmla="*/ 43 h 134"/>
                            <a:gd name="T34" fmla="*/ 50 w 136"/>
                            <a:gd name="T35" fmla="*/ 36 h 134"/>
                            <a:gd name="T36" fmla="*/ 62 w 136"/>
                            <a:gd name="T37" fmla="*/ 31 h 134"/>
                            <a:gd name="T38" fmla="*/ 75 w 136"/>
                            <a:gd name="T39" fmla="*/ 31 h 134"/>
                            <a:gd name="T40" fmla="*/ 81 w 136"/>
                            <a:gd name="T41" fmla="*/ 33 h 134"/>
                            <a:gd name="T42" fmla="*/ 87 w 136"/>
                            <a:gd name="T43" fmla="*/ 36 h 134"/>
                            <a:gd name="T44" fmla="*/ 92 w 136"/>
                            <a:gd name="T45" fmla="*/ 40 h 134"/>
                            <a:gd name="T46" fmla="*/ 96 w 136"/>
                            <a:gd name="T47" fmla="*/ 46 h 134"/>
                            <a:gd name="T48" fmla="*/ 99 w 136"/>
                            <a:gd name="T49" fmla="*/ 52 h 134"/>
                            <a:gd name="T50" fmla="*/ 101 w 136"/>
                            <a:gd name="T51" fmla="*/ 63 h 134"/>
                            <a:gd name="T52" fmla="*/ 68 w 136"/>
                            <a:gd name="T53" fmla="*/ 0 h 134"/>
                            <a:gd name="T54" fmla="*/ 55 w 136"/>
                            <a:gd name="T55" fmla="*/ 1 h 134"/>
                            <a:gd name="T56" fmla="*/ 42 w 136"/>
                            <a:gd name="T57" fmla="*/ 5 h 134"/>
                            <a:gd name="T58" fmla="*/ 30 w 136"/>
                            <a:gd name="T59" fmla="*/ 11 h 134"/>
                            <a:gd name="T60" fmla="*/ 20 w 136"/>
                            <a:gd name="T61" fmla="*/ 19 h 134"/>
                            <a:gd name="T62" fmla="*/ 12 w 136"/>
                            <a:gd name="T63" fmla="*/ 28 h 134"/>
                            <a:gd name="T64" fmla="*/ 6 w 136"/>
                            <a:gd name="T65" fmla="*/ 40 h 134"/>
                            <a:gd name="T66" fmla="*/ 2 w 136"/>
                            <a:gd name="T67" fmla="*/ 53 h 134"/>
                            <a:gd name="T68" fmla="*/ 0 w 136"/>
                            <a:gd name="T69" fmla="*/ 67 h 134"/>
                            <a:gd name="T70" fmla="*/ 2 w 136"/>
                            <a:gd name="T71" fmla="*/ 81 h 134"/>
                            <a:gd name="T72" fmla="*/ 6 w 136"/>
                            <a:gd name="T73" fmla="*/ 94 h 134"/>
                            <a:gd name="T74" fmla="*/ 12 w 136"/>
                            <a:gd name="T75" fmla="*/ 106 h 134"/>
                            <a:gd name="T76" fmla="*/ 20 w 136"/>
                            <a:gd name="T77" fmla="*/ 115 h 134"/>
                            <a:gd name="T78" fmla="*/ 30 w 136"/>
                            <a:gd name="T79" fmla="*/ 123 h 134"/>
                            <a:gd name="T80" fmla="*/ 42 w 136"/>
                            <a:gd name="T81" fmla="*/ 129 h 134"/>
                            <a:gd name="T82" fmla="*/ 55 w 136"/>
                            <a:gd name="T83" fmla="*/ 133 h 134"/>
                            <a:gd name="T84" fmla="*/ 68 w 136"/>
                            <a:gd name="T85" fmla="*/ 134 h 134"/>
                            <a:gd name="T86" fmla="*/ 82 w 136"/>
                            <a:gd name="T87" fmla="*/ 133 h 134"/>
                            <a:gd name="T88" fmla="*/ 95 w 136"/>
                            <a:gd name="T89" fmla="*/ 129 h 134"/>
                            <a:gd name="T90" fmla="*/ 106 w 136"/>
                            <a:gd name="T91" fmla="*/ 123 h 134"/>
                            <a:gd name="T92" fmla="*/ 116 w 136"/>
                            <a:gd name="T93" fmla="*/ 115 h 134"/>
                            <a:gd name="T94" fmla="*/ 125 w 136"/>
                            <a:gd name="T95" fmla="*/ 106 h 134"/>
                            <a:gd name="T96" fmla="*/ 131 w 136"/>
                            <a:gd name="T97" fmla="*/ 94 h 134"/>
                            <a:gd name="T98" fmla="*/ 135 w 136"/>
                            <a:gd name="T99" fmla="*/ 81 h 134"/>
                            <a:gd name="T100" fmla="*/ 136 w 136"/>
                            <a:gd name="T101" fmla="*/ 67 h 134"/>
                            <a:gd name="T102" fmla="*/ 135 w 136"/>
                            <a:gd name="T103" fmla="*/ 53 h 134"/>
                            <a:gd name="T104" fmla="*/ 131 w 136"/>
                            <a:gd name="T105" fmla="*/ 40 h 134"/>
                            <a:gd name="T106" fmla="*/ 125 w 136"/>
                            <a:gd name="T107" fmla="*/ 28 h 134"/>
                            <a:gd name="T108" fmla="*/ 116 w 136"/>
                            <a:gd name="T109" fmla="*/ 19 h 134"/>
                            <a:gd name="T110" fmla="*/ 106 w 136"/>
                            <a:gd name="T111" fmla="*/ 11 h 134"/>
                            <a:gd name="T112" fmla="*/ 95 w 136"/>
                            <a:gd name="T113" fmla="*/ 5 h 134"/>
                            <a:gd name="T114" fmla="*/ 82 w 136"/>
                            <a:gd name="T115" fmla="*/ 1 h 134"/>
                            <a:gd name="T116" fmla="*/ 68 w 136"/>
                            <a:gd name="T117" fmla="*/ 0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 h="134">
                              <a:moveTo>
                                <a:pt x="101" y="67"/>
                              </a:moveTo>
                              <a:lnTo>
                                <a:pt x="101" y="71"/>
                              </a:lnTo>
                              <a:lnTo>
                                <a:pt x="101" y="75"/>
                              </a:lnTo>
                              <a:lnTo>
                                <a:pt x="100" y="78"/>
                              </a:lnTo>
                              <a:lnTo>
                                <a:pt x="99" y="82"/>
                              </a:lnTo>
                              <a:lnTo>
                                <a:pt x="97" y="85"/>
                              </a:lnTo>
                              <a:lnTo>
                                <a:pt x="96" y="88"/>
                              </a:lnTo>
                              <a:lnTo>
                                <a:pt x="94" y="91"/>
                              </a:lnTo>
                              <a:lnTo>
                                <a:pt x="92" y="94"/>
                              </a:lnTo>
                              <a:lnTo>
                                <a:pt x="87" y="98"/>
                              </a:lnTo>
                              <a:lnTo>
                                <a:pt x="81" y="101"/>
                              </a:lnTo>
                              <a:lnTo>
                                <a:pt x="75" y="103"/>
                              </a:lnTo>
                              <a:lnTo>
                                <a:pt x="68" y="104"/>
                              </a:lnTo>
                              <a:lnTo>
                                <a:pt x="62" y="103"/>
                              </a:lnTo>
                              <a:lnTo>
                                <a:pt x="58" y="102"/>
                              </a:lnTo>
                              <a:lnTo>
                                <a:pt x="55" y="101"/>
                              </a:lnTo>
                              <a:lnTo>
                                <a:pt x="52" y="100"/>
                              </a:lnTo>
                              <a:lnTo>
                                <a:pt x="50" y="98"/>
                              </a:lnTo>
                              <a:lnTo>
                                <a:pt x="47" y="96"/>
                              </a:lnTo>
                              <a:lnTo>
                                <a:pt x="45" y="94"/>
                              </a:lnTo>
                              <a:lnTo>
                                <a:pt x="43" y="91"/>
                              </a:lnTo>
                              <a:lnTo>
                                <a:pt x="41" y="88"/>
                              </a:lnTo>
                              <a:lnTo>
                                <a:pt x="39" y="85"/>
                              </a:lnTo>
                              <a:lnTo>
                                <a:pt x="38" y="82"/>
                              </a:lnTo>
                              <a:lnTo>
                                <a:pt x="36" y="75"/>
                              </a:lnTo>
                              <a:lnTo>
                                <a:pt x="35" y="71"/>
                              </a:lnTo>
                              <a:lnTo>
                                <a:pt x="35" y="67"/>
                              </a:lnTo>
                              <a:lnTo>
                                <a:pt x="35" y="63"/>
                              </a:lnTo>
                              <a:lnTo>
                                <a:pt x="36" y="59"/>
                              </a:lnTo>
                              <a:lnTo>
                                <a:pt x="37" y="56"/>
                              </a:lnTo>
                              <a:lnTo>
                                <a:pt x="38" y="52"/>
                              </a:lnTo>
                              <a:lnTo>
                                <a:pt x="39" y="49"/>
                              </a:lnTo>
                              <a:lnTo>
                                <a:pt x="41" y="46"/>
                              </a:lnTo>
                              <a:lnTo>
                                <a:pt x="43" y="43"/>
                              </a:lnTo>
                              <a:lnTo>
                                <a:pt x="45" y="40"/>
                              </a:lnTo>
                              <a:lnTo>
                                <a:pt x="50" y="36"/>
                              </a:lnTo>
                              <a:lnTo>
                                <a:pt x="55" y="33"/>
                              </a:lnTo>
                              <a:lnTo>
                                <a:pt x="62" y="31"/>
                              </a:lnTo>
                              <a:lnTo>
                                <a:pt x="68" y="30"/>
                              </a:lnTo>
                              <a:lnTo>
                                <a:pt x="75" y="31"/>
                              </a:lnTo>
                              <a:lnTo>
                                <a:pt x="78" y="32"/>
                              </a:lnTo>
                              <a:lnTo>
                                <a:pt x="81" y="33"/>
                              </a:lnTo>
                              <a:lnTo>
                                <a:pt x="84" y="34"/>
                              </a:lnTo>
                              <a:lnTo>
                                <a:pt x="87" y="36"/>
                              </a:lnTo>
                              <a:lnTo>
                                <a:pt x="89" y="38"/>
                              </a:lnTo>
                              <a:lnTo>
                                <a:pt x="92" y="40"/>
                              </a:lnTo>
                              <a:lnTo>
                                <a:pt x="94" y="43"/>
                              </a:lnTo>
                              <a:lnTo>
                                <a:pt x="96" y="46"/>
                              </a:lnTo>
                              <a:lnTo>
                                <a:pt x="97" y="49"/>
                              </a:lnTo>
                              <a:lnTo>
                                <a:pt x="99" y="52"/>
                              </a:lnTo>
                              <a:lnTo>
                                <a:pt x="101" y="59"/>
                              </a:lnTo>
                              <a:lnTo>
                                <a:pt x="101" y="63"/>
                              </a:lnTo>
                              <a:lnTo>
                                <a:pt x="101" y="67"/>
                              </a:lnTo>
                              <a:close/>
                              <a:moveTo>
                                <a:pt x="68" y="0"/>
                              </a:moveTo>
                              <a:lnTo>
                                <a:pt x="61" y="0"/>
                              </a:lnTo>
                              <a:lnTo>
                                <a:pt x="55" y="1"/>
                              </a:lnTo>
                              <a:lnTo>
                                <a:pt x="48" y="3"/>
                              </a:lnTo>
                              <a:lnTo>
                                <a:pt x="42" y="5"/>
                              </a:lnTo>
                              <a:lnTo>
                                <a:pt x="36" y="7"/>
                              </a:lnTo>
                              <a:lnTo>
                                <a:pt x="30" y="11"/>
                              </a:lnTo>
                              <a:lnTo>
                                <a:pt x="25" y="14"/>
                              </a:lnTo>
                              <a:lnTo>
                                <a:pt x="20" y="19"/>
                              </a:lnTo>
                              <a:lnTo>
                                <a:pt x="16" y="23"/>
                              </a:lnTo>
                              <a:lnTo>
                                <a:pt x="12" y="28"/>
                              </a:lnTo>
                              <a:lnTo>
                                <a:pt x="9" y="34"/>
                              </a:lnTo>
                              <a:lnTo>
                                <a:pt x="6" y="40"/>
                              </a:lnTo>
                              <a:lnTo>
                                <a:pt x="3" y="46"/>
                              </a:lnTo>
                              <a:lnTo>
                                <a:pt x="2" y="53"/>
                              </a:lnTo>
                              <a:lnTo>
                                <a:pt x="1" y="60"/>
                              </a:lnTo>
                              <a:lnTo>
                                <a:pt x="0" y="67"/>
                              </a:lnTo>
                              <a:lnTo>
                                <a:pt x="1" y="74"/>
                              </a:lnTo>
                              <a:lnTo>
                                <a:pt x="2" y="81"/>
                              </a:lnTo>
                              <a:lnTo>
                                <a:pt x="3" y="88"/>
                              </a:lnTo>
                              <a:lnTo>
                                <a:pt x="6" y="94"/>
                              </a:lnTo>
                              <a:lnTo>
                                <a:pt x="9" y="100"/>
                              </a:lnTo>
                              <a:lnTo>
                                <a:pt x="12" y="106"/>
                              </a:lnTo>
                              <a:lnTo>
                                <a:pt x="16" y="111"/>
                              </a:lnTo>
                              <a:lnTo>
                                <a:pt x="20" y="115"/>
                              </a:lnTo>
                              <a:lnTo>
                                <a:pt x="25" y="120"/>
                              </a:lnTo>
                              <a:lnTo>
                                <a:pt x="30" y="123"/>
                              </a:lnTo>
                              <a:lnTo>
                                <a:pt x="36" y="127"/>
                              </a:lnTo>
                              <a:lnTo>
                                <a:pt x="42" y="129"/>
                              </a:lnTo>
                              <a:lnTo>
                                <a:pt x="48" y="131"/>
                              </a:lnTo>
                              <a:lnTo>
                                <a:pt x="55" y="133"/>
                              </a:lnTo>
                              <a:lnTo>
                                <a:pt x="61" y="134"/>
                              </a:lnTo>
                              <a:lnTo>
                                <a:pt x="68" y="134"/>
                              </a:lnTo>
                              <a:lnTo>
                                <a:pt x="75" y="134"/>
                              </a:lnTo>
                              <a:lnTo>
                                <a:pt x="82" y="133"/>
                              </a:lnTo>
                              <a:lnTo>
                                <a:pt x="89" y="131"/>
                              </a:lnTo>
                              <a:lnTo>
                                <a:pt x="95" y="129"/>
                              </a:lnTo>
                              <a:lnTo>
                                <a:pt x="101" y="127"/>
                              </a:lnTo>
                              <a:lnTo>
                                <a:pt x="106" y="123"/>
                              </a:lnTo>
                              <a:lnTo>
                                <a:pt x="112" y="120"/>
                              </a:lnTo>
                              <a:lnTo>
                                <a:pt x="116" y="115"/>
                              </a:lnTo>
                              <a:lnTo>
                                <a:pt x="121" y="111"/>
                              </a:lnTo>
                              <a:lnTo>
                                <a:pt x="125" y="106"/>
                              </a:lnTo>
                              <a:lnTo>
                                <a:pt x="128" y="100"/>
                              </a:lnTo>
                              <a:lnTo>
                                <a:pt x="131" y="94"/>
                              </a:lnTo>
                              <a:lnTo>
                                <a:pt x="133" y="88"/>
                              </a:lnTo>
                              <a:lnTo>
                                <a:pt x="135" y="81"/>
                              </a:lnTo>
                              <a:lnTo>
                                <a:pt x="136" y="74"/>
                              </a:lnTo>
                              <a:lnTo>
                                <a:pt x="136" y="67"/>
                              </a:lnTo>
                              <a:lnTo>
                                <a:pt x="136" y="60"/>
                              </a:lnTo>
                              <a:lnTo>
                                <a:pt x="135" y="53"/>
                              </a:lnTo>
                              <a:lnTo>
                                <a:pt x="133" y="46"/>
                              </a:lnTo>
                              <a:lnTo>
                                <a:pt x="131" y="40"/>
                              </a:lnTo>
                              <a:lnTo>
                                <a:pt x="128" y="34"/>
                              </a:lnTo>
                              <a:lnTo>
                                <a:pt x="125" y="28"/>
                              </a:lnTo>
                              <a:lnTo>
                                <a:pt x="121" y="23"/>
                              </a:lnTo>
                              <a:lnTo>
                                <a:pt x="116" y="19"/>
                              </a:lnTo>
                              <a:lnTo>
                                <a:pt x="112" y="14"/>
                              </a:lnTo>
                              <a:lnTo>
                                <a:pt x="106" y="11"/>
                              </a:lnTo>
                              <a:lnTo>
                                <a:pt x="101" y="7"/>
                              </a:lnTo>
                              <a:lnTo>
                                <a:pt x="95" y="5"/>
                              </a:lnTo>
                              <a:lnTo>
                                <a:pt x="89" y="3"/>
                              </a:lnTo>
                              <a:lnTo>
                                <a:pt x="82" y="1"/>
                              </a:lnTo>
                              <a:lnTo>
                                <a:pt x="75" y="0"/>
                              </a:lnTo>
                              <a:lnTo>
                                <a:pt x="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17"/>
                      <wps:cNvSpPr>
                        <a:spLocks noChangeAspect="1" noChangeArrowheads="1"/>
                      </wps:cNvSpPr>
                      <wps:spPr bwMode="auto">
                        <a:xfrm>
                          <a:off x="2660" y="16030"/>
                          <a:ext cx="292"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18"/>
                      <wps:cNvSpPr>
                        <a:spLocks noChangeAspect="1"/>
                      </wps:cNvSpPr>
                      <wps:spPr bwMode="auto">
                        <a:xfrm>
                          <a:off x="2715" y="16231"/>
                          <a:ext cx="182" cy="234"/>
                        </a:xfrm>
                        <a:custGeom>
                          <a:avLst/>
                          <a:gdLst>
                            <a:gd name="T0" fmla="*/ 35 w 99"/>
                            <a:gd name="T1" fmla="*/ 99 h 128"/>
                            <a:gd name="T2" fmla="*/ 35 w 99"/>
                            <a:gd name="T3" fmla="*/ 77 h 128"/>
                            <a:gd name="T4" fmla="*/ 91 w 99"/>
                            <a:gd name="T5" fmla="*/ 77 h 128"/>
                            <a:gd name="T6" fmla="*/ 91 w 99"/>
                            <a:gd name="T7" fmla="*/ 50 h 128"/>
                            <a:gd name="T8" fmla="*/ 35 w 99"/>
                            <a:gd name="T9" fmla="*/ 50 h 128"/>
                            <a:gd name="T10" fmla="*/ 35 w 99"/>
                            <a:gd name="T11" fmla="*/ 28 h 128"/>
                            <a:gd name="T12" fmla="*/ 99 w 99"/>
                            <a:gd name="T13" fmla="*/ 28 h 128"/>
                            <a:gd name="T14" fmla="*/ 99 w 99"/>
                            <a:gd name="T15" fmla="*/ 0 h 128"/>
                            <a:gd name="T16" fmla="*/ 0 w 99"/>
                            <a:gd name="T17" fmla="*/ 0 h 128"/>
                            <a:gd name="T18" fmla="*/ 0 w 99"/>
                            <a:gd name="T19" fmla="*/ 128 h 128"/>
                            <a:gd name="T20" fmla="*/ 99 w 99"/>
                            <a:gd name="T21" fmla="*/ 128 h 128"/>
                            <a:gd name="T22" fmla="*/ 99 w 99"/>
                            <a:gd name="T23" fmla="*/ 99 h 128"/>
                            <a:gd name="T24" fmla="*/ 35 w 99"/>
                            <a:gd name="T25" fmla="*/ 99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9" h="128">
                              <a:moveTo>
                                <a:pt x="35" y="99"/>
                              </a:moveTo>
                              <a:lnTo>
                                <a:pt x="35" y="77"/>
                              </a:lnTo>
                              <a:lnTo>
                                <a:pt x="91" y="77"/>
                              </a:lnTo>
                              <a:lnTo>
                                <a:pt x="91" y="50"/>
                              </a:lnTo>
                              <a:lnTo>
                                <a:pt x="35" y="50"/>
                              </a:lnTo>
                              <a:lnTo>
                                <a:pt x="35" y="28"/>
                              </a:lnTo>
                              <a:lnTo>
                                <a:pt x="99" y="28"/>
                              </a:lnTo>
                              <a:lnTo>
                                <a:pt x="99" y="0"/>
                              </a:lnTo>
                              <a:lnTo>
                                <a:pt x="0" y="0"/>
                              </a:lnTo>
                              <a:lnTo>
                                <a:pt x="0" y="128"/>
                              </a:lnTo>
                              <a:lnTo>
                                <a:pt x="99" y="128"/>
                              </a:lnTo>
                              <a:lnTo>
                                <a:pt x="99" y="99"/>
                              </a:lnTo>
                              <a:lnTo>
                                <a:pt x="35"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9D811" id="Group 10" o:spid="_x0000_s1026" style="position:absolute;margin-left:477.7pt;margin-top:56.7pt;width:60.95pt;height:30.9pt;z-index:251659264;mso-position-horizontal-relative:page;mso-position-vertical-relative:page" coordorigin="1701,16030" coordsize="125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">
              <o:lock v:ext="edit" aspectratio="t"/>
              <v:rect id="Rectangle 11" o:spid="_x0000_s1027" style="position:absolute;left:1701;top:16030;width:292;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" fillcolor="#0071b9" stroked="f">
                <o:lock v:ext="edit" aspectratio="t"/>
              </v:rect>
              <v:shape id="Freeform 12" o:spid="_x0000_s1028" style="position:absolute;left:1743;top:16231;width:223;height:234;visibility:visible;mso-wrap-style:square;v-text-anchor:top" coordsize="12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" path="m122,128l71,60,119,,78,,35,56,35,,,,,128r35,l35,67r45,61l122,128xe" stroked="f">
                <v:path arrowok="t" o:connecttype="custom" o:connectlocs="223,234;130,110;218,0;143,0;64,102;64,0;0,0;0,234;64,234;64,122;146,234;223,234" o:connectangles="0,0,0,0,0,0,0,0,0,0,0,0"/>
                <o:lock v:ext="edit" aspectratio="t"/>
              </v:shape>
              <v:rect id="Rectangle 13" o:spid="_x0000_s1029" style="position:absolute;left:2341;top:16030;width:29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" fillcolor="#0071b9" stroked="f">
                <o:lock v:ext="edit" aspectratio="t"/>
              </v:rect>
              <v:shape id="Freeform 14" o:spid="_x0000_s1030" style="position:absolute;left:2380;top:16231;width:213;height:234;visibility:visible;mso-wrap-style:square;v-text-anchor:top" coordsize="11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" path="m84,r,62l20,,,,,128r32,l32,63r67,65l116,128,116,,84,xe" stroked="f">
                <v:path arrowok="t" o:connecttype="custom" o:connectlocs="154,0;154,113;37,0;0,0;0,234;59,234;59,115;182,234;213,234;213,0;154,0" o:connectangles="0,0,0,0,0,0,0,0,0,0,0"/>
                <o:lock v:ext="edit" aspectratio="t"/>
              </v:shape>
              <v:rect id="Rectangle 15" o:spid="_x0000_s1031" style="position:absolute;left:2021;top:16030;width:29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" fillcolor="#0071b9" stroked="f">
                <o:lock v:ext="edit" aspectratio="t"/>
              </v:rect>
              <v:shape id="Freeform 16" o:spid="_x0000_s1032" style="position:absolute;left:2040;top:16224;width:249;height:245;visibility:visible;mso-wrap-style:square;v-text-anchor:top" coordsize="13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" path="m101,67r,4l101,75r-1,3l99,82r-2,3l96,88r-2,3l92,94r-5,4l81,101r-6,2l68,104r-6,-1l58,102r-3,-1l52,100,50,98,47,96,45,94,43,91,41,88,39,85,38,82,36,75,35,71r,-4l35,63r1,-4l37,56r1,-4l39,49r2,-3l43,43r2,-3l50,36r5,-3l62,31r6,-1l75,31r3,1l81,33r3,1l87,36r2,2l92,40r2,3l96,46r1,3l99,52r2,7l101,63r,4xm68,l61,,55,1,48,3,42,5,36,7r-6,4l25,14r-5,5l16,23r-4,5l9,34,6,40,3,46,2,53,1,60,,67r1,7l2,81r1,7l6,94r3,6l12,106r4,5l20,115r5,5l30,123r6,4l42,129r6,2l55,133r6,1l68,134r7,l82,133r7,-2l95,129r6,-2l106,123r6,-3l116,115r5,-4l125,106r3,-6l131,94r2,-6l135,81r1,-7l136,67r,-7l135,53r-2,-7l131,40r-3,-6l125,28r-4,-5l116,19r-4,-5l106,11,101,7,95,5,89,3,82,1,75,,68,xe" stroked="f">
                <v:path arrowok="t" o:connecttype="custom" o:connectlocs="185,130;183,143;178,155;172,166;159,179;137,188;114,188;101,185;92,179;82,172;75,161;70,150;64,130;64,115;68,102;71,90;79,79;92,66;114,57;137,57;148,60;159,66;168,73;176,84;181,95;185,115;125,0;101,2;77,9;55,20;37,35;22,51;11,73;4,97;0,123;4,148;11,172;22,194;37,210;55,225;77,236;101,243;125,245;150,243;174,236;194,225;212,210;229,194;240,172;247,148;249,123;247,97;240,73;229,51;212,35;194,20;174,9;150,2;125,0" o:connectangles="0,0,0,0,0,0,0,0,0,0,0,0,0,0,0,0,0,0,0,0,0,0,0,0,0,0,0,0,0,0,0,0,0,0,0,0,0,0,0,0,0,0,0,0,0,0,0,0,0,0,0,0,0,0,0,0,0,0,0"/>
                <o:lock v:ext="edit" aspectratio="t" verticies="t"/>
              </v:shape>
              <v:rect id="Rectangle 17" o:spid="_x0000_s1033" style="position:absolute;left:2660;top:16030;width:292;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" fillcolor="#0071b9" stroked="f">
                <o:lock v:ext="edit" aspectratio="t"/>
              </v:rect>
              <v:shape id="Freeform 18" o:spid="_x0000_s1034" style="position:absolute;left:2715;top:16231;width:182;height:234;visibility:visible;mso-wrap-style:square;v-text-anchor:top" coordsize="9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" path="m35,99r,-22l91,77r,-27l35,50r,-22l99,28,99,,,,,128r99,l99,99r-64,xe" stroked="f">
                <v:path arrowok="t" o:connecttype="custom" o:connectlocs="64,181;64,141;167,141;167,91;64,91;64,51;182,51;182,0;0,0;0,234;182,234;182,181;64,181" o:connectangles="0,0,0,0,0,0,0,0,0,0,0,0,0"/>
                <o:lock v:ext="edit" aspectratio="t"/>
              </v:shape>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F331" w14:textId="77777777" w:rsidR="006162C8" w:rsidRPr="00A2715F" w:rsidRDefault="006162C8" w:rsidP="00A2715F">
    <w:pPr>
      <w:pStyle w:val="Footer"/>
      <w:jc w:val="right"/>
      <w:rPr>
        <w:lang w:val="fi-FI"/>
      </w:rPr>
    </w:pPr>
    <w:r>
      <w:rPr>
        <w:lang w:val="fi-FI"/>
      </w:rPr>
      <w:fldChar w:fldCharType="begin"/>
    </w:r>
    <w:r>
      <w:rPr>
        <w:lang w:val="fi-FI"/>
      </w:rPr>
      <w:instrText xml:space="preserve"> PAGE   \* MERGEFORMAT </w:instrText>
    </w:r>
    <w:r>
      <w:rPr>
        <w:lang w:val="fi-FI"/>
      </w:rPr>
      <w:fldChar w:fldCharType="separate"/>
    </w:r>
    <w:r>
      <w:rPr>
        <w:noProof/>
        <w:lang w:val="fi-FI"/>
      </w:rPr>
      <w:t>1</w:t>
    </w:r>
    <w:r>
      <w:rPr>
        <w:lang w:val="fi-FI"/>
      </w:rPr>
      <w:fldChar w:fldCharType="end"/>
    </w:r>
    <w:r>
      <w:rPr>
        <w:lang w:val="fi-FI"/>
      </w:rPr>
      <w:t xml:space="preserve"> (</w:t>
    </w:r>
    <w:r>
      <w:rPr>
        <w:lang w:val="fi-FI"/>
      </w:rPr>
      <w:fldChar w:fldCharType="begin"/>
    </w:r>
    <w:r>
      <w:rPr>
        <w:lang w:val="fi-FI"/>
      </w:rPr>
      <w:instrText xml:space="preserve"> NUMPAGES   \* MERGEFORMAT </w:instrText>
    </w:r>
    <w:r>
      <w:rPr>
        <w:lang w:val="fi-FI"/>
      </w:rPr>
      <w:fldChar w:fldCharType="separate"/>
    </w:r>
    <w:r>
      <w:rPr>
        <w:noProof/>
        <w:lang w:val="fi-FI"/>
      </w:rPr>
      <w:t>2</w:t>
    </w:r>
    <w:r>
      <w:rPr>
        <w:lang w:val="fi-FI"/>
      </w:rPr>
      <w:fldChar w:fldCharType="end"/>
    </w:r>
    <w:r>
      <w:rPr>
        <w:lang w:val="fi-FI"/>
      </w:rPr>
      <w:t>)</w:t>
    </w:r>
    <w:r w:rsidRPr="00A2715F">
      <w:rPr>
        <w:noProof/>
        <w:lang w:val="fi-FI" w:eastAsia="fi-FI" w:bidi="th-TH"/>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B66D7" w14:textId="77777777" w:rsidR="00A22958" w:rsidRDefault="00A22958">
      <w:r>
        <w:separator/>
      </w:r>
    </w:p>
  </w:footnote>
  <w:footnote w:type="continuationSeparator" w:id="0">
    <w:p w14:paraId="4D72FD6D" w14:textId="77777777" w:rsidR="00A22958" w:rsidRDefault="00A22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C1E02" w14:textId="77777777" w:rsidR="006162C8" w:rsidRDefault="006162C8">
    <w:pPr>
      <w:pStyle w:val="Header"/>
    </w:pPr>
  </w:p>
  <w:p w14:paraId="3798273E" w14:textId="77777777" w:rsidR="006162C8" w:rsidRDefault="006162C8">
    <w:pPr>
      <w:pStyle w:val="Header"/>
    </w:pPr>
  </w:p>
  <w:p w14:paraId="63263A4E" w14:textId="77777777" w:rsidR="006162C8" w:rsidRDefault="006162C8">
    <w:pPr>
      <w:pStyle w:val="Header"/>
    </w:pPr>
  </w:p>
  <w:p w14:paraId="4C97B8CC" w14:textId="77777777" w:rsidR="006162C8" w:rsidRDefault="006162C8">
    <w:pPr>
      <w:pStyle w:val="Header"/>
    </w:pPr>
  </w:p>
  <w:p w14:paraId="73994A9D" w14:textId="77777777" w:rsidR="006162C8" w:rsidRDefault="00616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D6D1" w14:textId="77777777" w:rsidR="006162C8" w:rsidRDefault="006162C8">
    <w:pPr>
      <w:pStyle w:val="Header"/>
      <w:rPr>
        <w:lang w:val="fi-FI"/>
      </w:rPr>
    </w:pPr>
  </w:p>
  <w:p w14:paraId="0129E3DA" w14:textId="77777777" w:rsidR="006162C8" w:rsidRDefault="006162C8">
    <w:pPr>
      <w:pStyle w:val="Header"/>
      <w:rPr>
        <w:lang w:val="fi-FI"/>
      </w:rPr>
    </w:pPr>
  </w:p>
  <w:p w14:paraId="3F16C018" w14:textId="77777777" w:rsidR="006162C8" w:rsidRDefault="006162C8">
    <w:pPr>
      <w:pStyle w:val="Header"/>
      <w:rPr>
        <w:lang w:val="fi-FI"/>
      </w:rPr>
    </w:pPr>
  </w:p>
  <w:p w14:paraId="66D41E67" w14:textId="77777777" w:rsidR="006162C8" w:rsidRDefault="006162C8">
    <w:pPr>
      <w:pStyle w:val="Header"/>
      <w:rPr>
        <w:lang w:val="fi-FI"/>
      </w:rPr>
    </w:pPr>
  </w:p>
  <w:p w14:paraId="729F37DF" w14:textId="77777777" w:rsidR="006162C8" w:rsidRPr="00A2715F" w:rsidRDefault="006162C8">
    <w:pPr>
      <w:pStyle w:val="Header"/>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1B9"/>
    <w:multiLevelType w:val="hybridMultilevel"/>
    <w:tmpl w:val="501CA932"/>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 w15:restartNumberingAfterBreak="0">
    <w:nsid w:val="136F47BE"/>
    <w:multiLevelType w:val="hybridMultilevel"/>
    <w:tmpl w:val="1EF031E4"/>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 w15:restartNumberingAfterBreak="0">
    <w:nsid w:val="17A258AB"/>
    <w:multiLevelType w:val="hybridMultilevel"/>
    <w:tmpl w:val="DA9AE55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AD52087"/>
    <w:multiLevelType w:val="hybridMultilevel"/>
    <w:tmpl w:val="445A900A"/>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30377DA0"/>
    <w:multiLevelType w:val="hybridMultilevel"/>
    <w:tmpl w:val="5E6E0686"/>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3BBC4D4D"/>
    <w:multiLevelType w:val="hybridMultilevel"/>
    <w:tmpl w:val="755A6D5A"/>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3CC17312"/>
    <w:multiLevelType w:val="hybridMultilevel"/>
    <w:tmpl w:val="AA0E4D54"/>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7" w15:restartNumberingAfterBreak="0">
    <w:nsid w:val="3D4711A3"/>
    <w:multiLevelType w:val="hybridMultilevel"/>
    <w:tmpl w:val="BE1E28FA"/>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3D5A7730"/>
    <w:multiLevelType w:val="hybridMultilevel"/>
    <w:tmpl w:val="625E22DE"/>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43C773CA"/>
    <w:multiLevelType w:val="hybridMultilevel"/>
    <w:tmpl w:val="AD60D586"/>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0" w15:restartNumberingAfterBreak="0">
    <w:nsid w:val="48221025"/>
    <w:multiLevelType w:val="hybridMultilevel"/>
    <w:tmpl w:val="3F1A1B74"/>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B66480B"/>
    <w:multiLevelType w:val="hybridMultilevel"/>
    <w:tmpl w:val="0186D6D0"/>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AA120186">
      <w:numFmt w:val="bullet"/>
      <w:lvlText w:val="-"/>
      <w:lvlJc w:val="left"/>
      <w:pPr>
        <w:ind w:left="1800" w:hanging="360"/>
      </w:pPr>
      <w:rPr>
        <w:rFonts w:ascii="Calibri Light" w:eastAsia="SimSun" w:hAnsi="Calibri Light" w:cs="Calibri Light"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DA507BF"/>
    <w:multiLevelType w:val="hybridMultilevel"/>
    <w:tmpl w:val="B2FC0CBC"/>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3" w15:restartNumberingAfterBreak="0">
    <w:nsid w:val="54DA09A2"/>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66D6957"/>
    <w:multiLevelType w:val="hybridMultilevel"/>
    <w:tmpl w:val="0944B5C2"/>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15:restartNumberingAfterBreak="0">
    <w:nsid w:val="58533D94"/>
    <w:multiLevelType w:val="hybridMultilevel"/>
    <w:tmpl w:val="1A1C12EA"/>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6" w15:restartNumberingAfterBreak="0">
    <w:nsid w:val="59351543"/>
    <w:multiLevelType w:val="multilevel"/>
    <w:tmpl w:val="0B60B12E"/>
    <w:styleLink w:val="111111"/>
    <w:lvl w:ilvl="0">
      <w:start w:val="1"/>
      <w:numFmt w:val="decimal"/>
      <w:lvlText w:val="%1."/>
      <w:lvlJc w:val="left"/>
      <w:pPr>
        <w:tabs>
          <w:tab w:val="num" w:pos="1304"/>
        </w:tabs>
        <w:ind w:left="1304" w:hanging="1304"/>
      </w:pPr>
      <w:rPr>
        <w:rFonts w:hint="default"/>
      </w:rPr>
    </w:lvl>
    <w:lvl w:ilvl="1">
      <w:start w:val="1"/>
      <w:numFmt w:val="decimal"/>
      <w:lvlText w:val="%1.%2."/>
      <w:lvlJc w:val="left"/>
      <w:pPr>
        <w:tabs>
          <w:tab w:val="num" w:pos="1304"/>
        </w:tabs>
        <w:ind w:left="1304" w:hanging="1304"/>
      </w:pPr>
      <w:rPr>
        <w:rFonts w:hint="default"/>
      </w:rPr>
    </w:lvl>
    <w:lvl w:ilvl="2">
      <w:start w:val="1"/>
      <w:numFmt w:val="decimal"/>
      <w:lvlText w:val="%1.%2.%3."/>
      <w:lvlJc w:val="left"/>
      <w:pPr>
        <w:tabs>
          <w:tab w:val="num" w:pos="1304"/>
        </w:tabs>
        <w:ind w:left="1304" w:firstLine="0"/>
      </w:pPr>
      <w:rPr>
        <w:rFonts w:hint="default"/>
      </w:rPr>
    </w:lvl>
    <w:lvl w:ilvl="3">
      <w:start w:val="1"/>
      <w:numFmt w:val="decimal"/>
      <w:lvlText w:val="%1.%2.%3.%4."/>
      <w:lvlJc w:val="left"/>
      <w:pPr>
        <w:tabs>
          <w:tab w:val="num" w:pos="1304"/>
        </w:tabs>
        <w:ind w:left="1304" w:firstLine="0"/>
      </w:pPr>
      <w:rPr>
        <w:rFonts w:hint="default"/>
      </w:rPr>
    </w:lvl>
    <w:lvl w:ilvl="4">
      <w:start w:val="1"/>
      <w:numFmt w:val="decimal"/>
      <w:lvlText w:val="%1.%2.%3.%4.%5."/>
      <w:lvlJc w:val="left"/>
      <w:pPr>
        <w:tabs>
          <w:tab w:val="num" w:pos="1304"/>
        </w:tabs>
        <w:ind w:left="1304" w:firstLine="0"/>
      </w:pPr>
      <w:rPr>
        <w:rFonts w:hint="default"/>
      </w:rPr>
    </w:lvl>
    <w:lvl w:ilvl="5">
      <w:start w:val="1"/>
      <w:numFmt w:val="decimal"/>
      <w:suff w:val="space"/>
      <w:lvlText w:val="%1.%2.%3.%4.%5.%6."/>
      <w:lvlJc w:val="left"/>
      <w:pPr>
        <w:ind w:left="1304" w:firstLine="0"/>
      </w:pPr>
      <w:rPr>
        <w:rFonts w:hint="default"/>
      </w:rPr>
    </w:lvl>
    <w:lvl w:ilvl="6">
      <w:start w:val="1"/>
      <w:numFmt w:val="decimal"/>
      <w:suff w:val="space"/>
      <w:lvlText w:val="%1.%2.%3.%4.%5.%6.%7."/>
      <w:lvlJc w:val="left"/>
      <w:pPr>
        <w:ind w:left="1304" w:firstLine="0"/>
      </w:pPr>
      <w:rPr>
        <w:rFonts w:hint="default"/>
      </w:rPr>
    </w:lvl>
    <w:lvl w:ilvl="7">
      <w:start w:val="1"/>
      <w:numFmt w:val="decimal"/>
      <w:suff w:val="space"/>
      <w:lvlText w:val="%1.%2.%3.%4.%5.%6.%7.%8."/>
      <w:lvlJc w:val="left"/>
      <w:pPr>
        <w:ind w:left="1304" w:firstLine="0"/>
      </w:pPr>
      <w:rPr>
        <w:rFonts w:hint="default"/>
      </w:rPr>
    </w:lvl>
    <w:lvl w:ilvl="8">
      <w:start w:val="1"/>
      <w:numFmt w:val="decimal"/>
      <w:suff w:val="space"/>
      <w:lvlText w:val="%1.%2.%3.%4.%5.%6.%7.%8.%9."/>
      <w:lvlJc w:val="left"/>
      <w:pPr>
        <w:ind w:left="1304" w:firstLine="0"/>
      </w:pPr>
      <w:rPr>
        <w:rFonts w:hint="default"/>
      </w:rPr>
    </w:lvl>
  </w:abstractNum>
  <w:abstractNum w:abstractNumId="17" w15:restartNumberingAfterBreak="0">
    <w:nsid w:val="5A1B1080"/>
    <w:multiLevelType w:val="hybridMultilevel"/>
    <w:tmpl w:val="5E7882A6"/>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8" w15:restartNumberingAfterBreak="0">
    <w:nsid w:val="5E5F2BFD"/>
    <w:multiLevelType w:val="hybridMultilevel"/>
    <w:tmpl w:val="96804D4C"/>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9" w15:restartNumberingAfterBreak="0">
    <w:nsid w:val="5EDC70A5"/>
    <w:multiLevelType w:val="hybridMultilevel"/>
    <w:tmpl w:val="7B32A7FA"/>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0" w15:restartNumberingAfterBreak="0">
    <w:nsid w:val="613567E5"/>
    <w:multiLevelType w:val="hybridMultilevel"/>
    <w:tmpl w:val="3734407E"/>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1" w15:restartNumberingAfterBreak="0">
    <w:nsid w:val="63852C6D"/>
    <w:multiLevelType w:val="hybridMultilevel"/>
    <w:tmpl w:val="1CAC4CB8"/>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2" w15:restartNumberingAfterBreak="0">
    <w:nsid w:val="6500723A"/>
    <w:multiLevelType w:val="hybridMultilevel"/>
    <w:tmpl w:val="B7A245CA"/>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3" w15:restartNumberingAfterBreak="0">
    <w:nsid w:val="65792BD4"/>
    <w:multiLevelType w:val="hybridMultilevel"/>
    <w:tmpl w:val="3F9A6982"/>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15:restartNumberingAfterBreak="0">
    <w:nsid w:val="6CB526AD"/>
    <w:multiLevelType w:val="hybridMultilevel"/>
    <w:tmpl w:val="E79A7D8E"/>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5" w15:restartNumberingAfterBreak="0">
    <w:nsid w:val="6DED6E1F"/>
    <w:multiLevelType w:val="hybridMultilevel"/>
    <w:tmpl w:val="B314987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0C577D3"/>
    <w:multiLevelType w:val="hybridMultilevel"/>
    <w:tmpl w:val="5776BF0E"/>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7" w15:restartNumberingAfterBreak="0">
    <w:nsid w:val="79AE6197"/>
    <w:multiLevelType w:val="hybridMultilevel"/>
    <w:tmpl w:val="52A8464C"/>
    <w:lvl w:ilvl="0" w:tplc="040B0003">
      <w:start w:val="1"/>
      <w:numFmt w:val="bullet"/>
      <w:lvlText w:val="o"/>
      <w:lvlJc w:val="left"/>
      <w:pPr>
        <w:ind w:left="360" w:hanging="360"/>
      </w:pPr>
      <w:rPr>
        <w:rFonts w:ascii="Courier New" w:hAnsi="Courier New" w:cs="Courier New"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8" w15:restartNumberingAfterBreak="0">
    <w:nsid w:val="79EB6FF9"/>
    <w:multiLevelType w:val="multilevel"/>
    <w:tmpl w:val="9F4CC5F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C7A2159"/>
    <w:multiLevelType w:val="hybridMultilevel"/>
    <w:tmpl w:val="0688C888"/>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16cid:durableId="924189920">
    <w:abstractNumId w:val="16"/>
  </w:num>
  <w:num w:numId="2" w16cid:durableId="1811365912">
    <w:abstractNumId w:val="28"/>
  </w:num>
  <w:num w:numId="3" w16cid:durableId="1715230693">
    <w:abstractNumId w:val="27"/>
  </w:num>
  <w:num w:numId="4" w16cid:durableId="506557327">
    <w:abstractNumId w:val="2"/>
  </w:num>
  <w:num w:numId="5" w16cid:durableId="1528830563">
    <w:abstractNumId w:val="11"/>
  </w:num>
  <w:num w:numId="6" w16cid:durableId="1955015229">
    <w:abstractNumId w:val="22"/>
  </w:num>
  <w:num w:numId="7" w16cid:durableId="1308820549">
    <w:abstractNumId w:val="6"/>
  </w:num>
  <w:num w:numId="8" w16cid:durableId="1827821657">
    <w:abstractNumId w:val="15"/>
  </w:num>
  <w:num w:numId="9" w16cid:durableId="1333146154">
    <w:abstractNumId w:val="3"/>
  </w:num>
  <w:num w:numId="10" w16cid:durableId="184831313">
    <w:abstractNumId w:val="14"/>
  </w:num>
  <w:num w:numId="11" w16cid:durableId="960383583">
    <w:abstractNumId w:val="29"/>
  </w:num>
  <w:num w:numId="12" w16cid:durableId="484049416">
    <w:abstractNumId w:val="20"/>
  </w:num>
  <w:num w:numId="13" w16cid:durableId="1589389731">
    <w:abstractNumId w:val="10"/>
  </w:num>
  <w:num w:numId="14" w16cid:durableId="84308969">
    <w:abstractNumId w:val="7"/>
  </w:num>
  <w:num w:numId="15" w16cid:durableId="886527619">
    <w:abstractNumId w:val="21"/>
  </w:num>
  <w:num w:numId="16" w16cid:durableId="190849544">
    <w:abstractNumId w:val="17"/>
  </w:num>
  <w:num w:numId="17" w16cid:durableId="943919000">
    <w:abstractNumId w:val="23"/>
  </w:num>
  <w:num w:numId="18" w16cid:durableId="577785738">
    <w:abstractNumId w:val="5"/>
  </w:num>
  <w:num w:numId="19" w16cid:durableId="2145151755">
    <w:abstractNumId w:val="24"/>
  </w:num>
  <w:num w:numId="20" w16cid:durableId="1485732168">
    <w:abstractNumId w:val="26"/>
  </w:num>
  <w:num w:numId="21" w16cid:durableId="804084820">
    <w:abstractNumId w:val="18"/>
  </w:num>
  <w:num w:numId="22" w16cid:durableId="1497956648">
    <w:abstractNumId w:val="4"/>
  </w:num>
  <w:num w:numId="23" w16cid:durableId="1408460402">
    <w:abstractNumId w:val="0"/>
  </w:num>
  <w:num w:numId="24" w16cid:durableId="1820415086">
    <w:abstractNumId w:val="8"/>
  </w:num>
  <w:num w:numId="25" w16cid:durableId="1618563734">
    <w:abstractNumId w:val="9"/>
  </w:num>
  <w:num w:numId="26" w16cid:durableId="1473132541">
    <w:abstractNumId w:val="19"/>
  </w:num>
  <w:num w:numId="27" w16cid:durableId="1851989887">
    <w:abstractNumId w:val="12"/>
  </w:num>
  <w:num w:numId="28" w16cid:durableId="1688872715">
    <w:abstractNumId w:val="1"/>
  </w:num>
  <w:num w:numId="29" w16cid:durableId="655963124">
    <w:abstractNumId w:val="13"/>
  </w:num>
  <w:num w:numId="30" w16cid:durableId="1199271825">
    <w:abstractNumId w:val="13"/>
    <w:lvlOverride w:ilvl="0">
      <w:startOverride w:val="7"/>
    </w:lvlOverride>
  </w:num>
  <w:num w:numId="31" w16cid:durableId="701518551">
    <w:abstractNumId w:val="13"/>
    <w:lvlOverride w:ilvl="0">
      <w:startOverride w:val="8"/>
    </w:lvlOverride>
  </w:num>
  <w:num w:numId="32" w16cid:durableId="1796752646">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EB"/>
    <w:rsid w:val="00002295"/>
    <w:rsid w:val="00004C5F"/>
    <w:rsid w:val="00010137"/>
    <w:rsid w:val="0001084E"/>
    <w:rsid w:val="00011BC2"/>
    <w:rsid w:val="000121A3"/>
    <w:rsid w:val="00012F14"/>
    <w:rsid w:val="00014636"/>
    <w:rsid w:val="00016061"/>
    <w:rsid w:val="00023182"/>
    <w:rsid w:val="00023ECA"/>
    <w:rsid w:val="00025EA0"/>
    <w:rsid w:val="00026163"/>
    <w:rsid w:val="0002758B"/>
    <w:rsid w:val="00032258"/>
    <w:rsid w:val="00033F94"/>
    <w:rsid w:val="0003559E"/>
    <w:rsid w:val="00041FD5"/>
    <w:rsid w:val="0004226F"/>
    <w:rsid w:val="00045926"/>
    <w:rsid w:val="00046C6A"/>
    <w:rsid w:val="00052F8A"/>
    <w:rsid w:val="00053C49"/>
    <w:rsid w:val="0005522B"/>
    <w:rsid w:val="000557C9"/>
    <w:rsid w:val="000650C9"/>
    <w:rsid w:val="00066999"/>
    <w:rsid w:val="000675CD"/>
    <w:rsid w:val="00077F6C"/>
    <w:rsid w:val="000807F2"/>
    <w:rsid w:val="000861D6"/>
    <w:rsid w:val="00090561"/>
    <w:rsid w:val="00093665"/>
    <w:rsid w:val="00095F6A"/>
    <w:rsid w:val="00096CF1"/>
    <w:rsid w:val="000A3545"/>
    <w:rsid w:val="000A5BCA"/>
    <w:rsid w:val="000B4D35"/>
    <w:rsid w:val="000B6170"/>
    <w:rsid w:val="000C0E86"/>
    <w:rsid w:val="000C123D"/>
    <w:rsid w:val="000C5493"/>
    <w:rsid w:val="000C5794"/>
    <w:rsid w:val="000C741B"/>
    <w:rsid w:val="000D07DF"/>
    <w:rsid w:val="000D2582"/>
    <w:rsid w:val="000E1003"/>
    <w:rsid w:val="000E1657"/>
    <w:rsid w:val="000E28A3"/>
    <w:rsid w:val="000E3D84"/>
    <w:rsid w:val="000E5760"/>
    <w:rsid w:val="000F071D"/>
    <w:rsid w:val="000F6DAA"/>
    <w:rsid w:val="00105BA8"/>
    <w:rsid w:val="00107683"/>
    <w:rsid w:val="001123D0"/>
    <w:rsid w:val="001154D9"/>
    <w:rsid w:val="00120852"/>
    <w:rsid w:val="001258CC"/>
    <w:rsid w:val="001308B6"/>
    <w:rsid w:val="00133E57"/>
    <w:rsid w:val="00135BAC"/>
    <w:rsid w:val="001367D1"/>
    <w:rsid w:val="00136AB0"/>
    <w:rsid w:val="00144E62"/>
    <w:rsid w:val="00146EE7"/>
    <w:rsid w:val="00151A9B"/>
    <w:rsid w:val="00152AB2"/>
    <w:rsid w:val="00162666"/>
    <w:rsid w:val="001635D6"/>
    <w:rsid w:val="00166323"/>
    <w:rsid w:val="00167189"/>
    <w:rsid w:val="001704D9"/>
    <w:rsid w:val="00171F4E"/>
    <w:rsid w:val="0017257C"/>
    <w:rsid w:val="00173FA3"/>
    <w:rsid w:val="00175696"/>
    <w:rsid w:val="00181B05"/>
    <w:rsid w:val="0018260C"/>
    <w:rsid w:val="001828DA"/>
    <w:rsid w:val="001830B0"/>
    <w:rsid w:val="001832DD"/>
    <w:rsid w:val="001848EF"/>
    <w:rsid w:val="00191AC9"/>
    <w:rsid w:val="00192B1F"/>
    <w:rsid w:val="00192FBD"/>
    <w:rsid w:val="00195C95"/>
    <w:rsid w:val="001973F2"/>
    <w:rsid w:val="00197626"/>
    <w:rsid w:val="001A04D2"/>
    <w:rsid w:val="001A5161"/>
    <w:rsid w:val="001A528E"/>
    <w:rsid w:val="001A74F3"/>
    <w:rsid w:val="001B01FD"/>
    <w:rsid w:val="001B5AEF"/>
    <w:rsid w:val="001C1E28"/>
    <w:rsid w:val="001C4CA7"/>
    <w:rsid w:val="001C501E"/>
    <w:rsid w:val="001C6636"/>
    <w:rsid w:val="001C69A0"/>
    <w:rsid w:val="001C77AD"/>
    <w:rsid w:val="001D044C"/>
    <w:rsid w:val="001D1B3D"/>
    <w:rsid w:val="001D61DB"/>
    <w:rsid w:val="001E62C2"/>
    <w:rsid w:val="001F29CB"/>
    <w:rsid w:val="001F4AAB"/>
    <w:rsid w:val="002010CE"/>
    <w:rsid w:val="00202267"/>
    <w:rsid w:val="00202745"/>
    <w:rsid w:val="0020325A"/>
    <w:rsid w:val="00217438"/>
    <w:rsid w:val="002211D3"/>
    <w:rsid w:val="00221605"/>
    <w:rsid w:val="00224B26"/>
    <w:rsid w:val="002255FB"/>
    <w:rsid w:val="0023046E"/>
    <w:rsid w:val="00230FBA"/>
    <w:rsid w:val="00240A90"/>
    <w:rsid w:val="00244320"/>
    <w:rsid w:val="00250E65"/>
    <w:rsid w:val="002551CF"/>
    <w:rsid w:val="002552C2"/>
    <w:rsid w:val="002561DE"/>
    <w:rsid w:val="00257D1D"/>
    <w:rsid w:val="00260671"/>
    <w:rsid w:val="00266BBF"/>
    <w:rsid w:val="00273F4F"/>
    <w:rsid w:val="00273FB9"/>
    <w:rsid w:val="002752DD"/>
    <w:rsid w:val="00280284"/>
    <w:rsid w:val="002803E5"/>
    <w:rsid w:val="002911F7"/>
    <w:rsid w:val="00293C12"/>
    <w:rsid w:val="00294271"/>
    <w:rsid w:val="00294991"/>
    <w:rsid w:val="00294F28"/>
    <w:rsid w:val="0029531D"/>
    <w:rsid w:val="00296338"/>
    <w:rsid w:val="002A2AFD"/>
    <w:rsid w:val="002A445F"/>
    <w:rsid w:val="002A4D49"/>
    <w:rsid w:val="002A5AF2"/>
    <w:rsid w:val="002B1C70"/>
    <w:rsid w:val="002B2428"/>
    <w:rsid w:val="002B38A6"/>
    <w:rsid w:val="002B6627"/>
    <w:rsid w:val="002B7DBE"/>
    <w:rsid w:val="002C2262"/>
    <w:rsid w:val="002C3D04"/>
    <w:rsid w:val="002C58CF"/>
    <w:rsid w:val="002C5F20"/>
    <w:rsid w:val="002C67AF"/>
    <w:rsid w:val="002D0F79"/>
    <w:rsid w:val="002D25C2"/>
    <w:rsid w:val="002D5403"/>
    <w:rsid w:val="002E32AF"/>
    <w:rsid w:val="002E491D"/>
    <w:rsid w:val="002E4FA9"/>
    <w:rsid w:val="002F1EEC"/>
    <w:rsid w:val="002F1F8E"/>
    <w:rsid w:val="002F4A30"/>
    <w:rsid w:val="002F50F8"/>
    <w:rsid w:val="003051F0"/>
    <w:rsid w:val="0030571A"/>
    <w:rsid w:val="00306393"/>
    <w:rsid w:val="00307C17"/>
    <w:rsid w:val="00311B7D"/>
    <w:rsid w:val="0031446F"/>
    <w:rsid w:val="00314669"/>
    <w:rsid w:val="0031789E"/>
    <w:rsid w:val="00317993"/>
    <w:rsid w:val="00320CEE"/>
    <w:rsid w:val="00323260"/>
    <w:rsid w:val="00323FA6"/>
    <w:rsid w:val="0033081C"/>
    <w:rsid w:val="00342CD1"/>
    <w:rsid w:val="0036159C"/>
    <w:rsid w:val="00363612"/>
    <w:rsid w:val="0036437C"/>
    <w:rsid w:val="00372F19"/>
    <w:rsid w:val="0037444E"/>
    <w:rsid w:val="00377BCA"/>
    <w:rsid w:val="003803FE"/>
    <w:rsid w:val="00382DA5"/>
    <w:rsid w:val="00382F38"/>
    <w:rsid w:val="00387595"/>
    <w:rsid w:val="00387745"/>
    <w:rsid w:val="0038778B"/>
    <w:rsid w:val="003A0654"/>
    <w:rsid w:val="003A2D0F"/>
    <w:rsid w:val="003A56A6"/>
    <w:rsid w:val="003B0241"/>
    <w:rsid w:val="003B3923"/>
    <w:rsid w:val="003B40D1"/>
    <w:rsid w:val="003B412F"/>
    <w:rsid w:val="003B6467"/>
    <w:rsid w:val="003C076B"/>
    <w:rsid w:val="003C708A"/>
    <w:rsid w:val="003D09E9"/>
    <w:rsid w:val="003D6954"/>
    <w:rsid w:val="003D6B60"/>
    <w:rsid w:val="003E20D9"/>
    <w:rsid w:val="003E5B10"/>
    <w:rsid w:val="003E73BC"/>
    <w:rsid w:val="003E7660"/>
    <w:rsid w:val="003E7CE6"/>
    <w:rsid w:val="003F0644"/>
    <w:rsid w:val="003F293A"/>
    <w:rsid w:val="003F3A2B"/>
    <w:rsid w:val="003F65B7"/>
    <w:rsid w:val="003F7F5C"/>
    <w:rsid w:val="004024D8"/>
    <w:rsid w:val="004032B8"/>
    <w:rsid w:val="00403519"/>
    <w:rsid w:val="004163AA"/>
    <w:rsid w:val="004179C6"/>
    <w:rsid w:val="00417BAB"/>
    <w:rsid w:val="00417C90"/>
    <w:rsid w:val="0042246B"/>
    <w:rsid w:val="00423499"/>
    <w:rsid w:val="00426E5D"/>
    <w:rsid w:val="0043692A"/>
    <w:rsid w:val="00436A07"/>
    <w:rsid w:val="00440A2C"/>
    <w:rsid w:val="004430F4"/>
    <w:rsid w:val="00446147"/>
    <w:rsid w:val="004476C2"/>
    <w:rsid w:val="004510E3"/>
    <w:rsid w:val="00451BDA"/>
    <w:rsid w:val="00451ED4"/>
    <w:rsid w:val="0045369B"/>
    <w:rsid w:val="00454A9D"/>
    <w:rsid w:val="00460CA3"/>
    <w:rsid w:val="00463C08"/>
    <w:rsid w:val="00467318"/>
    <w:rsid w:val="004673AA"/>
    <w:rsid w:val="004711B2"/>
    <w:rsid w:val="00473520"/>
    <w:rsid w:val="0048138F"/>
    <w:rsid w:val="004A23F5"/>
    <w:rsid w:val="004A4807"/>
    <w:rsid w:val="004A69B2"/>
    <w:rsid w:val="004B2817"/>
    <w:rsid w:val="004B498D"/>
    <w:rsid w:val="004B7395"/>
    <w:rsid w:val="004B76ED"/>
    <w:rsid w:val="004C0312"/>
    <w:rsid w:val="004C0B94"/>
    <w:rsid w:val="004C2213"/>
    <w:rsid w:val="004C6E3B"/>
    <w:rsid w:val="004D6BBC"/>
    <w:rsid w:val="004D71EC"/>
    <w:rsid w:val="004E0E20"/>
    <w:rsid w:val="004E27D8"/>
    <w:rsid w:val="004E4183"/>
    <w:rsid w:val="004E5A57"/>
    <w:rsid w:val="004F037C"/>
    <w:rsid w:val="004F08BE"/>
    <w:rsid w:val="004F0F67"/>
    <w:rsid w:val="004F1BEC"/>
    <w:rsid w:val="004F2201"/>
    <w:rsid w:val="00500AA9"/>
    <w:rsid w:val="00505D07"/>
    <w:rsid w:val="005128AB"/>
    <w:rsid w:val="00515A16"/>
    <w:rsid w:val="00516066"/>
    <w:rsid w:val="005172D8"/>
    <w:rsid w:val="00520421"/>
    <w:rsid w:val="00521C65"/>
    <w:rsid w:val="00524A38"/>
    <w:rsid w:val="00527755"/>
    <w:rsid w:val="005313C6"/>
    <w:rsid w:val="00532587"/>
    <w:rsid w:val="00532A64"/>
    <w:rsid w:val="00533B10"/>
    <w:rsid w:val="00534AC0"/>
    <w:rsid w:val="00535E4D"/>
    <w:rsid w:val="005365C3"/>
    <w:rsid w:val="00536AEE"/>
    <w:rsid w:val="005504C7"/>
    <w:rsid w:val="0055527B"/>
    <w:rsid w:val="00555DA5"/>
    <w:rsid w:val="005615C5"/>
    <w:rsid w:val="005619A3"/>
    <w:rsid w:val="0056267C"/>
    <w:rsid w:val="00562D17"/>
    <w:rsid w:val="005708B6"/>
    <w:rsid w:val="00570B62"/>
    <w:rsid w:val="0057240B"/>
    <w:rsid w:val="0057513A"/>
    <w:rsid w:val="005812E9"/>
    <w:rsid w:val="00581FFC"/>
    <w:rsid w:val="00587D85"/>
    <w:rsid w:val="005907DB"/>
    <w:rsid w:val="005934DA"/>
    <w:rsid w:val="005941B3"/>
    <w:rsid w:val="005A2C79"/>
    <w:rsid w:val="005A6279"/>
    <w:rsid w:val="005B1125"/>
    <w:rsid w:val="005B2BC5"/>
    <w:rsid w:val="005B2DC5"/>
    <w:rsid w:val="005C1A6C"/>
    <w:rsid w:val="005C1D35"/>
    <w:rsid w:val="005C5CE5"/>
    <w:rsid w:val="005C7694"/>
    <w:rsid w:val="005D1770"/>
    <w:rsid w:val="005E0CEE"/>
    <w:rsid w:val="005E484C"/>
    <w:rsid w:val="005F386B"/>
    <w:rsid w:val="005F5FE4"/>
    <w:rsid w:val="005F72DA"/>
    <w:rsid w:val="006043C7"/>
    <w:rsid w:val="00604EEA"/>
    <w:rsid w:val="00606C20"/>
    <w:rsid w:val="00607E13"/>
    <w:rsid w:val="00614E53"/>
    <w:rsid w:val="006162C8"/>
    <w:rsid w:val="00617C50"/>
    <w:rsid w:val="0062186F"/>
    <w:rsid w:val="00625E93"/>
    <w:rsid w:val="006318EB"/>
    <w:rsid w:val="00634092"/>
    <w:rsid w:val="00635FA6"/>
    <w:rsid w:val="00640546"/>
    <w:rsid w:val="0064056C"/>
    <w:rsid w:val="00643F5C"/>
    <w:rsid w:val="00645474"/>
    <w:rsid w:val="00657C5B"/>
    <w:rsid w:val="00660CF9"/>
    <w:rsid w:val="0066164C"/>
    <w:rsid w:val="006620B1"/>
    <w:rsid w:val="00662D0A"/>
    <w:rsid w:val="00664BD4"/>
    <w:rsid w:val="00665441"/>
    <w:rsid w:val="00670A2B"/>
    <w:rsid w:val="00674561"/>
    <w:rsid w:val="006826B1"/>
    <w:rsid w:val="00695BEB"/>
    <w:rsid w:val="006A0521"/>
    <w:rsid w:val="006A5647"/>
    <w:rsid w:val="006A59C1"/>
    <w:rsid w:val="006B17FE"/>
    <w:rsid w:val="006C2649"/>
    <w:rsid w:val="006C33EB"/>
    <w:rsid w:val="006C4497"/>
    <w:rsid w:val="006C4FBB"/>
    <w:rsid w:val="006C5BE3"/>
    <w:rsid w:val="006D019E"/>
    <w:rsid w:val="006D20EC"/>
    <w:rsid w:val="006D344A"/>
    <w:rsid w:val="006D6AFF"/>
    <w:rsid w:val="006E2322"/>
    <w:rsid w:val="006E25F6"/>
    <w:rsid w:val="006E3C7B"/>
    <w:rsid w:val="006F04E6"/>
    <w:rsid w:val="006F35E2"/>
    <w:rsid w:val="006F59F6"/>
    <w:rsid w:val="006F5DD8"/>
    <w:rsid w:val="006F65EB"/>
    <w:rsid w:val="006F6761"/>
    <w:rsid w:val="00700C6F"/>
    <w:rsid w:val="00706E9A"/>
    <w:rsid w:val="00710E89"/>
    <w:rsid w:val="00711287"/>
    <w:rsid w:val="00712828"/>
    <w:rsid w:val="007153D2"/>
    <w:rsid w:val="00716840"/>
    <w:rsid w:val="00722D9A"/>
    <w:rsid w:val="00723ECC"/>
    <w:rsid w:val="007254D9"/>
    <w:rsid w:val="00727A89"/>
    <w:rsid w:val="00727DC9"/>
    <w:rsid w:val="00731972"/>
    <w:rsid w:val="00737866"/>
    <w:rsid w:val="0074065C"/>
    <w:rsid w:val="00753459"/>
    <w:rsid w:val="007575A9"/>
    <w:rsid w:val="00760F47"/>
    <w:rsid w:val="0076171D"/>
    <w:rsid w:val="00772086"/>
    <w:rsid w:val="007723D9"/>
    <w:rsid w:val="00772C8E"/>
    <w:rsid w:val="0077485F"/>
    <w:rsid w:val="0079033F"/>
    <w:rsid w:val="007909C9"/>
    <w:rsid w:val="007962B1"/>
    <w:rsid w:val="00797756"/>
    <w:rsid w:val="007A3DAB"/>
    <w:rsid w:val="007A42E9"/>
    <w:rsid w:val="007A5E91"/>
    <w:rsid w:val="007A690E"/>
    <w:rsid w:val="007B4893"/>
    <w:rsid w:val="007C30F7"/>
    <w:rsid w:val="007D3385"/>
    <w:rsid w:val="007D375C"/>
    <w:rsid w:val="007D3818"/>
    <w:rsid w:val="007E0CB2"/>
    <w:rsid w:val="007E2E1C"/>
    <w:rsid w:val="007E3290"/>
    <w:rsid w:val="007E415F"/>
    <w:rsid w:val="007E61A9"/>
    <w:rsid w:val="007F1132"/>
    <w:rsid w:val="007F4365"/>
    <w:rsid w:val="007F4A19"/>
    <w:rsid w:val="007F4F3B"/>
    <w:rsid w:val="008015E3"/>
    <w:rsid w:val="00822E27"/>
    <w:rsid w:val="0082385A"/>
    <w:rsid w:val="008264BA"/>
    <w:rsid w:val="00827173"/>
    <w:rsid w:val="00831711"/>
    <w:rsid w:val="00832D20"/>
    <w:rsid w:val="00837A8A"/>
    <w:rsid w:val="0084281D"/>
    <w:rsid w:val="00842E91"/>
    <w:rsid w:val="00851208"/>
    <w:rsid w:val="00854006"/>
    <w:rsid w:val="008562FC"/>
    <w:rsid w:val="00857AA2"/>
    <w:rsid w:val="00860403"/>
    <w:rsid w:val="00861B86"/>
    <w:rsid w:val="0086207F"/>
    <w:rsid w:val="008645E4"/>
    <w:rsid w:val="008664BC"/>
    <w:rsid w:val="00871113"/>
    <w:rsid w:val="008733DD"/>
    <w:rsid w:val="008741E5"/>
    <w:rsid w:val="00874FF1"/>
    <w:rsid w:val="00882D1F"/>
    <w:rsid w:val="0089055C"/>
    <w:rsid w:val="00891FE5"/>
    <w:rsid w:val="00895D3D"/>
    <w:rsid w:val="008A3545"/>
    <w:rsid w:val="008A4F00"/>
    <w:rsid w:val="008B0758"/>
    <w:rsid w:val="008B43E4"/>
    <w:rsid w:val="008B52F0"/>
    <w:rsid w:val="008B5E43"/>
    <w:rsid w:val="008C20C3"/>
    <w:rsid w:val="008C282B"/>
    <w:rsid w:val="008C31BA"/>
    <w:rsid w:val="008D0A76"/>
    <w:rsid w:val="008D1CA1"/>
    <w:rsid w:val="008D253A"/>
    <w:rsid w:val="008D3147"/>
    <w:rsid w:val="008D3DD4"/>
    <w:rsid w:val="008E4B15"/>
    <w:rsid w:val="008F3E6E"/>
    <w:rsid w:val="008F52F6"/>
    <w:rsid w:val="00902B84"/>
    <w:rsid w:val="00904CE4"/>
    <w:rsid w:val="00906737"/>
    <w:rsid w:val="00910B76"/>
    <w:rsid w:val="009154EA"/>
    <w:rsid w:val="00915BB5"/>
    <w:rsid w:val="00923544"/>
    <w:rsid w:val="00923E1A"/>
    <w:rsid w:val="00932DCB"/>
    <w:rsid w:val="009345E1"/>
    <w:rsid w:val="00934BB8"/>
    <w:rsid w:val="00934E2C"/>
    <w:rsid w:val="00936767"/>
    <w:rsid w:val="0094747E"/>
    <w:rsid w:val="00952B10"/>
    <w:rsid w:val="009530B8"/>
    <w:rsid w:val="00956596"/>
    <w:rsid w:val="00956614"/>
    <w:rsid w:val="00956FE3"/>
    <w:rsid w:val="00957FE8"/>
    <w:rsid w:val="009603E0"/>
    <w:rsid w:val="00962E4D"/>
    <w:rsid w:val="00965C5A"/>
    <w:rsid w:val="00970BB1"/>
    <w:rsid w:val="00971718"/>
    <w:rsid w:val="0097417F"/>
    <w:rsid w:val="009765FB"/>
    <w:rsid w:val="009774C3"/>
    <w:rsid w:val="009902DB"/>
    <w:rsid w:val="00992ED3"/>
    <w:rsid w:val="00994662"/>
    <w:rsid w:val="00997072"/>
    <w:rsid w:val="009A6159"/>
    <w:rsid w:val="009B33C2"/>
    <w:rsid w:val="009C2728"/>
    <w:rsid w:val="009C2E1A"/>
    <w:rsid w:val="009C37D0"/>
    <w:rsid w:val="009D40DF"/>
    <w:rsid w:val="009D5643"/>
    <w:rsid w:val="009D5FFD"/>
    <w:rsid w:val="009E1F59"/>
    <w:rsid w:val="009E6795"/>
    <w:rsid w:val="009F0E46"/>
    <w:rsid w:val="009F2A24"/>
    <w:rsid w:val="009F2E8A"/>
    <w:rsid w:val="009F7BE6"/>
    <w:rsid w:val="00A035B8"/>
    <w:rsid w:val="00A04A15"/>
    <w:rsid w:val="00A118DE"/>
    <w:rsid w:val="00A12792"/>
    <w:rsid w:val="00A134FB"/>
    <w:rsid w:val="00A16C4D"/>
    <w:rsid w:val="00A20F14"/>
    <w:rsid w:val="00A2124D"/>
    <w:rsid w:val="00A228C2"/>
    <w:rsid w:val="00A22958"/>
    <w:rsid w:val="00A266C5"/>
    <w:rsid w:val="00A2715F"/>
    <w:rsid w:val="00A34278"/>
    <w:rsid w:val="00A46AD7"/>
    <w:rsid w:val="00A5146A"/>
    <w:rsid w:val="00A51EB9"/>
    <w:rsid w:val="00A53D2A"/>
    <w:rsid w:val="00A54964"/>
    <w:rsid w:val="00A56FA9"/>
    <w:rsid w:val="00A62083"/>
    <w:rsid w:val="00A62864"/>
    <w:rsid w:val="00A67777"/>
    <w:rsid w:val="00A7649D"/>
    <w:rsid w:val="00A76D6B"/>
    <w:rsid w:val="00A83BFD"/>
    <w:rsid w:val="00A84E06"/>
    <w:rsid w:val="00A91AE8"/>
    <w:rsid w:val="00A9487C"/>
    <w:rsid w:val="00A969CB"/>
    <w:rsid w:val="00A97A57"/>
    <w:rsid w:val="00AA042A"/>
    <w:rsid w:val="00AA1916"/>
    <w:rsid w:val="00AA474A"/>
    <w:rsid w:val="00AB0707"/>
    <w:rsid w:val="00AB61F4"/>
    <w:rsid w:val="00AC120C"/>
    <w:rsid w:val="00AC2D0C"/>
    <w:rsid w:val="00AC3318"/>
    <w:rsid w:val="00AC61F6"/>
    <w:rsid w:val="00AC76E3"/>
    <w:rsid w:val="00AC79D0"/>
    <w:rsid w:val="00AD0266"/>
    <w:rsid w:val="00AD2D8C"/>
    <w:rsid w:val="00AD4E43"/>
    <w:rsid w:val="00AD4E8A"/>
    <w:rsid w:val="00AE1C02"/>
    <w:rsid w:val="00AE5FBF"/>
    <w:rsid w:val="00AF5BB0"/>
    <w:rsid w:val="00AF6591"/>
    <w:rsid w:val="00AF6CDB"/>
    <w:rsid w:val="00B00D3A"/>
    <w:rsid w:val="00B07773"/>
    <w:rsid w:val="00B1496F"/>
    <w:rsid w:val="00B25914"/>
    <w:rsid w:val="00B27040"/>
    <w:rsid w:val="00B30A3A"/>
    <w:rsid w:val="00B362F6"/>
    <w:rsid w:val="00B42F73"/>
    <w:rsid w:val="00B436FC"/>
    <w:rsid w:val="00B464C0"/>
    <w:rsid w:val="00B55CFF"/>
    <w:rsid w:val="00B56272"/>
    <w:rsid w:val="00B60D85"/>
    <w:rsid w:val="00B644FB"/>
    <w:rsid w:val="00B64E11"/>
    <w:rsid w:val="00B64FA8"/>
    <w:rsid w:val="00B67B7F"/>
    <w:rsid w:val="00B737F4"/>
    <w:rsid w:val="00B73F37"/>
    <w:rsid w:val="00B74258"/>
    <w:rsid w:val="00B75A38"/>
    <w:rsid w:val="00B77013"/>
    <w:rsid w:val="00B7735B"/>
    <w:rsid w:val="00B8108F"/>
    <w:rsid w:val="00B8191D"/>
    <w:rsid w:val="00B82C78"/>
    <w:rsid w:val="00B82C81"/>
    <w:rsid w:val="00B83132"/>
    <w:rsid w:val="00B840AC"/>
    <w:rsid w:val="00B84A91"/>
    <w:rsid w:val="00B86DA9"/>
    <w:rsid w:val="00B87F8D"/>
    <w:rsid w:val="00B90732"/>
    <w:rsid w:val="00B912E7"/>
    <w:rsid w:val="00B915DD"/>
    <w:rsid w:val="00B94D6C"/>
    <w:rsid w:val="00B97316"/>
    <w:rsid w:val="00BA23A9"/>
    <w:rsid w:val="00BA4B96"/>
    <w:rsid w:val="00BA5B67"/>
    <w:rsid w:val="00BA65D6"/>
    <w:rsid w:val="00BA7891"/>
    <w:rsid w:val="00BA7D19"/>
    <w:rsid w:val="00BB6C60"/>
    <w:rsid w:val="00BB7454"/>
    <w:rsid w:val="00BC1173"/>
    <w:rsid w:val="00BC51C9"/>
    <w:rsid w:val="00BD3FB5"/>
    <w:rsid w:val="00BD6C5B"/>
    <w:rsid w:val="00BD6D12"/>
    <w:rsid w:val="00BE143F"/>
    <w:rsid w:val="00BE15FD"/>
    <w:rsid w:val="00BE4D3A"/>
    <w:rsid w:val="00BE628B"/>
    <w:rsid w:val="00BF0D7D"/>
    <w:rsid w:val="00BF242C"/>
    <w:rsid w:val="00BF49E2"/>
    <w:rsid w:val="00BF61A4"/>
    <w:rsid w:val="00BF68D0"/>
    <w:rsid w:val="00BF6A3C"/>
    <w:rsid w:val="00BF780B"/>
    <w:rsid w:val="00BF7B03"/>
    <w:rsid w:val="00C02217"/>
    <w:rsid w:val="00C12651"/>
    <w:rsid w:val="00C13196"/>
    <w:rsid w:val="00C148AC"/>
    <w:rsid w:val="00C1694F"/>
    <w:rsid w:val="00C232DA"/>
    <w:rsid w:val="00C30997"/>
    <w:rsid w:val="00C30B26"/>
    <w:rsid w:val="00C311B8"/>
    <w:rsid w:val="00C3179A"/>
    <w:rsid w:val="00C33C21"/>
    <w:rsid w:val="00C3409E"/>
    <w:rsid w:val="00C35D8C"/>
    <w:rsid w:val="00C3698D"/>
    <w:rsid w:val="00C42671"/>
    <w:rsid w:val="00C43E47"/>
    <w:rsid w:val="00C452DD"/>
    <w:rsid w:val="00C47310"/>
    <w:rsid w:val="00C4779A"/>
    <w:rsid w:val="00C47EE9"/>
    <w:rsid w:val="00C54445"/>
    <w:rsid w:val="00C54E1C"/>
    <w:rsid w:val="00C57E6B"/>
    <w:rsid w:val="00C642B5"/>
    <w:rsid w:val="00C644C2"/>
    <w:rsid w:val="00C66CA2"/>
    <w:rsid w:val="00C67F08"/>
    <w:rsid w:val="00C715E2"/>
    <w:rsid w:val="00C754DD"/>
    <w:rsid w:val="00C812E2"/>
    <w:rsid w:val="00C816DC"/>
    <w:rsid w:val="00C83883"/>
    <w:rsid w:val="00C8402C"/>
    <w:rsid w:val="00C8458E"/>
    <w:rsid w:val="00C84DD5"/>
    <w:rsid w:val="00C850F4"/>
    <w:rsid w:val="00C85C4B"/>
    <w:rsid w:val="00C87A71"/>
    <w:rsid w:val="00C87BBC"/>
    <w:rsid w:val="00C87F24"/>
    <w:rsid w:val="00C911F6"/>
    <w:rsid w:val="00C933A5"/>
    <w:rsid w:val="00C93740"/>
    <w:rsid w:val="00C964D9"/>
    <w:rsid w:val="00CA0C94"/>
    <w:rsid w:val="00CA6B91"/>
    <w:rsid w:val="00CA73A4"/>
    <w:rsid w:val="00CA7676"/>
    <w:rsid w:val="00CB02E3"/>
    <w:rsid w:val="00CB15E7"/>
    <w:rsid w:val="00CB1A7B"/>
    <w:rsid w:val="00CB6BAC"/>
    <w:rsid w:val="00CC0C97"/>
    <w:rsid w:val="00CC1558"/>
    <w:rsid w:val="00CC6224"/>
    <w:rsid w:val="00CC6922"/>
    <w:rsid w:val="00CD14A9"/>
    <w:rsid w:val="00CD1F5F"/>
    <w:rsid w:val="00CD49A9"/>
    <w:rsid w:val="00CD669F"/>
    <w:rsid w:val="00CD7C41"/>
    <w:rsid w:val="00CE05BB"/>
    <w:rsid w:val="00CE0F89"/>
    <w:rsid w:val="00CE3278"/>
    <w:rsid w:val="00CF03F4"/>
    <w:rsid w:val="00CF197D"/>
    <w:rsid w:val="00CF4109"/>
    <w:rsid w:val="00CF48FE"/>
    <w:rsid w:val="00D011CF"/>
    <w:rsid w:val="00D13280"/>
    <w:rsid w:val="00D144B6"/>
    <w:rsid w:val="00D1652B"/>
    <w:rsid w:val="00D16EAC"/>
    <w:rsid w:val="00D17E67"/>
    <w:rsid w:val="00D20800"/>
    <w:rsid w:val="00D24264"/>
    <w:rsid w:val="00D2493B"/>
    <w:rsid w:val="00D259C7"/>
    <w:rsid w:val="00D2639A"/>
    <w:rsid w:val="00D316C1"/>
    <w:rsid w:val="00D317EE"/>
    <w:rsid w:val="00D350B0"/>
    <w:rsid w:val="00D432BB"/>
    <w:rsid w:val="00D473F7"/>
    <w:rsid w:val="00D47C1E"/>
    <w:rsid w:val="00D5150B"/>
    <w:rsid w:val="00D56050"/>
    <w:rsid w:val="00D57624"/>
    <w:rsid w:val="00D612EF"/>
    <w:rsid w:val="00D61E0B"/>
    <w:rsid w:val="00D63241"/>
    <w:rsid w:val="00D6592B"/>
    <w:rsid w:val="00D66CE5"/>
    <w:rsid w:val="00D76FE9"/>
    <w:rsid w:val="00D87D44"/>
    <w:rsid w:val="00D91C03"/>
    <w:rsid w:val="00D926F6"/>
    <w:rsid w:val="00DA5AE9"/>
    <w:rsid w:val="00DA761A"/>
    <w:rsid w:val="00DB72E0"/>
    <w:rsid w:val="00DB7BFD"/>
    <w:rsid w:val="00DC2358"/>
    <w:rsid w:val="00DC308D"/>
    <w:rsid w:val="00DC79E8"/>
    <w:rsid w:val="00DC7D84"/>
    <w:rsid w:val="00DD1962"/>
    <w:rsid w:val="00DD3BD7"/>
    <w:rsid w:val="00DD3EB8"/>
    <w:rsid w:val="00DD4A62"/>
    <w:rsid w:val="00DE2872"/>
    <w:rsid w:val="00DE5C82"/>
    <w:rsid w:val="00DE6918"/>
    <w:rsid w:val="00DF0237"/>
    <w:rsid w:val="00DF20ED"/>
    <w:rsid w:val="00DF30F2"/>
    <w:rsid w:val="00DF434E"/>
    <w:rsid w:val="00E02972"/>
    <w:rsid w:val="00E03BBA"/>
    <w:rsid w:val="00E20818"/>
    <w:rsid w:val="00E2246B"/>
    <w:rsid w:val="00E30123"/>
    <w:rsid w:val="00E3439C"/>
    <w:rsid w:val="00E35B0D"/>
    <w:rsid w:val="00E450D4"/>
    <w:rsid w:val="00E478C7"/>
    <w:rsid w:val="00E521C3"/>
    <w:rsid w:val="00E52E8F"/>
    <w:rsid w:val="00E54DD6"/>
    <w:rsid w:val="00E630BF"/>
    <w:rsid w:val="00E66459"/>
    <w:rsid w:val="00E66C5C"/>
    <w:rsid w:val="00E70608"/>
    <w:rsid w:val="00E735AE"/>
    <w:rsid w:val="00E74017"/>
    <w:rsid w:val="00E75C83"/>
    <w:rsid w:val="00E82ED2"/>
    <w:rsid w:val="00E83F47"/>
    <w:rsid w:val="00E851C2"/>
    <w:rsid w:val="00E9455E"/>
    <w:rsid w:val="00EA2195"/>
    <w:rsid w:val="00EB1A48"/>
    <w:rsid w:val="00EC3456"/>
    <w:rsid w:val="00EC4FC5"/>
    <w:rsid w:val="00EC71E5"/>
    <w:rsid w:val="00ED1D95"/>
    <w:rsid w:val="00ED29A8"/>
    <w:rsid w:val="00ED7594"/>
    <w:rsid w:val="00EF3F0D"/>
    <w:rsid w:val="00EF4A43"/>
    <w:rsid w:val="00EF6259"/>
    <w:rsid w:val="00F00196"/>
    <w:rsid w:val="00F001C1"/>
    <w:rsid w:val="00F05272"/>
    <w:rsid w:val="00F1406B"/>
    <w:rsid w:val="00F1611E"/>
    <w:rsid w:val="00F16770"/>
    <w:rsid w:val="00F221D7"/>
    <w:rsid w:val="00F24301"/>
    <w:rsid w:val="00F30E6C"/>
    <w:rsid w:val="00F32E45"/>
    <w:rsid w:val="00F337CA"/>
    <w:rsid w:val="00F33D08"/>
    <w:rsid w:val="00F343E9"/>
    <w:rsid w:val="00F41824"/>
    <w:rsid w:val="00F42115"/>
    <w:rsid w:val="00F426AC"/>
    <w:rsid w:val="00F47C23"/>
    <w:rsid w:val="00F54967"/>
    <w:rsid w:val="00F55598"/>
    <w:rsid w:val="00F578AE"/>
    <w:rsid w:val="00F6481A"/>
    <w:rsid w:val="00F677A1"/>
    <w:rsid w:val="00F7159F"/>
    <w:rsid w:val="00F758DA"/>
    <w:rsid w:val="00F856D3"/>
    <w:rsid w:val="00F91C39"/>
    <w:rsid w:val="00F92A30"/>
    <w:rsid w:val="00FA09F8"/>
    <w:rsid w:val="00FA0F55"/>
    <w:rsid w:val="00FA189D"/>
    <w:rsid w:val="00FA297C"/>
    <w:rsid w:val="00FA5219"/>
    <w:rsid w:val="00FA6043"/>
    <w:rsid w:val="00FB0B32"/>
    <w:rsid w:val="00FB2CB0"/>
    <w:rsid w:val="00FB41DF"/>
    <w:rsid w:val="00FC2BA2"/>
    <w:rsid w:val="00FC4C1F"/>
    <w:rsid w:val="00FD1F89"/>
    <w:rsid w:val="00FD38E5"/>
    <w:rsid w:val="00FD4497"/>
    <w:rsid w:val="00FE45F5"/>
    <w:rsid w:val="00FE5A69"/>
    <w:rsid w:val="00FF08EA"/>
    <w:rsid w:val="00FF22D3"/>
    <w:rsid w:val="00FF6FBA"/>
    <w:rsid w:val="00FF77E2"/>
  </w:rsids>
  <m:mathPr>
    <m:mathFont m:val="Cambria Math"/>
    <m:brkBin m:val="before"/>
    <m:brkBinSub m:val="--"/>
    <m:smallFrac m:val="0"/>
    <m:dispDef/>
    <m:lMargin m:val="0"/>
    <m:rMargin m:val="0"/>
    <m:defJc m:val="centerGroup"/>
    <m:wrapIndent m:val="1440"/>
    <m:intLim m:val="subSup"/>
    <m:naryLim m:val="undOvr"/>
  </m:mathPr>
  <w:themeFontLang w:val="fi-FI"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15780A"/>
  <w15:docId w15:val="{9086AE20-5F68-4F5A-B463-4DEF8764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i-FI" w:eastAsia="fi-FI" w:bidi="th-TH"/>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5FE4"/>
    <w:pPr>
      <w:spacing w:line="280" w:lineRule="atLeast"/>
    </w:pPr>
    <w:rPr>
      <w:rFonts w:ascii="Arial" w:hAnsi="Arial"/>
      <w:szCs w:val="24"/>
      <w:lang w:val="en-US" w:eastAsia="zh-CN" w:bidi="ar-SA"/>
    </w:rPr>
  </w:style>
  <w:style w:type="paragraph" w:styleId="Heading1">
    <w:name w:val="heading 1"/>
    <w:basedOn w:val="Normal"/>
    <w:next w:val="Paragraph"/>
    <w:qFormat/>
    <w:rsid w:val="00B75A38"/>
    <w:pPr>
      <w:keepNext/>
      <w:numPr>
        <w:numId w:val="29"/>
      </w:numPr>
      <w:spacing w:before="240" w:after="120"/>
      <w:outlineLvl w:val="0"/>
    </w:pPr>
    <w:rPr>
      <w:rFonts w:cs="Arial"/>
      <w:b/>
      <w:kern w:val="32"/>
      <w:sz w:val="24"/>
      <w:szCs w:val="32"/>
    </w:rPr>
  </w:style>
  <w:style w:type="paragraph" w:styleId="Heading2">
    <w:name w:val="heading 2"/>
    <w:basedOn w:val="Normal"/>
    <w:next w:val="Paragraph"/>
    <w:qFormat/>
    <w:rsid w:val="00E735AE"/>
    <w:pPr>
      <w:keepNext/>
      <w:numPr>
        <w:ilvl w:val="1"/>
        <w:numId w:val="29"/>
      </w:numPr>
      <w:spacing w:before="240" w:after="120"/>
      <w:outlineLvl w:val="1"/>
    </w:pPr>
    <w:rPr>
      <w:rFonts w:cs="Arial"/>
      <w:b/>
      <w:sz w:val="22"/>
      <w:szCs w:val="28"/>
    </w:rPr>
  </w:style>
  <w:style w:type="paragraph" w:styleId="Heading3">
    <w:name w:val="heading 3"/>
    <w:basedOn w:val="Normal"/>
    <w:next w:val="Paragraph"/>
    <w:qFormat/>
    <w:rsid w:val="00E735AE"/>
    <w:pPr>
      <w:keepNext/>
      <w:numPr>
        <w:ilvl w:val="2"/>
        <w:numId w:val="29"/>
      </w:numPr>
      <w:spacing w:before="240" w:after="120"/>
      <w:outlineLvl w:val="2"/>
    </w:pPr>
    <w:rPr>
      <w:rFonts w:cs="Arial"/>
      <w:b/>
      <w:bCs/>
      <w:szCs w:val="26"/>
    </w:rPr>
  </w:style>
  <w:style w:type="paragraph" w:styleId="Heading4">
    <w:name w:val="heading 4"/>
    <w:basedOn w:val="Normal"/>
    <w:next w:val="Paragraph"/>
    <w:qFormat/>
    <w:rsid w:val="00B75A38"/>
    <w:pPr>
      <w:keepNext/>
      <w:numPr>
        <w:ilvl w:val="3"/>
        <w:numId w:val="29"/>
      </w:numPr>
      <w:spacing w:before="240" w:after="120"/>
      <w:outlineLvl w:val="3"/>
    </w:pPr>
    <w:rPr>
      <w:bCs/>
      <w:szCs w:val="28"/>
    </w:rPr>
  </w:style>
  <w:style w:type="paragraph" w:styleId="Heading5">
    <w:name w:val="heading 5"/>
    <w:basedOn w:val="Normal"/>
    <w:next w:val="Paragraph"/>
    <w:qFormat/>
    <w:rsid w:val="00B75A38"/>
    <w:pPr>
      <w:numPr>
        <w:ilvl w:val="4"/>
        <w:numId w:val="29"/>
      </w:numPr>
      <w:spacing w:before="240" w:after="60"/>
      <w:outlineLvl w:val="4"/>
    </w:pPr>
    <w:rPr>
      <w:bCs/>
      <w:iCs/>
      <w:szCs w:val="26"/>
    </w:rPr>
  </w:style>
  <w:style w:type="paragraph" w:styleId="Heading6">
    <w:name w:val="heading 6"/>
    <w:basedOn w:val="Normal"/>
    <w:next w:val="Paragraph"/>
    <w:rsid w:val="00B75A38"/>
    <w:pPr>
      <w:numPr>
        <w:ilvl w:val="5"/>
        <w:numId w:val="29"/>
      </w:numPr>
      <w:spacing w:before="240" w:after="120"/>
      <w:outlineLvl w:val="5"/>
    </w:pPr>
    <w:rPr>
      <w:bCs/>
      <w:szCs w:val="22"/>
    </w:rPr>
  </w:style>
  <w:style w:type="paragraph" w:styleId="Heading7">
    <w:name w:val="heading 7"/>
    <w:basedOn w:val="Normal"/>
    <w:next w:val="Paragraph"/>
    <w:rsid w:val="00B75A38"/>
    <w:pPr>
      <w:numPr>
        <w:ilvl w:val="6"/>
        <w:numId w:val="29"/>
      </w:numPr>
      <w:spacing w:before="240" w:after="120"/>
      <w:outlineLvl w:val="6"/>
    </w:pPr>
  </w:style>
  <w:style w:type="paragraph" w:styleId="Heading8">
    <w:name w:val="heading 8"/>
    <w:basedOn w:val="Normal"/>
    <w:next w:val="Paragraph"/>
    <w:rsid w:val="00B75A38"/>
    <w:pPr>
      <w:numPr>
        <w:ilvl w:val="7"/>
        <w:numId w:val="29"/>
      </w:numPr>
      <w:spacing w:before="240" w:after="120"/>
      <w:outlineLvl w:val="7"/>
    </w:pPr>
    <w:rPr>
      <w:iCs/>
    </w:rPr>
  </w:style>
  <w:style w:type="paragraph" w:styleId="Heading9">
    <w:name w:val="heading 9"/>
    <w:basedOn w:val="Normal"/>
    <w:next w:val="Normal"/>
    <w:rsid w:val="00B75A38"/>
    <w:pPr>
      <w:numPr>
        <w:ilvl w:val="8"/>
        <w:numId w:val="29"/>
      </w:numPr>
      <w:spacing w:before="240" w:after="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E735AE"/>
    <w:pPr>
      <w:spacing w:line="240" w:lineRule="atLeast"/>
    </w:pPr>
  </w:style>
  <w:style w:type="paragraph" w:styleId="Footer">
    <w:name w:val="footer"/>
    <w:basedOn w:val="Normal"/>
    <w:qFormat/>
    <w:rsid w:val="00E735AE"/>
    <w:pPr>
      <w:spacing w:line="200" w:lineRule="atLeast"/>
    </w:pPr>
    <w:rPr>
      <w:sz w:val="16"/>
      <w:lang w:val="sv-SE"/>
    </w:rPr>
  </w:style>
  <w:style w:type="paragraph" w:customStyle="1" w:styleId="Paragraph">
    <w:name w:val="Paragraph"/>
    <w:basedOn w:val="Normal"/>
    <w:qFormat/>
    <w:rsid w:val="00E735AE"/>
    <w:pPr>
      <w:spacing w:after="280"/>
    </w:pPr>
    <w:rPr>
      <w:lang w:val="sv-SE"/>
    </w:rPr>
  </w:style>
  <w:style w:type="table" w:styleId="TableGrid">
    <w:name w:val="Table Grid"/>
    <w:basedOn w:val="TableNormal"/>
    <w:qFormat/>
    <w:rsid w:val="001848EF"/>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
    <w:name w:val="Body Text First Indent"/>
    <w:basedOn w:val="Normal"/>
    <w:rsid w:val="00B74258"/>
    <w:pPr>
      <w:spacing w:after="120" w:line="240" w:lineRule="atLeast"/>
      <w:ind w:left="2608" w:hanging="2608"/>
    </w:pPr>
  </w:style>
  <w:style w:type="numbering" w:styleId="111111">
    <w:name w:val="Outline List 2"/>
    <w:basedOn w:val="NoList"/>
    <w:rsid w:val="008015E3"/>
    <w:pPr>
      <w:numPr>
        <w:numId w:val="1"/>
      </w:numPr>
    </w:pPr>
  </w:style>
  <w:style w:type="paragraph" w:styleId="BodyText">
    <w:name w:val="Body Text"/>
    <w:basedOn w:val="Normal"/>
    <w:link w:val="BodyTextChar"/>
    <w:rsid w:val="00E735AE"/>
    <w:pPr>
      <w:spacing w:after="280"/>
      <w:ind w:left="2608"/>
    </w:pPr>
  </w:style>
  <w:style w:type="character" w:customStyle="1" w:styleId="BodyTextChar">
    <w:name w:val="Body Text Char"/>
    <w:basedOn w:val="DefaultParagraphFont"/>
    <w:link w:val="BodyText"/>
    <w:rsid w:val="00E735AE"/>
    <w:rPr>
      <w:rFonts w:ascii="Arial" w:hAnsi="Arial"/>
      <w:szCs w:val="24"/>
      <w:lang w:val="en-GB" w:eastAsia="zh-CN" w:bidi="ar-SA"/>
    </w:rPr>
  </w:style>
  <w:style w:type="paragraph" w:styleId="Title">
    <w:name w:val="Title"/>
    <w:basedOn w:val="Normal"/>
    <w:next w:val="Normal"/>
    <w:link w:val="TitleChar"/>
    <w:rsid w:val="00E735AE"/>
    <w:pPr>
      <w:spacing w:after="280" w:line="240" w:lineRule="auto"/>
      <w:contextualSpacing/>
    </w:pPr>
    <w:rPr>
      <w:rFonts w:asciiTheme="majorHAnsi" w:eastAsiaTheme="majorEastAsia" w:hAnsiTheme="majorHAnsi" w:cstheme="majorBidi"/>
      <w:spacing w:val="5"/>
      <w:kern w:val="28"/>
      <w:sz w:val="32"/>
      <w:szCs w:val="52"/>
    </w:rPr>
  </w:style>
  <w:style w:type="character" w:customStyle="1" w:styleId="TitleChar">
    <w:name w:val="Title Char"/>
    <w:basedOn w:val="DefaultParagraphFont"/>
    <w:link w:val="Title"/>
    <w:rsid w:val="00E735AE"/>
    <w:rPr>
      <w:rFonts w:asciiTheme="majorHAnsi" w:eastAsiaTheme="majorEastAsia" w:hAnsiTheme="majorHAnsi" w:cstheme="majorBidi"/>
      <w:spacing w:val="5"/>
      <w:kern w:val="28"/>
      <w:sz w:val="32"/>
      <w:szCs w:val="52"/>
      <w:lang w:val="en-GB" w:eastAsia="zh-CN" w:bidi="ar-SA"/>
    </w:rPr>
  </w:style>
  <w:style w:type="paragraph" w:styleId="TOAHeading">
    <w:name w:val="toa heading"/>
    <w:basedOn w:val="Normal"/>
    <w:next w:val="Normal"/>
    <w:rsid w:val="00E735AE"/>
    <w:pPr>
      <w:spacing w:before="120" w:after="280"/>
    </w:pPr>
    <w:rPr>
      <w:rFonts w:asciiTheme="majorHAnsi" w:eastAsiaTheme="majorEastAsia" w:hAnsiTheme="majorHAnsi" w:cstheme="majorBidi"/>
      <w:b/>
      <w:bCs/>
      <w:sz w:val="24"/>
    </w:rPr>
  </w:style>
  <w:style w:type="character" w:customStyle="1" w:styleId="Highlight">
    <w:name w:val="Highlight"/>
    <w:basedOn w:val="DefaultParagraphFont"/>
    <w:uiPriority w:val="1"/>
    <w:rsid w:val="00E735AE"/>
    <w:rPr>
      <w:rFonts w:asciiTheme="majorHAnsi" w:hAnsiTheme="majorHAnsi"/>
      <w:color w:val="0071B9" w:themeColor="text2"/>
      <w:lang w:val="en-US"/>
    </w:rPr>
  </w:style>
  <w:style w:type="paragraph" w:styleId="TOC1">
    <w:name w:val="toc 1"/>
    <w:basedOn w:val="Normal"/>
    <w:next w:val="Normal"/>
    <w:uiPriority w:val="39"/>
    <w:rsid w:val="00AF5BB0"/>
    <w:pPr>
      <w:tabs>
        <w:tab w:val="right" w:leader="dot" w:pos="8689"/>
      </w:tabs>
      <w:spacing w:before="120" w:after="120" w:line="240" w:lineRule="auto"/>
    </w:pPr>
    <w:rPr>
      <w:rFonts w:ascii="Times New Roman" w:eastAsia="Times New Roman" w:hAnsi="Times New Roman"/>
      <w:b/>
      <w:caps/>
      <w:sz w:val="24"/>
      <w:szCs w:val="20"/>
      <w:lang w:eastAsia="en-US"/>
    </w:rPr>
  </w:style>
  <w:style w:type="paragraph" w:styleId="TOC2">
    <w:name w:val="toc 2"/>
    <w:basedOn w:val="Normal"/>
    <w:next w:val="Normal"/>
    <w:uiPriority w:val="39"/>
    <w:rsid w:val="00AF5BB0"/>
    <w:pPr>
      <w:tabs>
        <w:tab w:val="right" w:leader="dot" w:pos="8689"/>
      </w:tabs>
      <w:spacing w:line="240" w:lineRule="auto"/>
    </w:pPr>
    <w:rPr>
      <w:rFonts w:ascii="Times New Roman" w:eastAsia="Times New Roman" w:hAnsi="Times New Roman"/>
      <w:smallCaps/>
      <w:sz w:val="24"/>
      <w:szCs w:val="20"/>
      <w:lang w:eastAsia="en-US"/>
    </w:rPr>
  </w:style>
  <w:style w:type="character" w:styleId="Hyperlink">
    <w:name w:val="Hyperlink"/>
    <w:uiPriority w:val="99"/>
    <w:rsid w:val="00AF5BB0"/>
    <w:rPr>
      <w:color w:val="0000FF"/>
      <w:u w:val="single"/>
    </w:rPr>
  </w:style>
  <w:style w:type="paragraph" w:styleId="BalloonText">
    <w:name w:val="Balloon Text"/>
    <w:basedOn w:val="Normal"/>
    <w:link w:val="BalloonTextChar"/>
    <w:semiHidden/>
    <w:unhideWhenUsed/>
    <w:rsid w:val="00AA04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A042A"/>
    <w:rPr>
      <w:rFonts w:ascii="Segoe UI" w:hAnsi="Segoe UI" w:cs="Segoe UI"/>
      <w:sz w:val="18"/>
      <w:szCs w:val="18"/>
      <w:lang w:val="en-GB" w:eastAsia="zh-CN" w:bidi="ar-SA"/>
    </w:rPr>
  </w:style>
  <w:style w:type="character" w:styleId="CommentReference">
    <w:name w:val="annotation reference"/>
    <w:basedOn w:val="DefaultParagraphFont"/>
    <w:semiHidden/>
    <w:unhideWhenUsed/>
    <w:rsid w:val="00195C95"/>
    <w:rPr>
      <w:sz w:val="16"/>
      <w:szCs w:val="16"/>
    </w:rPr>
  </w:style>
  <w:style w:type="paragraph" w:styleId="CommentText">
    <w:name w:val="annotation text"/>
    <w:basedOn w:val="Normal"/>
    <w:link w:val="CommentTextChar"/>
    <w:semiHidden/>
    <w:unhideWhenUsed/>
    <w:rsid w:val="00195C95"/>
    <w:pPr>
      <w:spacing w:line="240" w:lineRule="auto"/>
    </w:pPr>
    <w:rPr>
      <w:szCs w:val="20"/>
    </w:rPr>
  </w:style>
  <w:style w:type="character" w:customStyle="1" w:styleId="CommentTextChar">
    <w:name w:val="Comment Text Char"/>
    <w:basedOn w:val="DefaultParagraphFont"/>
    <w:link w:val="CommentText"/>
    <w:semiHidden/>
    <w:rsid w:val="00195C95"/>
    <w:rPr>
      <w:rFonts w:ascii="Arial" w:hAnsi="Arial"/>
      <w:lang w:val="en-GB" w:eastAsia="zh-CN" w:bidi="ar-SA"/>
    </w:rPr>
  </w:style>
  <w:style w:type="paragraph" w:styleId="CommentSubject">
    <w:name w:val="annotation subject"/>
    <w:basedOn w:val="CommentText"/>
    <w:next w:val="CommentText"/>
    <w:link w:val="CommentSubjectChar"/>
    <w:semiHidden/>
    <w:unhideWhenUsed/>
    <w:rsid w:val="00195C95"/>
    <w:rPr>
      <w:b/>
      <w:bCs/>
    </w:rPr>
  </w:style>
  <w:style w:type="character" w:customStyle="1" w:styleId="CommentSubjectChar">
    <w:name w:val="Comment Subject Char"/>
    <w:basedOn w:val="CommentTextChar"/>
    <w:link w:val="CommentSubject"/>
    <w:semiHidden/>
    <w:rsid w:val="00195C95"/>
    <w:rPr>
      <w:rFonts w:ascii="Arial" w:hAnsi="Arial"/>
      <w:b/>
      <w:bCs/>
      <w:lang w:val="en-GB" w:eastAsia="zh-CN" w:bidi="ar-SA"/>
    </w:rPr>
  </w:style>
  <w:style w:type="paragraph" w:styleId="ListParagraph">
    <w:name w:val="List Paragraph"/>
    <w:basedOn w:val="Normal"/>
    <w:uiPriority w:val="34"/>
    <w:rsid w:val="005812E9"/>
    <w:pPr>
      <w:ind w:left="720"/>
      <w:contextualSpacing/>
    </w:pPr>
    <w:rPr>
      <w:lang w:val="en-GB"/>
    </w:rPr>
  </w:style>
  <w:style w:type="paragraph" w:styleId="TOCHeading">
    <w:name w:val="TOC Heading"/>
    <w:basedOn w:val="Heading1"/>
    <w:next w:val="Normal"/>
    <w:uiPriority w:val="39"/>
    <w:semiHidden/>
    <w:unhideWhenUsed/>
    <w:qFormat/>
    <w:rsid w:val="001A74F3"/>
    <w:pPr>
      <w:keepLines/>
      <w:spacing w:after="0"/>
      <w:outlineLvl w:val="9"/>
    </w:pPr>
    <w:rPr>
      <w:rFonts w:asciiTheme="majorHAnsi" w:eastAsiaTheme="majorEastAsia" w:hAnsiTheme="majorHAnsi" w:cstheme="majorBidi"/>
      <w:b w:val="0"/>
      <w:color w:val="003665"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537">
      <w:bodyDiv w:val="1"/>
      <w:marLeft w:val="0"/>
      <w:marRight w:val="0"/>
      <w:marTop w:val="0"/>
      <w:marBottom w:val="0"/>
      <w:divBdr>
        <w:top w:val="none" w:sz="0" w:space="0" w:color="auto"/>
        <w:left w:val="none" w:sz="0" w:space="0" w:color="auto"/>
        <w:bottom w:val="none" w:sz="0" w:space="0" w:color="auto"/>
        <w:right w:val="none" w:sz="0" w:space="0" w:color="auto"/>
      </w:divBdr>
      <w:divsChild>
        <w:div w:id="294876712">
          <w:marLeft w:val="0"/>
          <w:marRight w:val="0"/>
          <w:marTop w:val="0"/>
          <w:marBottom w:val="0"/>
          <w:divBdr>
            <w:top w:val="none" w:sz="0" w:space="0" w:color="auto"/>
            <w:left w:val="none" w:sz="0" w:space="0" w:color="auto"/>
            <w:bottom w:val="none" w:sz="0" w:space="0" w:color="auto"/>
            <w:right w:val="none" w:sz="0" w:space="0" w:color="auto"/>
          </w:divBdr>
          <w:divsChild>
            <w:div w:id="1477454648">
              <w:marLeft w:val="0"/>
              <w:marRight w:val="0"/>
              <w:marTop w:val="0"/>
              <w:marBottom w:val="0"/>
              <w:divBdr>
                <w:top w:val="none" w:sz="0" w:space="0" w:color="auto"/>
                <w:left w:val="none" w:sz="0" w:space="0" w:color="auto"/>
                <w:bottom w:val="none" w:sz="0" w:space="0" w:color="auto"/>
                <w:right w:val="none" w:sz="0" w:space="0" w:color="auto"/>
              </w:divBdr>
              <w:divsChild>
                <w:div w:id="2012021602">
                  <w:marLeft w:val="0"/>
                  <w:marRight w:val="0"/>
                  <w:marTop w:val="0"/>
                  <w:marBottom w:val="0"/>
                  <w:divBdr>
                    <w:top w:val="none" w:sz="0" w:space="0" w:color="auto"/>
                    <w:left w:val="none" w:sz="0" w:space="0" w:color="auto"/>
                    <w:bottom w:val="none" w:sz="0" w:space="0" w:color="auto"/>
                    <w:right w:val="none" w:sz="0" w:space="0" w:color="auto"/>
                  </w:divBdr>
                  <w:divsChild>
                    <w:div w:id="1626352269">
                      <w:marLeft w:val="0"/>
                      <w:marRight w:val="0"/>
                      <w:marTop w:val="0"/>
                      <w:marBottom w:val="0"/>
                      <w:divBdr>
                        <w:top w:val="none" w:sz="0" w:space="0" w:color="auto"/>
                        <w:left w:val="none" w:sz="0" w:space="0" w:color="auto"/>
                        <w:bottom w:val="none" w:sz="0" w:space="0" w:color="auto"/>
                        <w:right w:val="none" w:sz="0" w:space="0" w:color="auto"/>
                      </w:divBdr>
                      <w:divsChild>
                        <w:div w:id="1733842882">
                          <w:marLeft w:val="0"/>
                          <w:marRight w:val="0"/>
                          <w:marTop w:val="0"/>
                          <w:marBottom w:val="0"/>
                          <w:divBdr>
                            <w:top w:val="none" w:sz="0" w:space="0" w:color="auto"/>
                            <w:left w:val="none" w:sz="0" w:space="0" w:color="auto"/>
                            <w:bottom w:val="none" w:sz="0" w:space="0" w:color="auto"/>
                            <w:right w:val="none" w:sz="0" w:space="0" w:color="auto"/>
                          </w:divBdr>
                          <w:divsChild>
                            <w:div w:id="1329016264">
                              <w:marLeft w:val="0"/>
                              <w:marRight w:val="0"/>
                              <w:marTop w:val="0"/>
                              <w:marBottom w:val="0"/>
                              <w:divBdr>
                                <w:top w:val="none" w:sz="0" w:space="0" w:color="auto"/>
                                <w:left w:val="none" w:sz="0" w:space="0" w:color="auto"/>
                                <w:bottom w:val="none" w:sz="0" w:space="0" w:color="auto"/>
                                <w:right w:val="none" w:sz="0" w:space="0" w:color="auto"/>
                              </w:divBdr>
                              <w:divsChild>
                                <w:div w:id="1447968768">
                                  <w:marLeft w:val="0"/>
                                  <w:marRight w:val="0"/>
                                  <w:marTop w:val="0"/>
                                  <w:marBottom w:val="0"/>
                                  <w:divBdr>
                                    <w:top w:val="none" w:sz="0" w:space="0" w:color="auto"/>
                                    <w:left w:val="none" w:sz="0" w:space="0" w:color="auto"/>
                                    <w:bottom w:val="none" w:sz="0" w:space="0" w:color="auto"/>
                                    <w:right w:val="none" w:sz="0" w:space="0" w:color="auto"/>
                                  </w:divBdr>
                                  <w:divsChild>
                                    <w:div w:id="25638678">
                                      <w:marLeft w:val="0"/>
                                      <w:marRight w:val="0"/>
                                      <w:marTop w:val="0"/>
                                      <w:marBottom w:val="0"/>
                                      <w:divBdr>
                                        <w:top w:val="none" w:sz="0" w:space="0" w:color="auto"/>
                                        <w:left w:val="none" w:sz="0" w:space="0" w:color="auto"/>
                                        <w:bottom w:val="none" w:sz="0" w:space="0" w:color="auto"/>
                                        <w:right w:val="none" w:sz="0" w:space="0" w:color="auto"/>
                                      </w:divBdr>
                                      <w:divsChild>
                                        <w:div w:id="722220810">
                                          <w:marLeft w:val="0"/>
                                          <w:marRight w:val="0"/>
                                          <w:marTop w:val="0"/>
                                          <w:marBottom w:val="0"/>
                                          <w:divBdr>
                                            <w:top w:val="none" w:sz="0" w:space="0" w:color="auto"/>
                                            <w:left w:val="none" w:sz="0" w:space="0" w:color="auto"/>
                                            <w:bottom w:val="none" w:sz="0" w:space="0" w:color="auto"/>
                                            <w:right w:val="none" w:sz="0" w:space="0" w:color="auto"/>
                                          </w:divBdr>
                                          <w:divsChild>
                                            <w:div w:id="1622878395">
                                              <w:marLeft w:val="0"/>
                                              <w:marRight w:val="0"/>
                                              <w:marTop w:val="0"/>
                                              <w:marBottom w:val="0"/>
                                              <w:divBdr>
                                                <w:top w:val="none" w:sz="0" w:space="0" w:color="auto"/>
                                                <w:left w:val="none" w:sz="0" w:space="0" w:color="auto"/>
                                                <w:bottom w:val="none" w:sz="0" w:space="0" w:color="auto"/>
                                                <w:right w:val="none" w:sz="0" w:space="0" w:color="auto"/>
                                              </w:divBdr>
                                              <w:divsChild>
                                                <w:div w:id="447551939">
                                                  <w:marLeft w:val="0"/>
                                                  <w:marRight w:val="0"/>
                                                  <w:marTop w:val="0"/>
                                                  <w:marBottom w:val="555"/>
                                                  <w:divBdr>
                                                    <w:top w:val="none" w:sz="0" w:space="0" w:color="auto"/>
                                                    <w:left w:val="none" w:sz="0" w:space="0" w:color="auto"/>
                                                    <w:bottom w:val="none" w:sz="0" w:space="0" w:color="auto"/>
                                                    <w:right w:val="none" w:sz="0" w:space="0" w:color="auto"/>
                                                  </w:divBdr>
                                                  <w:divsChild>
                                                    <w:div w:id="1542671519">
                                                      <w:marLeft w:val="0"/>
                                                      <w:marRight w:val="0"/>
                                                      <w:marTop w:val="0"/>
                                                      <w:marBottom w:val="0"/>
                                                      <w:divBdr>
                                                        <w:top w:val="none" w:sz="0" w:space="0" w:color="auto"/>
                                                        <w:left w:val="none" w:sz="0" w:space="0" w:color="auto"/>
                                                        <w:bottom w:val="none" w:sz="0" w:space="0" w:color="auto"/>
                                                        <w:right w:val="none" w:sz="0" w:space="0" w:color="auto"/>
                                                      </w:divBdr>
                                                      <w:divsChild>
                                                        <w:div w:id="1170561776">
                                                          <w:marLeft w:val="0"/>
                                                          <w:marRight w:val="0"/>
                                                          <w:marTop w:val="0"/>
                                                          <w:marBottom w:val="0"/>
                                                          <w:divBdr>
                                                            <w:top w:val="single" w:sz="6" w:space="0" w:color="ABABAB"/>
                                                            <w:left w:val="single" w:sz="6" w:space="0" w:color="ABABAB"/>
                                                            <w:bottom w:val="none" w:sz="0" w:space="0" w:color="auto"/>
                                                            <w:right w:val="single" w:sz="6" w:space="0" w:color="ABABAB"/>
                                                          </w:divBdr>
                                                          <w:divsChild>
                                                            <w:div w:id="1130830765">
                                                              <w:marLeft w:val="0"/>
                                                              <w:marRight w:val="0"/>
                                                              <w:marTop w:val="0"/>
                                                              <w:marBottom w:val="0"/>
                                                              <w:divBdr>
                                                                <w:top w:val="none" w:sz="0" w:space="0" w:color="auto"/>
                                                                <w:left w:val="none" w:sz="0" w:space="0" w:color="auto"/>
                                                                <w:bottom w:val="none" w:sz="0" w:space="0" w:color="auto"/>
                                                                <w:right w:val="none" w:sz="0" w:space="0" w:color="auto"/>
                                                              </w:divBdr>
                                                              <w:divsChild>
                                                                <w:div w:id="1573083481">
                                                                  <w:marLeft w:val="0"/>
                                                                  <w:marRight w:val="0"/>
                                                                  <w:marTop w:val="0"/>
                                                                  <w:marBottom w:val="0"/>
                                                                  <w:divBdr>
                                                                    <w:top w:val="none" w:sz="0" w:space="0" w:color="auto"/>
                                                                    <w:left w:val="none" w:sz="0" w:space="0" w:color="auto"/>
                                                                    <w:bottom w:val="none" w:sz="0" w:space="0" w:color="auto"/>
                                                                    <w:right w:val="none" w:sz="0" w:space="0" w:color="auto"/>
                                                                  </w:divBdr>
                                                                  <w:divsChild>
                                                                    <w:div w:id="217403433">
                                                                      <w:marLeft w:val="0"/>
                                                                      <w:marRight w:val="0"/>
                                                                      <w:marTop w:val="0"/>
                                                                      <w:marBottom w:val="0"/>
                                                                      <w:divBdr>
                                                                        <w:top w:val="none" w:sz="0" w:space="0" w:color="auto"/>
                                                                        <w:left w:val="none" w:sz="0" w:space="0" w:color="auto"/>
                                                                        <w:bottom w:val="none" w:sz="0" w:space="0" w:color="auto"/>
                                                                        <w:right w:val="none" w:sz="0" w:space="0" w:color="auto"/>
                                                                      </w:divBdr>
                                                                      <w:divsChild>
                                                                        <w:div w:id="394940165">
                                                                          <w:marLeft w:val="0"/>
                                                                          <w:marRight w:val="0"/>
                                                                          <w:marTop w:val="0"/>
                                                                          <w:marBottom w:val="0"/>
                                                                          <w:divBdr>
                                                                            <w:top w:val="none" w:sz="0" w:space="0" w:color="auto"/>
                                                                            <w:left w:val="none" w:sz="0" w:space="0" w:color="auto"/>
                                                                            <w:bottom w:val="none" w:sz="0" w:space="0" w:color="auto"/>
                                                                            <w:right w:val="none" w:sz="0" w:space="0" w:color="auto"/>
                                                                          </w:divBdr>
                                                                          <w:divsChild>
                                                                            <w:div w:id="1825925882">
                                                                              <w:marLeft w:val="0"/>
                                                                              <w:marRight w:val="0"/>
                                                                              <w:marTop w:val="0"/>
                                                                              <w:marBottom w:val="0"/>
                                                                              <w:divBdr>
                                                                                <w:top w:val="none" w:sz="0" w:space="0" w:color="auto"/>
                                                                                <w:left w:val="none" w:sz="0" w:space="0" w:color="auto"/>
                                                                                <w:bottom w:val="none" w:sz="0" w:space="0" w:color="auto"/>
                                                                                <w:right w:val="none" w:sz="0" w:space="0" w:color="auto"/>
                                                                              </w:divBdr>
                                                                              <w:divsChild>
                                                                                <w:div w:id="627391211">
                                                                                  <w:marLeft w:val="0"/>
                                                                                  <w:marRight w:val="0"/>
                                                                                  <w:marTop w:val="0"/>
                                                                                  <w:marBottom w:val="0"/>
                                                                                  <w:divBdr>
                                                                                    <w:top w:val="none" w:sz="0" w:space="0" w:color="auto"/>
                                                                                    <w:left w:val="none" w:sz="0" w:space="0" w:color="auto"/>
                                                                                    <w:bottom w:val="none" w:sz="0" w:space="0" w:color="auto"/>
                                                                                    <w:right w:val="none" w:sz="0" w:space="0" w:color="auto"/>
                                                                                  </w:divBdr>
                                                                                  <w:divsChild>
                                                                                    <w:div w:id="1980919196">
                                                                                      <w:marLeft w:val="0"/>
                                                                                      <w:marRight w:val="0"/>
                                                                                      <w:marTop w:val="0"/>
                                                                                      <w:marBottom w:val="0"/>
                                                                                      <w:divBdr>
                                                                                        <w:top w:val="none" w:sz="0" w:space="0" w:color="auto"/>
                                                                                        <w:left w:val="none" w:sz="0" w:space="0" w:color="auto"/>
                                                                                        <w:bottom w:val="none" w:sz="0" w:space="0" w:color="auto"/>
                                                                                        <w:right w:val="none" w:sz="0" w:space="0" w:color="auto"/>
                                                                                      </w:divBdr>
                                                                                    </w:div>
                                                                                    <w:div w:id="464086006">
                                                                                      <w:marLeft w:val="0"/>
                                                                                      <w:marRight w:val="0"/>
                                                                                      <w:marTop w:val="0"/>
                                                                                      <w:marBottom w:val="0"/>
                                                                                      <w:divBdr>
                                                                                        <w:top w:val="none" w:sz="0" w:space="0" w:color="auto"/>
                                                                                        <w:left w:val="none" w:sz="0" w:space="0" w:color="auto"/>
                                                                                        <w:bottom w:val="none" w:sz="0" w:space="0" w:color="auto"/>
                                                                                        <w:right w:val="none" w:sz="0" w:space="0" w:color="auto"/>
                                                                                      </w:divBdr>
                                                                                    </w:div>
                                                                                    <w:div w:id="212546379">
                                                                                      <w:marLeft w:val="0"/>
                                                                                      <w:marRight w:val="0"/>
                                                                                      <w:marTop w:val="0"/>
                                                                                      <w:marBottom w:val="0"/>
                                                                                      <w:divBdr>
                                                                                        <w:top w:val="none" w:sz="0" w:space="0" w:color="auto"/>
                                                                                        <w:left w:val="none" w:sz="0" w:space="0" w:color="auto"/>
                                                                                        <w:bottom w:val="none" w:sz="0" w:space="0" w:color="auto"/>
                                                                                        <w:right w:val="none" w:sz="0" w:space="0" w:color="auto"/>
                                                                                      </w:divBdr>
                                                                                    </w:div>
                                                                                    <w:div w:id="1257589401">
                                                                                      <w:marLeft w:val="0"/>
                                                                                      <w:marRight w:val="0"/>
                                                                                      <w:marTop w:val="0"/>
                                                                                      <w:marBottom w:val="0"/>
                                                                                      <w:divBdr>
                                                                                        <w:top w:val="none" w:sz="0" w:space="0" w:color="auto"/>
                                                                                        <w:left w:val="none" w:sz="0" w:space="0" w:color="auto"/>
                                                                                        <w:bottom w:val="none" w:sz="0" w:space="0" w:color="auto"/>
                                                                                        <w:right w:val="none" w:sz="0" w:space="0" w:color="auto"/>
                                                                                      </w:divBdr>
                                                                                    </w:div>
                                                                                    <w:div w:id="17769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7544488">
      <w:bodyDiv w:val="1"/>
      <w:marLeft w:val="0"/>
      <w:marRight w:val="0"/>
      <w:marTop w:val="0"/>
      <w:marBottom w:val="0"/>
      <w:divBdr>
        <w:top w:val="none" w:sz="0" w:space="0" w:color="auto"/>
        <w:left w:val="none" w:sz="0" w:space="0" w:color="auto"/>
        <w:bottom w:val="none" w:sz="0" w:space="0" w:color="auto"/>
        <w:right w:val="none" w:sz="0" w:space="0" w:color="auto"/>
      </w:divBdr>
    </w:div>
    <w:div w:id="7964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_HMATINLO\Documents\Custom%20Office%20Templates\KONE_blank_2016.dotx" TargetMode="External"/></Relationships>
</file>

<file path=word/theme/theme1.xml><?xml version="1.0" encoding="utf-8"?>
<a:theme xmlns:a="http://schemas.openxmlformats.org/drawingml/2006/main" name="Office Theme">
  <a:themeElements>
    <a:clrScheme name="KONE corporation 220416">
      <a:dk1>
        <a:srgbClr val="3B4245"/>
      </a:dk1>
      <a:lt1>
        <a:srgbClr val="FFFFFF"/>
      </a:lt1>
      <a:dk2>
        <a:srgbClr val="0071B9"/>
      </a:dk2>
      <a:lt2>
        <a:srgbClr val="8D9194"/>
      </a:lt2>
      <a:accent1>
        <a:srgbClr val="004987"/>
      </a:accent1>
      <a:accent2>
        <a:srgbClr val="58AB27"/>
      </a:accent2>
      <a:accent3>
        <a:srgbClr val="86C2E6"/>
      </a:accent3>
      <a:accent4>
        <a:srgbClr val="FFC627"/>
      </a:accent4>
      <a:accent5>
        <a:srgbClr val="C6D600"/>
      </a:accent5>
      <a:accent6>
        <a:srgbClr val="E51A92"/>
      </a:accent6>
      <a:hlink>
        <a:srgbClr val="0071B9"/>
      </a:hlink>
      <a:folHlink>
        <a:srgbClr val="004987"/>
      </a:folHlink>
    </a:clrScheme>
    <a:fontScheme name="KONE corporation 2016">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3141C9870BB114ABFF6234F2077D042" ma:contentTypeVersion="17" ma:contentTypeDescription="Create a new document." ma:contentTypeScope="" ma:versionID="91fb96bb634dd6999a97196456aafce8">
  <xsd:schema xmlns:xsd="http://www.w3.org/2001/XMLSchema" xmlns:xs="http://www.w3.org/2001/XMLSchema" xmlns:p="http://schemas.microsoft.com/office/2006/metadata/properties" xmlns:ns1="http://schemas.microsoft.com/sharepoint/v3" xmlns:ns3="65a67d58-18cf-4dd4-8968-b9ac02073874" xmlns:ns4="0a70346b-211c-4b0e-a3e4-fb943a32b216" targetNamespace="http://schemas.microsoft.com/office/2006/metadata/properties" ma:root="true" ma:fieldsID="80049dd0dc33b77ec6a0d54d3bdd2445" ns1:_="" ns3:_="" ns4:_="">
    <xsd:import namespace="http://schemas.microsoft.com/sharepoint/v3"/>
    <xsd:import namespace="65a67d58-18cf-4dd4-8968-b9ac02073874"/>
    <xsd:import namespace="0a70346b-211c-4b0e-a3e4-fb943a32b21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a67d58-18cf-4dd4-8968-b9ac0207387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a70346b-211c-4b0e-a3e4-fb943a32b21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9E742D-B633-4DDA-AEFC-8975C5031A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B3C7791-F570-4572-89C9-05B0A5DC7C39}">
  <ds:schemaRefs>
    <ds:schemaRef ds:uri="http://schemas.openxmlformats.org/officeDocument/2006/bibliography"/>
  </ds:schemaRefs>
</ds:datastoreItem>
</file>

<file path=customXml/itemProps3.xml><?xml version="1.0" encoding="utf-8"?>
<ds:datastoreItem xmlns:ds="http://schemas.openxmlformats.org/officeDocument/2006/customXml" ds:itemID="{814EE031-A832-4A4C-BAAE-69EF45439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a67d58-18cf-4dd4-8968-b9ac02073874"/>
    <ds:schemaRef ds:uri="0a70346b-211c-4b0e-a3e4-fb943a32b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82DB36-51CF-44BA-A318-8CF996F1C003}">
  <ds:schemaRefs>
    <ds:schemaRef ds:uri="http://schemas.microsoft.com/sharepoint/v3/contenttype/forms"/>
  </ds:schemaRefs>
</ds:datastoreItem>
</file>

<file path=docMetadata/LabelInfo.xml><?xml version="1.0" encoding="utf-8"?>
<clbl:labelList xmlns:clbl="http://schemas.microsoft.com/office/2020/mipLabelMetadata">
  <clbl:label id="{2bb82c64-2eb1-43f7-8862-fdc1d2333b50}" enabled="0" method="" siteId="{2bb82c64-2eb1-43f7-8862-fdc1d2333b50}" removed="1"/>
</clbl:labelList>
</file>

<file path=docProps/app.xml><?xml version="1.0" encoding="utf-8"?>
<Properties xmlns="http://schemas.openxmlformats.org/officeDocument/2006/extended-properties" xmlns:vt="http://schemas.openxmlformats.org/officeDocument/2006/docPropsVTypes">
  <Template>KONE_blank_2016</Template>
  <TotalTime>73</TotalTime>
  <Pages>21</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KONE_Service Robot API solution validation test guide</vt:lpstr>
    </vt:vector>
  </TitlesOfParts>
  <Manager>Kone Corporation</Manager>
  <Company>KONE Corporation</Company>
  <LinksUpToDate>false</LinksUpToDate>
  <CharactersWithSpaces>35066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KONE_Service Robot API solution validation test guide</dc:title>
  <dc:subject>letterhead</dc:subject>
  <dc:creator>Raymond.Ogienoyevbede@KONE.com</dc:creator>
  <cp:lastModifiedBy>Ogienoyevbede Raymond</cp:lastModifiedBy>
  <cp:revision>46</cp:revision>
  <cp:lastPrinted>2022-08-11T08:14:00Z</cp:lastPrinted>
  <dcterms:created xsi:type="dcterms:W3CDTF">2022-08-11T08:00:00Z</dcterms:created>
  <dcterms:modified xsi:type="dcterms:W3CDTF">2023-07-28T09:35:00Z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0x01010073141C9870BB114ABFF6234F2077D042</vt:lpwstr>
  </property>
</Properties>
</file>